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D67112" w14:textId="7AC74C7C" w:rsidR="00922580" w:rsidRDefault="00872471" w:rsidP="00872471">
      <w:pPr>
        <w:pStyle w:val="Heading1"/>
      </w:pPr>
      <w:r>
        <w:t>Overview</w:t>
      </w:r>
    </w:p>
    <w:p w14:paraId="16C88389" w14:textId="6404F270" w:rsidR="00872471" w:rsidRPr="00922580" w:rsidRDefault="00872471" w:rsidP="00872471">
      <w:r>
        <w:t xml:space="preserve">In this exercise you will modify the </w:t>
      </w:r>
      <w:proofErr w:type="spellStart"/>
      <w:r>
        <w:rPr>
          <w:b/>
          <w:bCs/>
        </w:rPr>
        <w:t>Orders.dbv</w:t>
      </w:r>
      <w:proofErr w:type="spellEnd"/>
      <w:r>
        <w:t xml:space="preserve"> program that you created in </w:t>
      </w:r>
      <w:hyperlink r:id="rId12" w:history="1">
        <w:r w:rsidRPr="00BB4FF5">
          <w:rPr>
            <w:rStyle w:val="Hyperlink"/>
          </w:rPr>
          <w:t>Exercise – 1</w:t>
        </w:r>
      </w:hyperlink>
      <w:r>
        <w:t>.    You will need to create an internal record area, in which you can hold the computers system date.  This date can then be assigned to the order header date.</w:t>
      </w:r>
    </w:p>
    <w:p w14:paraId="256AE161" w14:textId="77777777" w:rsidR="00872471" w:rsidRDefault="00872471" w:rsidP="00872471">
      <w:pPr>
        <w:pStyle w:val="Heading1"/>
      </w:pPr>
      <w:r>
        <w:t>Resources</w:t>
      </w:r>
    </w:p>
    <w:p w14:paraId="1054FBD1" w14:textId="77777777" w:rsidR="00872471" w:rsidRDefault="00872471" w:rsidP="00872471">
      <w:pPr>
        <w:pStyle w:val="ListParagraph"/>
        <w:numPr>
          <w:ilvl w:val="0"/>
          <w:numId w:val="1"/>
        </w:numPr>
      </w:pPr>
      <w:hyperlink r:id="rId13" w:history="1">
        <w:r w:rsidRPr="00F7372E">
          <w:rPr>
            <w:rStyle w:val="Hyperlink"/>
          </w:rPr>
          <w:t>Synergy Best Practices - Coding Standards</w:t>
        </w:r>
      </w:hyperlink>
    </w:p>
    <w:p w14:paraId="274D2F88" w14:textId="77777777" w:rsidR="00872471" w:rsidRDefault="00872471" w:rsidP="00872471">
      <w:pPr>
        <w:pStyle w:val="Heading1"/>
      </w:pPr>
      <w:r>
        <w:t>Exercise</w:t>
      </w:r>
    </w:p>
    <w:p w14:paraId="0944529E" w14:textId="77777777" w:rsidR="00B46D95" w:rsidRDefault="00872471" w:rsidP="002E7759">
      <w:pPr>
        <w:pStyle w:val="ListParagraph"/>
        <w:numPr>
          <w:ilvl w:val="0"/>
          <w:numId w:val="2"/>
        </w:numPr>
      </w:pPr>
      <w:r>
        <w:t>Using Visual Studio, open the previously created “Orders” project.</w:t>
      </w:r>
    </w:p>
    <w:p w14:paraId="1A42D6C7" w14:textId="77777777" w:rsidR="00B46D95" w:rsidRDefault="00872471" w:rsidP="00864125">
      <w:pPr>
        <w:pStyle w:val="ListParagraph"/>
        <w:numPr>
          <w:ilvl w:val="0"/>
          <w:numId w:val="2"/>
        </w:numPr>
        <w:spacing w:after="0" w:line="240" w:lineRule="auto"/>
      </w:pPr>
      <w:r>
        <w:t>Using Visual Studio, open “</w:t>
      </w:r>
      <w:proofErr w:type="spellStart"/>
      <w:r>
        <w:t>Orders.dbv</w:t>
      </w:r>
      <w:proofErr w:type="spellEnd"/>
      <w:r>
        <w:t>”.</w:t>
      </w:r>
    </w:p>
    <w:p w14:paraId="4F8EADB7" w14:textId="5A1AF214" w:rsidR="00B46D95" w:rsidRDefault="00B46D95" w:rsidP="00266518">
      <w:pPr>
        <w:pStyle w:val="ListParagraph"/>
        <w:numPr>
          <w:ilvl w:val="0"/>
          <w:numId w:val="2"/>
        </w:numPr>
        <w:spacing w:before="240" w:after="0" w:line="240" w:lineRule="auto"/>
      </w:pPr>
      <w:r>
        <w:t>In the data division, create a new record area containing a field for the returned sys</w:t>
      </w:r>
      <w:r w:rsidR="00745CA4">
        <w:t xml:space="preserve">tem date and time.  </w:t>
      </w:r>
      <w:r>
        <w:t>Overlay this field with a record containing the following fields:</w:t>
      </w:r>
    </w:p>
    <w:p w14:paraId="62D8BEC9" w14:textId="77777777" w:rsidR="00745CA4" w:rsidRDefault="00745CA4" w:rsidP="00745CA4">
      <w:pPr>
        <w:spacing w:after="0"/>
        <w:ind w:left="720"/>
      </w:pPr>
    </w:p>
    <w:p w14:paraId="2FAB2145" w14:textId="6D2C9839" w:rsidR="00B46D95" w:rsidRDefault="00B46D95" w:rsidP="00745CA4">
      <w:pPr>
        <w:spacing w:after="0"/>
        <w:ind w:left="1440"/>
      </w:pPr>
      <w:r>
        <w:t>Year</w:t>
      </w:r>
      <w:r>
        <w:tab/>
      </w:r>
      <w:proofErr w:type="gramStart"/>
      <w:r>
        <w:t>,d4</w:t>
      </w:r>
      <w:proofErr w:type="gramEnd"/>
    </w:p>
    <w:p w14:paraId="53281B19" w14:textId="77777777" w:rsidR="00B46D95" w:rsidRDefault="00B46D95" w:rsidP="00745CA4">
      <w:pPr>
        <w:spacing w:after="0"/>
        <w:ind w:left="1440"/>
      </w:pPr>
      <w:r>
        <w:t>Month</w:t>
      </w:r>
      <w:r>
        <w:tab/>
      </w:r>
      <w:proofErr w:type="gramStart"/>
      <w:r>
        <w:t>,d2</w:t>
      </w:r>
      <w:proofErr w:type="gramEnd"/>
    </w:p>
    <w:p w14:paraId="73530D79" w14:textId="0F315250" w:rsidR="00B46D95" w:rsidRDefault="00B46D95" w:rsidP="00745CA4">
      <w:pPr>
        <w:spacing w:after="0"/>
        <w:ind w:left="1440"/>
      </w:pPr>
      <w:r>
        <w:t>Day</w:t>
      </w:r>
      <w:r>
        <w:tab/>
      </w:r>
      <w:proofErr w:type="gramStart"/>
      <w:r>
        <w:t>,d2</w:t>
      </w:r>
      <w:proofErr w:type="gramEnd"/>
    </w:p>
    <w:p w14:paraId="722F8CF8" w14:textId="77777777" w:rsidR="00745CA4" w:rsidRDefault="00745CA4" w:rsidP="00745CA4">
      <w:pPr>
        <w:spacing w:after="0"/>
        <w:ind w:left="720"/>
      </w:pPr>
    </w:p>
    <w:p w14:paraId="1FE6F790" w14:textId="593272BD" w:rsidR="00B46D95" w:rsidRDefault="00B46D95" w:rsidP="004C7233">
      <w:pPr>
        <w:numPr>
          <w:ilvl w:val="0"/>
          <w:numId w:val="2"/>
        </w:numPr>
        <w:spacing w:after="0" w:line="240" w:lineRule="auto"/>
      </w:pPr>
      <w:r>
        <w:t>In the procedure division, assign the system date to your new field.</w:t>
      </w:r>
    </w:p>
    <w:p w14:paraId="39D4B7C2" w14:textId="77777777" w:rsidR="00B46D95" w:rsidRDefault="00B46D95" w:rsidP="00543DCA">
      <w:pPr>
        <w:numPr>
          <w:ilvl w:val="0"/>
          <w:numId w:val="2"/>
        </w:numPr>
        <w:spacing w:after="0" w:line="240" w:lineRule="auto"/>
      </w:pPr>
      <w:r>
        <w:t>Compile, link and run the program.</w:t>
      </w:r>
    </w:p>
    <w:p w14:paraId="5241CB50" w14:textId="38554213" w:rsidR="00B46D95" w:rsidRDefault="00B46D95" w:rsidP="00B46D95">
      <w:pPr>
        <w:pStyle w:val="Heading1"/>
      </w:pPr>
      <w:r>
        <w:t>Discussion</w:t>
      </w:r>
    </w:p>
    <w:p w14:paraId="4121B06D" w14:textId="77777777" w:rsidR="00B46D95" w:rsidRDefault="00B46D95" w:rsidP="00B46D95">
      <w:r>
        <w:t>Later, when the program creates new orders within a date file, we can use this date variable and assign it to the order header field.</w:t>
      </w:r>
      <w:bookmarkStart w:id="0" w:name="_GoBack"/>
      <w:bookmarkEnd w:id="0"/>
    </w:p>
    <w:p w14:paraId="09DB6E83" w14:textId="77777777" w:rsidR="00B46D95" w:rsidRPr="00872471" w:rsidRDefault="00B46D95" w:rsidP="00B46D95">
      <w:pPr>
        <w:ind w:left="360"/>
      </w:pPr>
    </w:p>
    <w:sectPr w:rsidR="00B46D95" w:rsidRPr="00872471" w:rsidSect="000C72E1">
      <w:headerReference w:type="default" r:id="rId14"/>
      <w:footerReference w:type="defaul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7BD83A" w14:textId="77777777" w:rsidR="005D2897" w:rsidRDefault="005D2897" w:rsidP="00324E3E">
      <w:pPr>
        <w:spacing w:after="0" w:line="240" w:lineRule="auto"/>
      </w:pPr>
      <w:r>
        <w:separator/>
      </w:r>
    </w:p>
  </w:endnote>
  <w:endnote w:type="continuationSeparator" w:id="0">
    <w:p w14:paraId="05702AA0" w14:textId="77777777" w:rsidR="005D2897" w:rsidRDefault="005D2897" w:rsidP="00324E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D67118" w14:textId="75F13A31" w:rsidR="00F130A3" w:rsidRDefault="004A1F24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66D6711B" wp14:editId="428EA8DF">
              <wp:simplePos x="0" y="0"/>
              <wp:positionH relativeFrom="page">
                <wp:align>center</wp:align>
              </wp:positionH>
              <wp:positionV relativeFrom="line">
                <wp:align>top</wp:align>
              </wp:positionV>
              <wp:extent cx="7366635" cy="347345"/>
              <wp:effectExtent l="9525" t="9525" r="5715" b="5080"/>
              <wp:wrapTopAndBottom/>
              <wp:docPr id="5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66635" cy="347345"/>
                        <a:chOff x="321" y="14850"/>
                        <a:chExt cx="11601" cy="547"/>
                      </a:xfrm>
                    </wpg:grpSpPr>
                    <wps:wsp>
                      <wps:cNvPr id="6" name="Rectangle 11"/>
                      <wps:cNvSpPr>
                        <a:spLocks noChangeArrowheads="1"/>
                      </wps:cNvSpPr>
                      <wps:spPr bwMode="auto">
                        <a:xfrm>
                          <a:off x="374" y="14903"/>
                          <a:ext cx="9346" cy="43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accent2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pacing w:val="60"/>
                              </w:rPr>
                              <w:alias w:val="Address"/>
                              <w:id w:val="79885540"/>
                              <w:dataBinding w:prefixMappings="xmlns:ns0='http://schemas.microsoft.com/office/2006/coverPageProps'" w:xpath="/ns0:CoverPageProperties[1]/ns0:CompanyAddress[1]" w:storeItemID="{55AF091B-3C7A-41E3-B477-F2FDAA23CFDA}"/>
                              <w:text w:multiLine="1"/>
                            </w:sdtPr>
                            <w:sdtEndPr/>
                            <w:sdtContent>
                              <w:p w14:paraId="66D6711F" w14:textId="77777777" w:rsidR="00F130A3" w:rsidRDefault="00F130A3">
                                <w:pPr>
                                  <w:pStyle w:val="Footer"/>
                                  <w:jc w:val="right"/>
                                  <w:rPr>
                                    <w:color w:val="FFFFFF" w:themeColor="background1"/>
                                    <w:spacing w:val="60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pacing w:val="60"/>
                                  </w:rPr>
                                  <w:t>Computers Unlimited</w:t>
                                </w:r>
                              </w:p>
                            </w:sdtContent>
                          </w:sdt>
                          <w:p w14:paraId="66D67120" w14:textId="77777777" w:rsidR="00F130A3" w:rsidRDefault="00F130A3">
                            <w:pPr>
                              <w:pStyle w:val="Head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Rectangle 12"/>
                      <wps:cNvSpPr>
                        <a:spLocks noChangeArrowheads="1"/>
                      </wps:cNvSpPr>
                      <wps:spPr bwMode="auto">
                        <a:xfrm>
                          <a:off x="9763" y="14903"/>
                          <a:ext cx="2102" cy="43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D67121" w14:textId="411F534F" w:rsidR="00F130A3" w:rsidRDefault="00F130A3">
                            <w:pPr>
                              <w:pStyle w:val="Foo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Page </w:t>
                            </w:r>
                            <w:r w:rsidR="005D5B6A">
                              <w:fldChar w:fldCharType="begin"/>
                            </w:r>
                            <w:r w:rsidR="005D5B6A">
                              <w:instrText xml:space="preserve"> PAGE   \* MERGEFORMAT </w:instrText>
                            </w:r>
                            <w:r w:rsidR="005D5B6A">
                              <w:fldChar w:fldCharType="separate"/>
                            </w:r>
                            <w:r w:rsidR="00745CA4" w:rsidRPr="00745CA4">
                              <w:rPr>
                                <w:noProof/>
                                <w:color w:val="FFFFFF" w:themeColor="background1"/>
                              </w:rPr>
                              <w:t>1</w:t>
                            </w:r>
                            <w:r w:rsidR="005D5B6A">
                              <w:rPr>
                                <w:noProof/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Rectangle 13"/>
                      <wps:cNvSpPr>
                        <a:spLocks noChangeArrowheads="1"/>
                      </wps:cNvSpPr>
                      <wps:spPr bwMode="auto">
                        <a:xfrm>
                          <a:off x="321" y="14850"/>
                          <a:ext cx="11601" cy="54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6D6711B" id="Group 10" o:spid="_x0000_s1030" style="position:absolute;margin-left:0;margin-top:0;width:580.05pt;height:27.35pt;z-index:251664384;mso-position-horizontal:center;mso-position-horizontal-relative:page;mso-position-vertical:top;mso-position-vertical-relative:line" coordorigin="321,14850" coordsize="11601,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">
              <v:rect id="Rectangle 11" o:spid="_x0000_s1031" style="position:absolute;left:374;top:14903;width:9346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" fillcolor="#2f2d4c [2405]" stroked="f" strokecolor="#2f2d4c [2405]">
                <v:textbox>
                  <w:txbxContent>
                    <w:sdt>
                      <w:sdtPr>
                        <w:rPr>
                          <w:color w:val="FFFFFF" w:themeColor="background1"/>
                          <w:spacing w:val="60"/>
                        </w:rPr>
                        <w:alias w:val="Address"/>
                        <w:id w:val="79885540"/>
                        <w:dataBinding w:prefixMappings="xmlns:ns0='http://schemas.microsoft.com/office/2006/coverPageProps'" w:xpath="/ns0:CoverPageProperties[1]/ns0:CompanyAddress[1]" w:storeItemID="{55AF091B-3C7A-41E3-B477-F2FDAA23CFDA}"/>
                        <w:text w:multiLine="1"/>
                      </w:sdtPr>
                      <w:sdtEndPr/>
                      <w:sdtContent>
                        <w:p w14:paraId="66D6711F" w14:textId="77777777" w:rsidR="00F130A3" w:rsidRDefault="00F130A3">
                          <w:pPr>
                            <w:pStyle w:val="Footer"/>
                            <w:jc w:val="right"/>
                            <w:rPr>
                              <w:color w:val="FFFFFF" w:themeColor="background1"/>
                              <w:spacing w:val="60"/>
                            </w:rPr>
                          </w:pPr>
                          <w:r>
                            <w:rPr>
                              <w:color w:val="FFFFFF" w:themeColor="background1"/>
                              <w:spacing w:val="60"/>
                            </w:rPr>
                            <w:t>Computers Unlimited</w:t>
                          </w:r>
                        </w:p>
                      </w:sdtContent>
                    </w:sdt>
                    <w:p w14:paraId="66D67120" w14:textId="77777777" w:rsidR="00F130A3" w:rsidRDefault="00F130A3">
                      <w:pPr>
                        <w:pStyle w:val="Head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ect>
              <v:rect id="Rectangle 12" o:spid="_x0000_s1032" style="position:absolute;left:9763;top:14903;width:2102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" fillcolor="#2f2d4c [2405]" stroked="f">
                <v:textbox>
                  <w:txbxContent>
                    <w:p w14:paraId="66D67121" w14:textId="411F534F" w:rsidR="00F130A3" w:rsidRDefault="00F130A3">
                      <w:pPr>
                        <w:pStyle w:val="Foo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Page </w:t>
                      </w:r>
                      <w:r w:rsidR="005D5B6A">
                        <w:fldChar w:fldCharType="begin"/>
                      </w:r>
                      <w:r w:rsidR="005D5B6A">
                        <w:instrText xml:space="preserve"> PAGE   \* MERGEFORMAT </w:instrText>
                      </w:r>
                      <w:r w:rsidR="005D5B6A">
                        <w:fldChar w:fldCharType="separate"/>
                      </w:r>
                      <w:r w:rsidR="00745CA4" w:rsidRPr="00745CA4">
                        <w:rPr>
                          <w:noProof/>
                          <w:color w:val="FFFFFF" w:themeColor="background1"/>
                        </w:rPr>
                        <w:t>1</w:t>
                      </w:r>
                      <w:r w:rsidR="005D5B6A">
                        <w:rPr>
                          <w:noProof/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rect>
              <v:rect id="Rectangle 13" o:spid="_x0000_s1033" style="position:absolute;left:321;top:14850;width:11601;height: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" filled="f"/>
              <w10:wrap type="topAndBottom" anchorx="page" anchory="lin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D67119" w14:textId="7AECD356" w:rsidR="00F130A3" w:rsidRDefault="004A1F24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6D6711C" wp14:editId="7A647516">
              <wp:simplePos x="0" y="0"/>
              <wp:positionH relativeFrom="page">
                <wp:align>center</wp:align>
              </wp:positionH>
              <wp:positionV relativeFrom="line">
                <wp:align>top</wp:align>
              </wp:positionV>
              <wp:extent cx="7366635" cy="347345"/>
              <wp:effectExtent l="9525" t="9525" r="5715" b="5080"/>
              <wp:wrapTopAndBottom/>
              <wp:docPr id="1" name="Group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66635" cy="347345"/>
                        <a:chOff x="321" y="14850"/>
                        <a:chExt cx="11601" cy="547"/>
                      </a:xfrm>
                    </wpg:grpSpPr>
                    <wps:wsp>
                      <wps:cNvPr id="2" name="Rectangle 7"/>
                      <wps:cNvSpPr>
                        <a:spLocks noChangeArrowheads="1"/>
                      </wps:cNvSpPr>
                      <wps:spPr bwMode="auto">
                        <a:xfrm>
                          <a:off x="374" y="14903"/>
                          <a:ext cx="9346" cy="43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accent2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D67122" w14:textId="77777777" w:rsidR="00F130A3" w:rsidRDefault="00F130A3">
                            <w:pPr>
                              <w:pStyle w:val="Footer"/>
                              <w:jc w:val="right"/>
                              <w:rPr>
                                <w:color w:val="FFFFFF" w:themeColor="background1"/>
                                <w:spacing w:val="60"/>
                              </w:rPr>
                            </w:pPr>
                            <w:r>
                              <w:rPr>
                                <w:color w:val="FFFFFF" w:themeColor="background1"/>
                                <w:spacing w:val="60"/>
                              </w:rPr>
                              <w:t>Computers Unlimited</w:t>
                            </w:r>
                          </w:p>
                          <w:p w14:paraId="66D67123" w14:textId="77777777" w:rsidR="00F130A3" w:rsidRDefault="00F130A3">
                            <w:pPr>
                              <w:pStyle w:val="Head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Rectangle 8"/>
                      <wps:cNvSpPr>
                        <a:spLocks noChangeArrowheads="1"/>
                      </wps:cNvSpPr>
                      <wps:spPr bwMode="auto">
                        <a:xfrm>
                          <a:off x="9763" y="14903"/>
                          <a:ext cx="2102" cy="43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D67124" w14:textId="77777777" w:rsidR="00F130A3" w:rsidRDefault="00F130A3">
                            <w:pPr>
                              <w:pStyle w:val="Foo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Page </w:t>
                            </w:r>
                            <w:r w:rsidR="005D5B6A">
                              <w:fldChar w:fldCharType="begin"/>
                            </w:r>
                            <w:r w:rsidR="005D5B6A">
                              <w:instrText xml:space="preserve"> PAGE   \* MERGEFORMAT </w:instrText>
                            </w:r>
                            <w:r w:rsidR="005D5B6A">
                              <w:fldChar w:fldCharType="separate"/>
                            </w:r>
                            <w:r w:rsidR="000C72E1" w:rsidRPr="000C72E1">
                              <w:rPr>
                                <w:noProof/>
                                <w:color w:val="FFFFFF" w:themeColor="background1"/>
                              </w:rPr>
                              <w:t>1</w:t>
                            </w:r>
                            <w:r w:rsidR="005D5B6A">
                              <w:rPr>
                                <w:noProof/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Rectangle 9"/>
                      <wps:cNvSpPr>
                        <a:spLocks noChangeArrowheads="1"/>
                      </wps:cNvSpPr>
                      <wps:spPr bwMode="auto">
                        <a:xfrm>
                          <a:off x="321" y="14850"/>
                          <a:ext cx="11601" cy="54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6D6711C" id="Group 6" o:spid="_x0000_s1034" style="position:absolute;margin-left:0;margin-top:0;width:580.05pt;height:27.35pt;z-index:251662336;mso-position-horizontal:center;mso-position-horizontal-relative:page;mso-position-vertical:top;mso-position-vertical-relative:line" coordorigin="321,14850" coordsize="11601,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">
              <v:rect id="Rectangle 7" o:spid="_x0000_s1035" style="position:absolute;left:374;top:14903;width:9346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" fillcolor="#2f2d4c [2405]" stroked="f" strokecolor="#2f2d4c [2405]">
                <v:textbox>
                  <w:txbxContent>
                    <w:p w14:paraId="66D67122" w14:textId="77777777" w:rsidR="00F130A3" w:rsidRDefault="00F130A3">
                      <w:pPr>
                        <w:pStyle w:val="Footer"/>
                        <w:jc w:val="right"/>
                        <w:rPr>
                          <w:color w:val="FFFFFF" w:themeColor="background1"/>
                          <w:spacing w:val="60"/>
                        </w:rPr>
                      </w:pPr>
                      <w:r>
                        <w:rPr>
                          <w:color w:val="FFFFFF" w:themeColor="background1"/>
                          <w:spacing w:val="60"/>
                        </w:rPr>
                        <w:t>Computers Unlimited</w:t>
                      </w:r>
                    </w:p>
                    <w:p w14:paraId="66D67123" w14:textId="77777777" w:rsidR="00F130A3" w:rsidRDefault="00F130A3">
                      <w:pPr>
                        <w:pStyle w:val="Head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ect>
              <v:rect id="Rectangle 8" o:spid="_x0000_s1036" style="position:absolute;left:9763;top:14903;width:2102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" fillcolor="#2f2d4c [2405]" stroked="f">
                <v:textbox>
                  <w:txbxContent>
                    <w:p w14:paraId="66D67124" w14:textId="77777777" w:rsidR="00F130A3" w:rsidRDefault="00F130A3">
                      <w:pPr>
                        <w:pStyle w:val="Foo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Page </w:t>
                      </w:r>
                      <w:r w:rsidR="005D5B6A">
                        <w:fldChar w:fldCharType="begin"/>
                      </w:r>
                      <w:r w:rsidR="005D5B6A">
                        <w:instrText xml:space="preserve"> PAGE   \* MERGEFORMAT </w:instrText>
                      </w:r>
                      <w:r w:rsidR="005D5B6A">
                        <w:fldChar w:fldCharType="separate"/>
                      </w:r>
                      <w:r w:rsidR="000C72E1" w:rsidRPr="000C72E1">
                        <w:rPr>
                          <w:noProof/>
                          <w:color w:val="FFFFFF" w:themeColor="background1"/>
                        </w:rPr>
                        <w:t>1</w:t>
                      </w:r>
                      <w:r w:rsidR="005D5B6A">
                        <w:rPr>
                          <w:noProof/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rect>
              <v:rect id="Rectangle 9" o:spid="_x0000_s1037" style="position:absolute;left:321;top:14850;width:11601;height: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" filled="f"/>
              <w10:wrap type="topAndBottom" anchorx="page" anchory="lin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8E4758" w14:textId="77777777" w:rsidR="005D2897" w:rsidRDefault="005D2897" w:rsidP="00324E3E">
      <w:pPr>
        <w:spacing w:after="0" w:line="240" w:lineRule="auto"/>
      </w:pPr>
      <w:r>
        <w:separator/>
      </w:r>
    </w:p>
  </w:footnote>
  <w:footnote w:type="continuationSeparator" w:id="0">
    <w:p w14:paraId="49E67A9D" w14:textId="77777777" w:rsidR="005D2897" w:rsidRDefault="005D2897" w:rsidP="00324E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D67117" w14:textId="70316F53" w:rsidR="00324E3E" w:rsidRDefault="004A1F24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0" allowOverlap="1" wp14:anchorId="66D6711A" wp14:editId="7454B1AF">
              <wp:simplePos x="0" y="0"/>
              <wp:positionH relativeFrom="page">
                <wp:posOffset>190500</wp:posOffset>
              </wp:positionH>
              <wp:positionV relativeFrom="topMargin">
                <wp:posOffset>180975</wp:posOffset>
              </wp:positionV>
              <wp:extent cx="7367270" cy="530225"/>
              <wp:effectExtent l="9525" t="9525" r="6985" b="12700"/>
              <wp:wrapNone/>
              <wp:docPr id="9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67270" cy="530225"/>
                        <a:chOff x="330" y="308"/>
                        <a:chExt cx="11586" cy="835"/>
                      </a:xfrm>
                    </wpg:grpSpPr>
                    <wps:wsp>
                      <wps:cNvPr id="10" name="Rectangle 2"/>
                      <wps:cNvSpPr>
                        <a:spLocks noChangeArrowheads="1"/>
                      </wps:cNvSpPr>
                      <wps:spPr bwMode="auto">
                        <a:xfrm>
                          <a:off x="377" y="360"/>
                          <a:ext cx="9346" cy="7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Title"/>
                              <w:id w:val="1175610343"/>
                              <w:placeholder>
                                <w:docPart w:val="A4E507DB405F4CB49D85BD120B0A028B"/>
                              </w:placeholder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 w14:paraId="66D6711D" w14:textId="7AB79AE8" w:rsidR="00324E3E" w:rsidRDefault="0094334E">
                                <w:pPr>
                                  <w:pStyle w:val="Head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Exercise 3 – Assignment Statements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11" name="Rectangle 3"/>
                      <wps:cNvSpPr>
                        <a:spLocks noChangeArrowheads="1"/>
                      </wps:cNvSpPr>
                      <wps:spPr bwMode="auto">
                        <a:xfrm>
                          <a:off x="9763" y="360"/>
                          <a:ext cx="2102" cy="72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D6711E" w14:textId="448D69A9" w:rsidR="00324E3E" w:rsidRPr="00A377AC" w:rsidRDefault="00693801">
                            <w:pPr>
                              <w:pStyle w:val="Header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instrText xml:space="preserve"> DATE \@ "M/d/yyyy h:mm am/pm" </w:instrTex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fldChar w:fldCharType="separate"/>
                            </w:r>
                            <w:r w:rsidR="00B3622F">
                              <w:rPr>
                                <w:noProof/>
                                <w:color w:val="FFFFFF" w:themeColor="background1"/>
                                <w:sz w:val="20"/>
                              </w:rPr>
                              <w:t>6/22/2021 4:59 PM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12" name="Rectangle 4"/>
                      <wps:cNvSpPr>
                        <a:spLocks noChangeArrowheads="1"/>
                      </wps:cNvSpPr>
                      <wps:spPr bwMode="auto">
                        <a:xfrm>
                          <a:off x="330" y="308"/>
                          <a:ext cx="11586" cy="83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95000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6D6711A" id="Group 1" o:spid="_x0000_s1026" style="position:absolute;margin-left:15pt;margin-top:14.25pt;width:580.1pt;height:41.75pt;z-index:251660288;mso-width-percent:950;mso-position-horizontal-relative:page;mso-position-vertical-relative:top-margin-area;mso-width-percent:950" coordorigin="330,308" coordsize="11586,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" o:allowincell="f">
              <v:rect id="Rectangle 2" o:spid="_x0000_s1027" style="position:absolute;left:377;top:360;width:9346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" fillcolor="#794618 [2409]" stroked="f" strokecolor="white [3212]" strokeweight="1.5pt">
                <v:textbox>
                  <w:txbxContent>
                    <w:sdt>
                      <w:sdtPr>
                        <w:rPr>
                          <w:color w:val="FFFFFF" w:themeColor="background1"/>
                          <w:sz w:val="28"/>
                          <w:szCs w:val="28"/>
                        </w:rPr>
                        <w:alias w:val="Title"/>
                        <w:id w:val="1175610343"/>
                        <w:placeholder>
                          <w:docPart w:val="A4E507DB405F4CB49D85BD120B0A028B"/>
                        </w:placeholder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p w14:paraId="66D6711D" w14:textId="7AB79AE8" w:rsidR="00324E3E" w:rsidRDefault="0094334E">
                          <w:pPr>
                            <w:pStyle w:val="Head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Exercise 3 – Assignment Statements</w:t>
                          </w:r>
                        </w:p>
                      </w:sdtContent>
                    </w:sdt>
                  </w:txbxContent>
                </v:textbox>
              </v:rect>
              <v:rect id="Rectangle 3" o:spid="_x0000_s1028" style="position:absolute;left:9763;top:360;width:2102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" fillcolor="#17517a [3206]" stroked="f" strokecolor="white [3212]" strokeweight="2pt">
                <v:textbox>
                  <w:txbxContent>
                    <w:p w14:paraId="66D6711E" w14:textId="448D69A9" w:rsidR="00324E3E" w:rsidRPr="00A377AC" w:rsidRDefault="00693801">
                      <w:pPr>
                        <w:pStyle w:val="Header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0"/>
                        </w:rPr>
                        <w:instrText xml:space="preserve"> DATE \@ "M/d/yyyy h:mm am/pm" </w:instrText>
                      </w:r>
                      <w:r>
                        <w:rPr>
                          <w:color w:val="FFFFFF" w:themeColor="background1"/>
                          <w:sz w:val="20"/>
                        </w:rPr>
                        <w:fldChar w:fldCharType="separate"/>
                      </w:r>
                      <w:r w:rsidR="00B3622F">
                        <w:rPr>
                          <w:noProof/>
                          <w:color w:val="FFFFFF" w:themeColor="background1"/>
                          <w:sz w:val="20"/>
                        </w:rPr>
                        <w:t>6/22/2021 4:59 PM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fldChar w:fldCharType="end"/>
                      </w:r>
                    </w:p>
                  </w:txbxContent>
                </v:textbox>
              </v:rect>
              <v:rect id="Rectangle 4" o:spid="_x0000_s1029" style="position:absolute;left:330;top:308;width:11586;height: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" filled="f" strokeweight="1pt"/>
              <w10:wrap anchorx="page" anchory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73C13"/>
    <w:multiLevelType w:val="hybridMultilevel"/>
    <w:tmpl w:val="DABE6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884569"/>
    <w:multiLevelType w:val="hybridMultilevel"/>
    <w:tmpl w:val="800E3B4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FF436EC"/>
    <w:multiLevelType w:val="hybridMultilevel"/>
    <w:tmpl w:val="D0DABF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969"/>
    <w:rsid w:val="000C72E1"/>
    <w:rsid w:val="00150969"/>
    <w:rsid w:val="001A6091"/>
    <w:rsid w:val="00323674"/>
    <w:rsid w:val="00324E3E"/>
    <w:rsid w:val="004A1F24"/>
    <w:rsid w:val="00572607"/>
    <w:rsid w:val="005D2897"/>
    <w:rsid w:val="005D5B6A"/>
    <w:rsid w:val="00693801"/>
    <w:rsid w:val="00745CA4"/>
    <w:rsid w:val="00872471"/>
    <w:rsid w:val="00922580"/>
    <w:rsid w:val="0094334E"/>
    <w:rsid w:val="00984DC0"/>
    <w:rsid w:val="009D0C21"/>
    <w:rsid w:val="00A377AC"/>
    <w:rsid w:val="00B3622F"/>
    <w:rsid w:val="00B45911"/>
    <w:rsid w:val="00B46D95"/>
    <w:rsid w:val="00B726BB"/>
    <w:rsid w:val="00BB5980"/>
    <w:rsid w:val="00BC0607"/>
    <w:rsid w:val="00DB3E37"/>
    <w:rsid w:val="00E46754"/>
    <w:rsid w:val="00E64C63"/>
    <w:rsid w:val="00EF0C3D"/>
    <w:rsid w:val="00F130A3"/>
    <w:rsid w:val="00F20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D670FF"/>
  <w15:docId w15:val="{9446AE8E-3D05-48B2-8943-FB1B2B524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0C21"/>
  </w:style>
  <w:style w:type="paragraph" w:styleId="Heading1">
    <w:name w:val="heading 1"/>
    <w:basedOn w:val="Normal"/>
    <w:next w:val="Normal"/>
    <w:link w:val="Heading1Char"/>
    <w:uiPriority w:val="9"/>
    <w:qFormat/>
    <w:rsid w:val="001509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1221D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25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D2E2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6D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55161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50969"/>
    <w:pPr>
      <w:pBdr>
        <w:bottom w:val="single" w:sz="8" w:space="4" w:color="AD2E27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5A3D2A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0969"/>
    <w:rPr>
      <w:rFonts w:asciiTheme="majorHAnsi" w:eastAsiaTheme="majorEastAsia" w:hAnsiTheme="majorHAnsi" w:cstheme="majorBidi"/>
      <w:color w:val="5A3D2A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50969"/>
    <w:rPr>
      <w:rFonts w:asciiTheme="majorHAnsi" w:eastAsiaTheme="majorEastAsia" w:hAnsiTheme="majorHAnsi" w:cstheme="majorBidi"/>
      <w:b/>
      <w:bCs/>
      <w:color w:val="81221D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324E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E3E"/>
  </w:style>
  <w:style w:type="paragraph" w:styleId="Footer">
    <w:name w:val="footer"/>
    <w:basedOn w:val="Normal"/>
    <w:link w:val="FooterChar"/>
    <w:uiPriority w:val="99"/>
    <w:unhideWhenUsed/>
    <w:rsid w:val="00324E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E3E"/>
  </w:style>
  <w:style w:type="paragraph" w:styleId="BalloonText">
    <w:name w:val="Balloon Text"/>
    <w:basedOn w:val="Normal"/>
    <w:link w:val="BalloonTextChar"/>
    <w:uiPriority w:val="99"/>
    <w:semiHidden/>
    <w:unhideWhenUsed/>
    <w:rsid w:val="00324E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E3E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4591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4591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45911"/>
    <w:rPr>
      <w:color w:val="9B7300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22580"/>
    <w:rPr>
      <w:rFonts w:asciiTheme="majorHAnsi" w:eastAsiaTheme="majorEastAsia" w:hAnsiTheme="majorHAnsi" w:cstheme="majorBidi"/>
      <w:b/>
      <w:bCs/>
      <w:color w:val="AD2E27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E46754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87247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B46D95"/>
    <w:rPr>
      <w:rFonts w:asciiTheme="majorHAnsi" w:eastAsiaTheme="majorEastAsia" w:hAnsiTheme="majorHAnsi" w:cstheme="majorBidi"/>
      <w:color w:val="55161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jobfunc2.cu.net/Job%20Functions/Programmer/Programmer%20Handbook/Tims%20Best%20Practices%20-%20Standards/Synergy%20Best%20Practices%20-%20Coding%20Standards.docx" TargetMode="Externa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Exercise%20-%201.docx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4E507DB405F4CB49D85BD120B0A02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959141-9F1E-4B31-A607-0C78CC53051E}"/>
      </w:docPartPr>
      <w:docPartBody>
        <w:p w:rsidR="00084336" w:rsidRDefault="00CD1496" w:rsidP="00CD1496">
          <w:pPr>
            <w:pStyle w:val="A4E507DB405F4CB49D85BD120B0A028B"/>
          </w:pPr>
          <w:r>
            <w:rPr>
              <w:color w:val="FFFFFF" w:themeColor="background1"/>
              <w:sz w:val="28"/>
              <w:szCs w:val="28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496"/>
    <w:rsid w:val="00084336"/>
    <w:rsid w:val="005F4D10"/>
    <w:rsid w:val="00820399"/>
    <w:rsid w:val="009F7168"/>
    <w:rsid w:val="00AE2CBB"/>
    <w:rsid w:val="00CD1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43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4E507DB405F4CB49D85BD120B0A028B">
    <w:name w:val="A4E507DB405F4CB49D85BD120B0A028B"/>
    <w:rsid w:val="00CD1496"/>
  </w:style>
  <w:style w:type="paragraph" w:customStyle="1" w:styleId="6AF1DF18746E4056BAA71EFC6400B3A6">
    <w:name w:val="6AF1DF18746E4056BAA71EFC6400B3A6"/>
    <w:rsid w:val="00CD1496"/>
  </w:style>
  <w:style w:type="paragraph" w:customStyle="1" w:styleId="C76A870745AD4AE5B5386EDD7403A715">
    <w:name w:val="C76A870745AD4AE5B5386EDD7403A715"/>
    <w:rsid w:val="00CD1496"/>
  </w:style>
  <w:style w:type="paragraph" w:customStyle="1" w:styleId="0A5B823C32804E2B803794E3247395C9">
    <w:name w:val="0A5B823C32804E2B803794E3247395C9"/>
    <w:rsid w:val="00084336"/>
  </w:style>
  <w:style w:type="paragraph" w:customStyle="1" w:styleId="5EB48E22F2BA4579B33695C85B07B7EA">
    <w:name w:val="5EB48E22F2BA4579B33695C85B07B7EA"/>
    <w:rsid w:val="0008433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Human">
  <a:themeElements>
    <a:clrScheme name="Human">
      <a:dk1>
        <a:sysClr val="windowText" lastClr="000000"/>
      </a:dk1>
      <a:lt1>
        <a:sysClr val="window" lastClr="FFFFFF"/>
      </a:lt1>
      <a:dk2>
        <a:srgbClr val="795339"/>
      </a:dk2>
      <a:lt2>
        <a:srgbClr val="F7EEDD"/>
      </a:lt2>
      <a:accent1>
        <a:srgbClr val="AD2E27"/>
      </a:accent1>
      <a:accent2>
        <a:srgbClr val="3F3D66"/>
      </a:accent2>
      <a:accent3>
        <a:srgbClr val="17517A"/>
      </a:accent3>
      <a:accent4>
        <a:srgbClr val="877E48"/>
      </a:accent4>
      <a:accent5>
        <a:srgbClr val="AF8B1E"/>
      </a:accent5>
      <a:accent6>
        <a:srgbClr val="A35E21"/>
      </a:accent6>
      <a:hlink>
        <a:srgbClr val="9B7300"/>
      </a:hlink>
      <a:folHlink>
        <a:srgbClr val="D6A73B"/>
      </a:folHlink>
    </a:clrScheme>
    <a:fontScheme name="Human">
      <a:majorFont>
        <a:latin typeface="Candara"/>
        <a:ea typeface=""/>
        <a:cs typeface=""/>
        <a:font script="Jpan" typeface="ＭＳ Ｐゴシック"/>
        <a:font script="Hang" typeface="HY견명조"/>
        <a:font script="Hans" typeface="华文新魏"/>
        <a:font script="Hant" typeface="新細明體"/>
        <a:font script="Arab" typeface="Arial"/>
        <a:font script="Hebr" typeface="Arial"/>
        <a:font script="Thai" typeface="Kodchiang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ndara"/>
        <a:ea typeface=""/>
        <a:cs typeface=""/>
        <a:font script="Jpan" typeface="ＭＳ Ｐゴシック"/>
        <a:font script="Hang" typeface="HY견명조"/>
        <a:font script="Hans" typeface="华文楷体"/>
        <a:font script="Hant" typeface="新細明體"/>
        <a:font script="Arab" typeface="Arial"/>
        <a:font script="Hebr" typeface="Arial"/>
        <a:font script="Thai" typeface="Kodchiang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Human">
      <a:fillStyleLst>
        <a:solidFill>
          <a:schemeClr val="phClr"/>
        </a:solidFill>
        <a:gradFill>
          <a:gsLst>
            <a:gs pos="0">
              <a:schemeClr val="phClr">
                <a:tint val="30000"/>
                <a:satMod val="175000"/>
              </a:schemeClr>
            </a:gs>
            <a:gs pos="50000">
              <a:schemeClr val="phClr">
                <a:tint val="55000"/>
                <a:satMod val="200000"/>
              </a:schemeClr>
            </a:gs>
            <a:gs pos="70000">
              <a:schemeClr val="phClr">
                <a:tint val="70000"/>
                <a:satMod val="175000"/>
              </a:schemeClr>
            </a:gs>
            <a:gs pos="100000">
              <a:schemeClr val="phClr">
                <a:tint val="85000"/>
                <a:satMod val="175000"/>
              </a:schemeClr>
            </a:gs>
          </a:gsLst>
          <a:lin ang="8000000" scaled="1"/>
        </a:gradFill>
        <a:gradFill>
          <a:gsLst>
            <a:gs pos="0">
              <a:schemeClr val="phClr">
                <a:shade val="100000"/>
                <a:satMod val="140000"/>
              </a:schemeClr>
            </a:gs>
            <a:gs pos="40000">
              <a:schemeClr val="phClr">
                <a:shade val="65000"/>
                <a:satMod val="140000"/>
              </a:schemeClr>
            </a:gs>
            <a:gs pos="70000">
              <a:schemeClr val="phClr">
                <a:shade val="40000"/>
                <a:satMod val="115000"/>
              </a:schemeClr>
            </a:gs>
            <a:gs pos="100000">
              <a:schemeClr val="phClr">
                <a:shade val="20000"/>
                <a:satMod val="115000"/>
              </a:schemeClr>
            </a:gs>
          </a:gsLst>
          <a:lin ang="8000000" scaled="1"/>
        </a:gradFill>
      </a:fillStyleLst>
      <a:lnStyleLst>
        <a:ln w="5000" cap="rnd" cmpd="sng" algn="ctr">
          <a:solidFill>
            <a:schemeClr val="phClr"/>
          </a:solidFill>
          <a:prstDash val="solid"/>
        </a:ln>
        <a:ln w="12700" cap="rnd" cmpd="sng" algn="ctr">
          <a:solidFill>
            <a:schemeClr val="phClr"/>
          </a:solidFill>
          <a:prstDash val="solid"/>
        </a:ln>
        <a:ln w="28100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9000" dist="25400" dir="9000000" rotWithShape="0">
              <a:srgbClr val="1A0000">
                <a:alpha val="35000"/>
              </a:srgbClr>
            </a:outerShdw>
          </a:effectLst>
        </a:effectStyle>
        <a:effectStyle>
          <a:effectLst>
            <a:outerShdw blurRad="39000" dist="25400" dir="9000000" rotWithShape="0">
              <a:srgbClr val="1A0000">
                <a:alpha val="40000"/>
              </a:srgbClr>
            </a:outerShdw>
          </a:effectLst>
        </a:effectStyle>
        <a:effectStyle>
          <a:effectLst>
            <a:outerShdw blurRad="39000" dist="25400" dir="9000000" rotWithShape="0">
              <a:srgbClr val="000000">
                <a:alpha val="40000"/>
              </a:srgbClr>
            </a:outerShdw>
          </a:effectLst>
          <a:scene3d>
            <a:camera prst="orthographicFront">
              <a:rot lat="0" lon="0" rev="0"/>
            </a:camera>
            <a:lightRig rig="brightRoom" dir="tr">
              <a:rot lat="0" lon="0" rev="3540000"/>
            </a:lightRig>
          </a:scene3d>
          <a:sp3d prstMaterial="matte">
            <a:bevelT w="190500" h="44450" prst="cross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5000"/>
                <a:satMod val="275000"/>
              </a:schemeClr>
            </a:gs>
            <a:gs pos="3000">
              <a:schemeClr val="phClr">
                <a:tint val="87000"/>
                <a:satMod val="275000"/>
              </a:schemeClr>
            </a:gs>
            <a:gs pos="10000">
              <a:schemeClr val="phClr">
                <a:tint val="90000"/>
                <a:satMod val="275000"/>
              </a:schemeClr>
            </a:gs>
            <a:gs pos="70000">
              <a:schemeClr val="phClr">
                <a:shade val="38000"/>
                <a:satMod val="275000"/>
              </a:schemeClr>
            </a:gs>
            <a:gs pos="90000">
              <a:schemeClr val="phClr">
                <a:shade val="25000"/>
                <a:satMod val="300000"/>
              </a:schemeClr>
            </a:gs>
            <a:gs pos="100000">
              <a:schemeClr val="phClr">
                <a:shade val="22000"/>
                <a:satMod val="300000"/>
              </a:schemeClr>
            </a:gs>
          </a:gsLst>
          <a:path path="circle">
            <a:fillToRect l="60000" t="-3300" b="200000"/>
          </a:path>
        </a:gradFill>
        <a:gradFill rotWithShape="1">
          <a:gsLst>
            <a:gs pos="0">
              <a:schemeClr val="phClr">
                <a:tint val="57000"/>
                <a:satMod val="400000"/>
              </a:schemeClr>
            </a:gs>
            <a:gs pos="100000">
              <a:schemeClr val="phClr">
                <a:tint val="87000"/>
                <a:shade val="40000"/>
                <a:satMod val="5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Computers Unlimited</CompanyAddress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58E30A66E7F6488B0B8E7DA15F59DD" ma:contentTypeVersion="7" ma:contentTypeDescription="Create a new document." ma:contentTypeScope="" ma:versionID="22147dfdc2ddfff478c2988a670bfaee">
  <xsd:schema xmlns:xsd="http://www.w3.org/2001/XMLSchema" xmlns:xs="http://www.w3.org/2001/XMLSchema" xmlns:p="http://schemas.microsoft.com/office/2006/metadata/properties" xmlns:ns2="1cc964a4-1b2e-45c5-925c-9098a8c3c972" targetNamespace="http://schemas.microsoft.com/office/2006/metadata/properties" ma:root="true" ma:fieldsID="61433a167bfe23bce83e493e0754433c" ns2:_="">
    <xsd:import namespace="1cc964a4-1b2e-45c5-925c-9098a8c3c972"/>
    <xsd:element name="properties">
      <xsd:complexType>
        <xsd:sequence>
          <xsd:element name="documentManagement">
            <xsd:complexType>
              <xsd:all>
                <xsd:element ref="ns2:Last_x0020_reviewed" minOccurs="0"/>
                <xsd:element ref="ns2:Comment" minOccurs="0"/>
                <xsd:element ref="ns2:Group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c964a4-1b2e-45c5-925c-9098a8c3c972" elementFormDefault="qualified">
    <xsd:import namespace="http://schemas.microsoft.com/office/2006/documentManagement/types"/>
    <xsd:import namespace="http://schemas.microsoft.com/office/infopath/2007/PartnerControls"/>
    <xsd:element name="Last_x0020_reviewed" ma:index="2" nillable="true" ma:displayName="Last reviewed date" ma:description="Date the document was last reviewed." ma:format="DateOnly" ma:internalName="Last_x0020_reviewed" ma:readOnly="false">
      <xsd:simpleType>
        <xsd:restriction base="dms:DateTime"/>
      </xsd:simpleType>
    </xsd:element>
    <xsd:element name="Comment" ma:index="3" nillable="true" ma:displayName="Comment" ma:description="User defined Comments" ma:internalName="Comment" ma:readOnly="false">
      <xsd:simpleType>
        <xsd:restriction base="dms:Note">
          <xsd:maxLength value="255"/>
        </xsd:restriction>
      </xsd:simpleType>
    </xsd:element>
    <xsd:element name="Group" ma:index="6" nillable="true" ma:displayName="Group" ma:internalName="Group" ma:readOnly="false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7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Last_x0020_reviewed xmlns="1cc964a4-1b2e-45c5-925c-9098a8c3c972">2021-03-30T06:00:00+00:00</Last_x0020_reviewed>
    <Group xmlns="1cc964a4-1b2e-45c5-925c-9098a8c3c972" xsi:nil="true"/>
    <Comment xmlns="1cc964a4-1b2e-45c5-925c-9098a8c3c972">Davis</Comment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91744AA-3AF1-4EEA-9371-ACC36C4FF2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c964a4-1b2e-45c5-925c-9098a8c3c9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49C6309-2D56-4798-AD6D-C3EDC391B717}">
  <ds:schemaRefs>
    <ds:schemaRef ds:uri="http://schemas.microsoft.com/office/2006/metadata/properties"/>
    <ds:schemaRef ds:uri="1cc964a4-1b2e-45c5-925c-9098a8c3c972"/>
  </ds:schemaRefs>
</ds:datastoreItem>
</file>

<file path=customXml/itemProps4.xml><?xml version="1.0" encoding="utf-8"?>
<ds:datastoreItem xmlns:ds="http://schemas.openxmlformats.org/officeDocument/2006/customXml" ds:itemID="{4FE45925-A73A-4E5F-B6A5-DB066695042C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2D8BFC02-34D0-4369-99CB-26505848B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Exercise - 3.docx</Template>
  <TotalTime>2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Standard Share point header for Office</vt:lpstr>
    </vt:vector>
  </TitlesOfParts>
  <Company>Computers Unlimited</Company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3 – Assignment Statements</dc:title>
  <dc:subject/>
  <dc:creator>Davis Almanza</dc:creator>
  <cp:keywords/>
  <dc:description/>
  <cp:lastModifiedBy>Jason Rolle</cp:lastModifiedBy>
  <cp:revision>6</cp:revision>
  <dcterms:created xsi:type="dcterms:W3CDTF">2021-06-22T22:59:00Z</dcterms:created>
  <dcterms:modified xsi:type="dcterms:W3CDTF">2021-06-22T23:04:00Z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0x010100FE58E30A66E7F6488B0B8E7DA15F59DD</vt:lpwstr>
  </property>
</Properties>
</file>