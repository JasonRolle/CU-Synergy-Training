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77777777" w:rsidR="009D0C21" w:rsidRDefault="00150969" w:rsidP="00150969">
      <w:pPr>
        <w:pStyle w:val="Heading1"/>
      </w:pPr>
      <w:bookmarkStart w:id="0" w:name="_Toc235006084"/>
      <w:r w:rsidRPr="00150969">
        <w:t>Overview</w:t>
      </w:r>
      <w:bookmarkEnd w:id="0"/>
    </w:p>
    <w:p w14:paraId="66D67112" w14:textId="0BFDCAE3" w:rsidR="00922580" w:rsidRDefault="006236B0" w:rsidP="00922580">
      <w:r>
        <w:t xml:space="preserve">In this exercise you will modify the </w:t>
      </w:r>
      <w:r>
        <w:rPr>
          <w:b/>
          <w:bCs/>
        </w:rPr>
        <w:t>Orders.dbv</w:t>
      </w:r>
      <w:r>
        <w:t xml:space="preserve"> program that you created in </w:t>
      </w:r>
      <w:hyperlink r:id="rId12" w:history="1">
        <w:r w:rsidRPr="00BB4FF5">
          <w:rPr>
            <w:rStyle w:val="Hyperlink"/>
          </w:rPr>
          <w:t>Exercise – 1</w:t>
        </w:r>
      </w:hyperlink>
      <w:r>
        <w:t xml:space="preserve">.  </w:t>
      </w:r>
      <w:r>
        <w:t>You will make use of the .INCLUDE compiler directives, by extracting the definitions of the header and detail records from the main program source code and adding each to its own “include file”.</w:t>
      </w:r>
    </w:p>
    <w:p w14:paraId="2DD39481" w14:textId="77777777" w:rsidR="00CB1F8A" w:rsidRDefault="00CB1F8A" w:rsidP="00CB1F8A">
      <w:pPr>
        <w:pStyle w:val="Heading1"/>
      </w:pPr>
      <w:r>
        <w:t>Resources</w:t>
      </w:r>
      <w:bookmarkStart w:id="1" w:name="_GoBack"/>
      <w:bookmarkEnd w:id="1"/>
    </w:p>
    <w:p w14:paraId="28F4ED76" w14:textId="77777777" w:rsidR="00CB1F8A" w:rsidRDefault="00CB1F8A" w:rsidP="00CB1F8A">
      <w:pPr>
        <w:pStyle w:val="ListParagraph"/>
        <w:numPr>
          <w:ilvl w:val="0"/>
          <w:numId w:val="1"/>
        </w:numPr>
      </w:pPr>
      <w:hyperlink r:id="rId13" w:history="1">
        <w:r w:rsidRPr="00F7372E">
          <w:rPr>
            <w:rStyle w:val="Hyperlink"/>
          </w:rPr>
          <w:t>Synergy Best Practices - Coding Standards</w:t>
        </w:r>
      </w:hyperlink>
    </w:p>
    <w:p w14:paraId="57467E1D" w14:textId="77777777" w:rsidR="00CB1F8A" w:rsidRDefault="00CB1F8A" w:rsidP="00CB1F8A">
      <w:pPr>
        <w:pStyle w:val="Heading1"/>
      </w:pPr>
      <w:r>
        <w:t>Exercise</w:t>
      </w:r>
    </w:p>
    <w:p w14:paraId="46610BDB" w14:textId="77777777" w:rsidR="00CB1F8A" w:rsidRDefault="00CB1F8A" w:rsidP="00CB1F8A">
      <w:pPr>
        <w:pStyle w:val="ListParagraph"/>
        <w:numPr>
          <w:ilvl w:val="0"/>
          <w:numId w:val="2"/>
        </w:numPr>
      </w:pPr>
      <w:r>
        <w:t>Using Visual Studio, open the previously created “Orders” project.</w:t>
      </w:r>
    </w:p>
    <w:p w14:paraId="225D2EB3" w14:textId="78AFD92F" w:rsidR="006236B0" w:rsidRDefault="00CB1F8A" w:rsidP="00421115">
      <w:pPr>
        <w:pStyle w:val="ListParagraph"/>
        <w:numPr>
          <w:ilvl w:val="0"/>
          <w:numId w:val="2"/>
        </w:numPr>
      </w:pPr>
      <w:r>
        <w:t>Using Visual Studio, open “Orders.dbv”.</w:t>
      </w:r>
    </w:p>
    <w:p w14:paraId="5EA191C0" w14:textId="27A08746" w:rsidR="00CB1F8A" w:rsidRDefault="00CB1F8A" w:rsidP="00144C21">
      <w:pPr>
        <w:pStyle w:val="ListParagraph"/>
        <w:numPr>
          <w:ilvl w:val="0"/>
          <w:numId w:val="2"/>
        </w:numPr>
        <w:spacing w:after="0" w:line="240" w:lineRule="auto"/>
      </w:pPr>
      <w:r>
        <w:t>Using Visual Studio, create a new file.</w:t>
      </w:r>
    </w:p>
    <w:p w14:paraId="6E7B83B8" w14:textId="5DA3A1F0" w:rsidR="00CB1F8A" w:rsidRDefault="00CB1F8A" w:rsidP="00D01161">
      <w:pPr>
        <w:numPr>
          <w:ilvl w:val="0"/>
          <w:numId w:val="2"/>
        </w:numPr>
        <w:spacing w:after="0" w:line="240" w:lineRule="auto"/>
      </w:pPr>
      <w:r>
        <w:t>Cut the definition of the Header record from “</w:t>
      </w:r>
      <w:r w:rsidRPr="00CB1F8A">
        <w:rPr>
          <w:bCs/>
        </w:rPr>
        <w:t>Orders.dbv”</w:t>
      </w:r>
      <w:r>
        <w:t>, and paste it into the new file.</w:t>
      </w:r>
    </w:p>
    <w:p w14:paraId="270D459D" w14:textId="52ED808D" w:rsidR="00CB1F8A" w:rsidRDefault="00CB1F8A" w:rsidP="00D02412">
      <w:pPr>
        <w:numPr>
          <w:ilvl w:val="0"/>
          <w:numId w:val="2"/>
        </w:numPr>
        <w:spacing w:after="0" w:line="240" w:lineRule="auto"/>
      </w:pPr>
      <w:r>
        <w:t xml:space="preserve">Save the new file as file </w:t>
      </w:r>
      <w:r w:rsidRPr="00CB1F8A">
        <w:rPr>
          <w:b/>
          <w:bCs/>
        </w:rPr>
        <w:t>Header.def</w:t>
      </w:r>
      <w:r>
        <w:t>.</w:t>
      </w:r>
    </w:p>
    <w:p w14:paraId="4A1BFCEC" w14:textId="3426F78A" w:rsidR="00CB1F8A" w:rsidRDefault="00CB1F8A" w:rsidP="00F13A5C">
      <w:pPr>
        <w:numPr>
          <w:ilvl w:val="0"/>
          <w:numId w:val="2"/>
        </w:numPr>
        <w:spacing w:after="0" w:line="240" w:lineRule="auto"/>
      </w:pPr>
      <w:r>
        <w:t xml:space="preserve">Using Visual Studio, </w:t>
      </w:r>
      <w:r>
        <w:t>create a new file.</w:t>
      </w:r>
    </w:p>
    <w:p w14:paraId="0259BE9F" w14:textId="664EC941" w:rsidR="00CB1F8A" w:rsidRDefault="00CB1F8A" w:rsidP="00931E98">
      <w:pPr>
        <w:numPr>
          <w:ilvl w:val="0"/>
          <w:numId w:val="2"/>
        </w:numPr>
        <w:spacing w:after="0" w:line="240" w:lineRule="auto"/>
      </w:pPr>
      <w:r>
        <w:t xml:space="preserve">Cut the definition of the Detail record from </w:t>
      </w:r>
      <w:r>
        <w:t>“</w:t>
      </w:r>
      <w:r w:rsidRPr="00CB1F8A">
        <w:rPr>
          <w:bCs/>
        </w:rPr>
        <w:t>Orders.dbv</w:t>
      </w:r>
      <w:r w:rsidRPr="00CB1F8A">
        <w:rPr>
          <w:bCs/>
        </w:rPr>
        <w:t>”</w:t>
      </w:r>
      <w:r>
        <w:t>, and paste it into the new file.</w:t>
      </w:r>
    </w:p>
    <w:p w14:paraId="3C2D30D9" w14:textId="315747AC" w:rsidR="00CB1F8A" w:rsidRDefault="00CB1F8A" w:rsidP="00D97A90">
      <w:pPr>
        <w:numPr>
          <w:ilvl w:val="0"/>
          <w:numId w:val="2"/>
        </w:numPr>
        <w:spacing w:after="0" w:line="240" w:lineRule="auto"/>
      </w:pPr>
      <w:r>
        <w:t xml:space="preserve">Save the new file as </w:t>
      </w:r>
      <w:r w:rsidRPr="00CB1F8A">
        <w:rPr>
          <w:b/>
          <w:bCs/>
        </w:rPr>
        <w:t>Detail.def</w:t>
      </w:r>
      <w:r>
        <w:t>.</w:t>
      </w:r>
    </w:p>
    <w:p w14:paraId="2194B8C3" w14:textId="2FDE91CA" w:rsidR="00CB1F8A" w:rsidRDefault="00CB1F8A" w:rsidP="00AF0CB4">
      <w:pPr>
        <w:numPr>
          <w:ilvl w:val="0"/>
          <w:numId w:val="2"/>
        </w:numPr>
        <w:spacing w:after="0" w:line="240" w:lineRule="auto"/>
      </w:pPr>
      <w:r>
        <w:t>Modify the data division, making it .INCLUDE the record definitions from the two new files.</w:t>
      </w:r>
    </w:p>
    <w:p w14:paraId="428640DD" w14:textId="11FC1A4B" w:rsidR="00CB1F8A" w:rsidRDefault="00CB1F8A" w:rsidP="00DB00E0">
      <w:pPr>
        <w:numPr>
          <w:ilvl w:val="0"/>
          <w:numId w:val="2"/>
        </w:numPr>
        <w:spacing w:after="0" w:line="240" w:lineRule="auto"/>
      </w:pPr>
      <w:r>
        <w:t>Compile, link, and run the program.</w:t>
      </w:r>
    </w:p>
    <w:p w14:paraId="33732BE9" w14:textId="77777777" w:rsidR="00CB1F8A" w:rsidRDefault="00CB1F8A" w:rsidP="00CB1F8A">
      <w:pPr>
        <w:pStyle w:val="Heading1"/>
      </w:pPr>
      <w:r>
        <w:t>Discussion</w:t>
      </w:r>
    </w:p>
    <w:p w14:paraId="78C611F7" w14:textId="77777777" w:rsidR="00CB1F8A" w:rsidRDefault="00CB1F8A" w:rsidP="00CB1F8A">
      <w:r>
        <w:t>Defining record layouts in separate “include files” is a typical approach.  This is because it is likely that, in a “real” application, the record definition would be referenced by multiple programs.  Having them in an include file avoids duplicating the record definition code.</w:t>
      </w:r>
    </w:p>
    <w:p w14:paraId="0429F38E" w14:textId="176780D4" w:rsidR="00CB1F8A" w:rsidRPr="00922580" w:rsidRDefault="00CB1F8A" w:rsidP="00CB1F8A">
      <w:r>
        <w:t>The operation of the program should not change as a result of this exercise.</w:t>
      </w:r>
    </w:p>
    <w:sectPr w:rsidR="00CB1F8A" w:rsidRPr="00922580" w:rsidSect="000C72E1">
      <w:headerReference w:type="default"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67115" w14:textId="77777777" w:rsidR="00323674" w:rsidRDefault="00323674" w:rsidP="00324E3E">
      <w:pPr>
        <w:spacing w:after="0" w:line="240" w:lineRule="auto"/>
      </w:pPr>
      <w:r>
        <w:separator/>
      </w:r>
    </w:p>
  </w:endnote>
  <w:endnote w:type="continuationSeparator" w:id="0">
    <w:p w14:paraId="66D67116" w14:textId="77777777" w:rsidR="00323674" w:rsidRDefault="00323674"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33A05684" w:rsidR="00F130A3" w:rsidRDefault="009E5AC2">
    <w:pPr>
      <w:pStyle w:val="Footer"/>
    </w:pPr>
    <w:r>
      <w:rPr>
        <w:noProof/>
      </w:rPr>
      <mc:AlternateContent>
        <mc:Choice Requires="wpg">
          <w:drawing>
            <wp:anchor distT="0" distB="0" distL="114300" distR="114300" simplePos="0" relativeHeight="251664384" behindDoc="0" locked="0" layoutInCell="1" allowOverlap="1" wp14:anchorId="66D6711B" wp14:editId="38B284E0">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7C846F62"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CB1F8A" w:rsidRPr="00CB1F8A">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7C846F62"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CB1F8A" w:rsidRPr="00CB1F8A">
                        <w:rPr>
                          <w:noProof/>
                          <w:color w:val="FFFFFF" w:themeColor="background1"/>
                        </w:rPr>
                        <w:t>1</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06289C6F" w:rsidR="00F130A3" w:rsidRDefault="009E5AC2">
    <w:pPr>
      <w:pStyle w:val="Footer"/>
    </w:pPr>
    <w:r>
      <w:rPr>
        <w:noProof/>
      </w:rPr>
      <mc:AlternateContent>
        <mc:Choice Requires="wpg">
          <w:drawing>
            <wp:anchor distT="0" distB="0" distL="114300" distR="114300" simplePos="0" relativeHeight="251662336" behindDoc="0" locked="0" layoutInCell="1" allowOverlap="1" wp14:anchorId="66D6711C" wp14:editId="00EC5940">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67113" w14:textId="77777777" w:rsidR="00323674" w:rsidRDefault="00323674" w:rsidP="00324E3E">
      <w:pPr>
        <w:spacing w:after="0" w:line="240" w:lineRule="auto"/>
      </w:pPr>
      <w:r>
        <w:separator/>
      </w:r>
    </w:p>
  </w:footnote>
  <w:footnote w:type="continuationSeparator" w:id="0">
    <w:p w14:paraId="66D67114" w14:textId="77777777" w:rsidR="00323674" w:rsidRDefault="00323674"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72E6E9C1" w:rsidR="00324E3E" w:rsidRDefault="009E5AC2">
    <w:pPr>
      <w:pStyle w:val="Header"/>
    </w:pPr>
    <w:r>
      <w:rPr>
        <w:noProof/>
      </w:rPr>
      <mc:AlternateContent>
        <mc:Choice Requires="wpg">
          <w:drawing>
            <wp:anchor distT="0" distB="0" distL="114300" distR="114300" simplePos="0" relativeHeight="251660288" behindDoc="0" locked="0" layoutInCell="0" allowOverlap="1" wp14:anchorId="66D6711A" wp14:editId="146B4947">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16C0B10D" w:rsidR="00324E3E" w:rsidRDefault="002A449A">
                                <w:pPr>
                                  <w:pStyle w:val="Header"/>
                                  <w:rPr>
                                    <w:color w:val="FFFFFF" w:themeColor="background1"/>
                                    <w:sz w:val="28"/>
                                    <w:szCs w:val="28"/>
                                  </w:rPr>
                                </w:pPr>
                                <w:r w:rsidRPr="002A449A">
                                  <w:rPr>
                                    <w:color w:val="FFFFFF" w:themeColor="background1"/>
                                    <w:sz w:val="28"/>
                                    <w:szCs w:val="28"/>
                                  </w:rPr>
                                  <w:t>Exercise 7 – Using .INCLUDE Files</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159C9EF4"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8F068E">
                              <w:rPr>
                                <w:noProof/>
                                <w:color w:val="FFFFFF" w:themeColor="background1"/>
                                <w:sz w:val="20"/>
                              </w:rPr>
                              <w:t>6/23/2021 4:14 PM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16C0B10D" w:rsidR="00324E3E" w:rsidRDefault="002A449A">
                          <w:pPr>
                            <w:pStyle w:val="Header"/>
                            <w:rPr>
                              <w:color w:val="FFFFFF" w:themeColor="background1"/>
                              <w:sz w:val="28"/>
                              <w:szCs w:val="28"/>
                            </w:rPr>
                          </w:pPr>
                          <w:r w:rsidRPr="002A449A">
                            <w:rPr>
                              <w:color w:val="FFFFFF" w:themeColor="background1"/>
                              <w:sz w:val="28"/>
                              <w:szCs w:val="28"/>
                            </w:rPr>
                            <w:t>Exercise 7 – Using .INCLUDE Files</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159C9EF4"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8F068E">
                        <w:rPr>
                          <w:noProof/>
                          <w:color w:val="FFFFFF" w:themeColor="background1"/>
                          <w:sz w:val="20"/>
                        </w:rPr>
                        <w:t>6/23/2021 4:14 PM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3C13"/>
    <w:multiLevelType w:val="hybridMultilevel"/>
    <w:tmpl w:val="DABE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84569"/>
    <w:multiLevelType w:val="hybridMultilevel"/>
    <w:tmpl w:val="800E3B4E"/>
    <w:lvl w:ilvl="0" w:tplc="0409000F">
      <w:start w:val="1"/>
      <w:numFmt w:val="decimal"/>
      <w:lvlText w:val="%1."/>
      <w:lvlJc w:val="left"/>
      <w:pPr>
        <w:tabs>
          <w:tab w:val="num" w:pos="720"/>
        </w:tabs>
        <w:ind w:left="720" w:hanging="360"/>
      </w:pPr>
      <w:rPr>
        <w:rFonts w:hint="default"/>
      </w:rPr>
    </w:lvl>
    <w:lvl w:ilvl="1" w:tplc="04090013">
      <w:start w:val="1"/>
      <w:numFmt w:val="upperRoman"/>
      <w:lvlText w:val="%2."/>
      <w:lvlJc w:val="right"/>
      <w:pPr>
        <w:tabs>
          <w:tab w:val="num" w:pos="1260"/>
        </w:tabs>
        <w:ind w:left="1260" w:hanging="18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F436EC"/>
    <w:multiLevelType w:val="hybridMultilevel"/>
    <w:tmpl w:val="D0DA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C72E1"/>
    <w:rsid w:val="00150969"/>
    <w:rsid w:val="001A6091"/>
    <w:rsid w:val="002A449A"/>
    <w:rsid w:val="00323674"/>
    <w:rsid w:val="00324E3E"/>
    <w:rsid w:val="00572607"/>
    <w:rsid w:val="005D5B6A"/>
    <w:rsid w:val="006236B0"/>
    <w:rsid w:val="00693801"/>
    <w:rsid w:val="006D6F25"/>
    <w:rsid w:val="008F068E"/>
    <w:rsid w:val="00922580"/>
    <w:rsid w:val="00935187"/>
    <w:rsid w:val="009712C0"/>
    <w:rsid w:val="00984DC0"/>
    <w:rsid w:val="009D0C21"/>
    <w:rsid w:val="009E5AC2"/>
    <w:rsid w:val="00A377AC"/>
    <w:rsid w:val="00AA0BB9"/>
    <w:rsid w:val="00B45911"/>
    <w:rsid w:val="00B726BB"/>
    <w:rsid w:val="00BB5980"/>
    <w:rsid w:val="00BC0607"/>
    <w:rsid w:val="00CB1F8A"/>
    <w:rsid w:val="00DB3E37"/>
    <w:rsid w:val="00E33A2E"/>
    <w:rsid w:val="00E46754"/>
    <w:rsid w:val="00E64C63"/>
    <w:rsid w:val="00EF0C3D"/>
    <w:rsid w:val="00F130A3"/>
    <w:rsid w:val="00F20F35"/>
    <w:rsid w:val="00F5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670FF"/>
  <w15:docId w15:val="{D73B9892-6BCE-4A68-B342-7F7FE3BE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paragraph" w:styleId="Heading3">
    <w:name w:val="heading 3"/>
    <w:basedOn w:val="Normal"/>
    <w:next w:val="Normal"/>
    <w:link w:val="Heading3Char"/>
    <w:uiPriority w:val="9"/>
    <w:semiHidden/>
    <w:unhideWhenUsed/>
    <w:qFormat/>
    <w:rsid w:val="00CB1F8A"/>
    <w:pPr>
      <w:keepNext/>
      <w:keepLines/>
      <w:spacing w:before="40" w:after="0"/>
      <w:outlineLvl w:val="2"/>
    </w:pPr>
    <w:rPr>
      <w:rFonts w:asciiTheme="majorHAnsi" w:eastAsiaTheme="majorEastAsia" w:hAnsiTheme="majorHAnsi" w:cstheme="majorBidi"/>
      <w:color w:val="551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semiHidden/>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CB1F8A"/>
    <w:pPr>
      <w:ind w:left="720"/>
      <w:contextualSpacing/>
    </w:pPr>
  </w:style>
  <w:style w:type="character" w:customStyle="1" w:styleId="Heading3Char">
    <w:name w:val="Heading 3 Char"/>
    <w:basedOn w:val="DefaultParagraphFont"/>
    <w:link w:val="Heading3"/>
    <w:uiPriority w:val="9"/>
    <w:semiHidden/>
    <w:rsid w:val="00CB1F8A"/>
    <w:rPr>
      <w:rFonts w:asciiTheme="majorHAnsi" w:eastAsiaTheme="majorEastAsia" w:hAnsiTheme="majorHAnsi" w:cstheme="majorBidi"/>
      <w:color w:val="55161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Exercise%20-%201.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820399"/>
    <w:rsid w:val="009F7168"/>
    <w:rsid w:val="00AE2CBB"/>
    <w:rsid w:val="00CD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C6309-2D56-4798-AD6D-C3EDC391B717}">
  <ds:schemaRefs>
    <ds:schemaRef ds:uri="http://purl.org/dc/terms/"/>
    <ds:schemaRef ds:uri="http://schemas.openxmlformats.org/package/2006/metadata/core-properties"/>
    <ds:schemaRef ds:uri="1cc964a4-1b2e-45c5-925c-9098a8c3c97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4.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0FB048-02CD-4C55-969C-225E62AA1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- 7.docx</Template>
  <TotalTime>7</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Standard Share point header for Office</vt:lpstr>
    </vt:vector>
  </TitlesOfParts>
  <Company>Computers Unlimited</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7 – Using .INCLUDE Files</dc:title>
  <dc:subject/>
  <dc:creator>Davis Almanza</dc:creator>
  <cp:keywords/>
  <dc:description/>
  <cp:lastModifiedBy>Jason Rolle</cp:lastModifiedBy>
  <cp:revision>11</cp:revision>
  <dcterms:created xsi:type="dcterms:W3CDTF">2021-06-23T22:15:00Z</dcterms:created>
  <dcterms:modified xsi:type="dcterms:W3CDTF">2021-06-23T22:21:00Z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y fmtid="{D5CDD505-2E9C-101B-9397-08002B2CF9AE}" pid="3" name="_MarkAsFinal">
    <vt:bool>true</vt:bool>
  </property>
</Properties>
</file>