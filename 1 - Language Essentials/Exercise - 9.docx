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End w:id="0"/>
    </w:p>
    <w:p w14:paraId="66D67112" w14:textId="0BC39C29" w:rsidR="00922580" w:rsidRDefault="00380E3F" w:rsidP="00922580">
      <w:r>
        <w:t xml:space="preserve">In this exercise you will modify the </w:t>
      </w:r>
      <w:r>
        <w:rPr>
          <w:b/>
          <w:bCs/>
        </w:rPr>
        <w:t>Orders.dbv</w:t>
      </w:r>
      <w:r>
        <w:t xml:space="preserve"> program that you created in </w:t>
      </w:r>
      <w:hyperlink r:id="rId12" w:history="1">
        <w:r w:rsidRPr="00BB4FF5">
          <w:rPr>
            <w:rStyle w:val="Hyperlink"/>
          </w:rPr>
          <w:t>Exercise – 1</w:t>
        </w:r>
      </w:hyperlink>
      <w:r>
        <w:t>.  You will extend the functionality of the application to display a main menu, from which the user may select a required option.  The menu will be displayed in a Synergy Window.   Currently, we have the code required to create Synergy Windows and accept key inputs in our application, but the functionality is embedded in the DisplayMessage subroutine (</w:t>
      </w:r>
      <w:r>
        <w:rPr>
          <w:b/>
          <w:bCs/>
        </w:rPr>
        <w:t>DisplayMessage.dbl</w:t>
      </w:r>
      <w:r>
        <w:t>).  To avoid duplicating this code, you will first “encapsulate” some of the existing functionality into three new external subroutines.  Having done this, you will be able to use that functionality easily whenever you need it.</w:t>
      </w:r>
    </w:p>
    <w:p w14:paraId="6F9D818E" w14:textId="77777777" w:rsidR="00380E3F" w:rsidRDefault="00380E3F" w:rsidP="00380E3F">
      <w:pPr>
        <w:pStyle w:val="Heading1"/>
      </w:pPr>
      <w:r>
        <w:t>Resources</w:t>
      </w:r>
    </w:p>
    <w:p w14:paraId="088007DF" w14:textId="77777777" w:rsidR="00380E3F" w:rsidRDefault="00380E3F" w:rsidP="00380E3F">
      <w:pPr>
        <w:pStyle w:val="ListParagraph"/>
        <w:numPr>
          <w:ilvl w:val="0"/>
          <w:numId w:val="1"/>
        </w:numPr>
      </w:pPr>
      <w:hyperlink r:id="rId13" w:history="1">
        <w:r w:rsidRPr="00F7372E">
          <w:rPr>
            <w:rStyle w:val="Hyperlink"/>
          </w:rPr>
          <w:t>Synergy Best Practices - Coding Standards</w:t>
        </w:r>
      </w:hyperlink>
    </w:p>
    <w:p w14:paraId="32BA9D0D" w14:textId="77777777" w:rsidR="00380E3F" w:rsidRDefault="00380E3F" w:rsidP="00380E3F">
      <w:pPr>
        <w:pStyle w:val="Heading1"/>
      </w:pPr>
      <w:r>
        <w:t>Exercise</w:t>
      </w:r>
      <w:bookmarkStart w:id="1" w:name="_GoBack"/>
      <w:bookmarkEnd w:id="1"/>
    </w:p>
    <w:p w14:paraId="6A4A8B30" w14:textId="1FEEDABB" w:rsidR="00380E3F" w:rsidRDefault="00380E3F" w:rsidP="00380E3F">
      <w:pPr>
        <w:pStyle w:val="ListParagraph"/>
        <w:numPr>
          <w:ilvl w:val="0"/>
          <w:numId w:val="10"/>
        </w:numPr>
      </w:pPr>
      <w:r>
        <w:t>Using Visual Studio, open the previously created “Orders” project</w:t>
      </w:r>
      <w:r>
        <w:t>.</w:t>
      </w:r>
    </w:p>
    <w:p w14:paraId="0466FFDF" w14:textId="77777777" w:rsidR="00380E3F" w:rsidRDefault="00380E3F" w:rsidP="00380E3F">
      <w:pPr>
        <w:pStyle w:val="ListParagraph"/>
        <w:numPr>
          <w:ilvl w:val="0"/>
          <w:numId w:val="10"/>
        </w:numPr>
      </w:pPr>
      <w:r>
        <w:t>Using Visual Studio, create a new file.</w:t>
      </w:r>
    </w:p>
    <w:p w14:paraId="54569D0F" w14:textId="1C3A8C27" w:rsidR="00380E3F" w:rsidRPr="00380E3F" w:rsidRDefault="00380E3F" w:rsidP="00874308">
      <w:pPr>
        <w:pStyle w:val="ListParagraph"/>
        <w:numPr>
          <w:ilvl w:val="0"/>
          <w:numId w:val="10"/>
        </w:numPr>
        <w:rPr>
          <w:b/>
          <w:bCs/>
        </w:rPr>
      </w:pPr>
      <w:r>
        <w:t>Create a new external function called CreateWindow.  Code the function to create a Synergy Window, and return the Window ID of the new window to the calling routine.  The subroutine should have the following arguments:</w:t>
      </w:r>
    </w:p>
    <w:p w14:paraId="4648DC38" w14:textId="2EF6FD0D" w:rsidR="00380E3F" w:rsidRDefault="00380E3F" w:rsidP="007F03C0">
      <w:pPr>
        <w:spacing w:after="0" w:line="240" w:lineRule="auto"/>
        <w:ind w:left="720"/>
      </w:pPr>
      <w:r>
        <w:rPr>
          <w:b/>
          <w:bCs/>
        </w:rPr>
        <w:t>Name</w:t>
      </w:r>
      <w:r>
        <w:tab/>
      </w:r>
      <w:r>
        <w:tab/>
      </w:r>
      <w:r>
        <w:tab/>
        <w:t>Name of the window to create (a).</w:t>
      </w:r>
    </w:p>
    <w:p w14:paraId="74352B4E" w14:textId="77777777" w:rsidR="00380E3F" w:rsidRDefault="00380E3F" w:rsidP="007F03C0">
      <w:pPr>
        <w:spacing w:after="0" w:line="240" w:lineRule="auto"/>
        <w:ind w:left="720"/>
      </w:pPr>
      <w:r>
        <w:rPr>
          <w:b/>
          <w:bCs/>
        </w:rPr>
        <w:t>Height</w:t>
      </w:r>
      <w:r>
        <w:tab/>
      </w:r>
      <w:r>
        <w:tab/>
      </w:r>
      <w:r>
        <w:tab/>
        <w:t>Height of the window (n).</w:t>
      </w:r>
    </w:p>
    <w:p w14:paraId="36CB3CCF" w14:textId="77777777" w:rsidR="00380E3F" w:rsidRDefault="00380E3F" w:rsidP="007F03C0">
      <w:pPr>
        <w:spacing w:after="0" w:line="240" w:lineRule="auto"/>
        <w:ind w:left="720"/>
      </w:pPr>
      <w:r>
        <w:rPr>
          <w:b/>
          <w:bCs/>
        </w:rPr>
        <w:t>Width</w:t>
      </w:r>
      <w:r>
        <w:tab/>
      </w:r>
      <w:r>
        <w:tab/>
      </w:r>
      <w:r>
        <w:tab/>
        <w:t>Width of the window (n).</w:t>
      </w:r>
    </w:p>
    <w:p w14:paraId="2DE89336" w14:textId="77777777" w:rsidR="00380E3F" w:rsidRDefault="00380E3F" w:rsidP="007F03C0">
      <w:pPr>
        <w:spacing w:after="0" w:line="240" w:lineRule="auto"/>
        <w:ind w:left="720"/>
      </w:pPr>
      <w:r>
        <w:rPr>
          <w:b/>
          <w:bCs/>
        </w:rPr>
        <w:t>Row position</w:t>
      </w:r>
      <w:r>
        <w:rPr>
          <w:b/>
          <w:bCs/>
        </w:rPr>
        <w:tab/>
      </w:r>
      <w:r>
        <w:rPr>
          <w:b/>
          <w:bCs/>
        </w:rPr>
        <w:tab/>
      </w:r>
      <w:r>
        <w:t>Screen row for window placement (n).</w:t>
      </w:r>
    </w:p>
    <w:p w14:paraId="4E64596E" w14:textId="45E59C6D" w:rsidR="00380E3F" w:rsidRDefault="00380E3F" w:rsidP="007F03C0">
      <w:pPr>
        <w:spacing w:after="0" w:line="240" w:lineRule="auto"/>
        <w:ind w:left="720"/>
      </w:pPr>
      <w:r>
        <w:rPr>
          <w:b/>
          <w:bCs/>
        </w:rPr>
        <w:t>Column position</w:t>
      </w:r>
      <w:r>
        <w:tab/>
        <w:t>Screen column for window placement (n).</w:t>
      </w:r>
    </w:p>
    <w:p w14:paraId="509F26AA" w14:textId="52D44C84" w:rsidR="007F03C0" w:rsidRDefault="00380E3F" w:rsidP="007F03C0">
      <w:pPr>
        <w:spacing w:line="240" w:lineRule="auto"/>
        <w:ind w:left="720"/>
      </w:pPr>
      <w:r>
        <w:rPr>
          <w:b/>
          <w:bCs/>
        </w:rPr>
        <w:t>Title</w:t>
      </w:r>
      <w:r>
        <w:tab/>
      </w:r>
      <w:r>
        <w:tab/>
      </w:r>
      <w:r>
        <w:tab/>
        <w:t>Window title (Optional) (a).</w:t>
      </w:r>
    </w:p>
    <w:p w14:paraId="528D70AC" w14:textId="77777777" w:rsidR="00380E3F" w:rsidRDefault="00380E3F" w:rsidP="007F03C0">
      <w:pPr>
        <w:pStyle w:val="ListParagraph"/>
        <w:numPr>
          <w:ilvl w:val="0"/>
          <w:numId w:val="10"/>
        </w:numPr>
      </w:pPr>
      <w:r>
        <w:t xml:space="preserve">Save the new file as </w:t>
      </w:r>
      <w:r w:rsidRPr="007F03C0">
        <w:rPr>
          <w:b/>
          <w:bCs/>
        </w:rPr>
        <w:t>CreateWindow.dbl</w:t>
      </w:r>
      <w:r w:rsidRPr="007F03C0">
        <w:rPr>
          <w:bCs/>
        </w:rPr>
        <w:t xml:space="preserve">.  </w:t>
      </w:r>
    </w:p>
    <w:p w14:paraId="7F7BFEE2" w14:textId="77777777" w:rsidR="00380E3F" w:rsidRDefault="00380E3F" w:rsidP="007F03C0">
      <w:pPr>
        <w:pStyle w:val="ListParagraph"/>
        <w:numPr>
          <w:ilvl w:val="0"/>
          <w:numId w:val="10"/>
        </w:numPr>
      </w:pPr>
      <w:r w:rsidRPr="007F03C0">
        <w:rPr>
          <w:bCs/>
        </w:rPr>
        <w:t xml:space="preserve">Add </w:t>
      </w:r>
      <w:r w:rsidRPr="007F03C0">
        <w:rPr>
          <w:b/>
          <w:bCs/>
        </w:rPr>
        <w:t>CreateWindow.dbl</w:t>
      </w:r>
      <w:r w:rsidRPr="007F03C0">
        <w:rPr>
          <w:bCs/>
        </w:rPr>
        <w:t xml:space="preserve"> and </w:t>
      </w:r>
      <w:r w:rsidRPr="007F03C0">
        <w:rPr>
          <w:b/>
          <w:bCs/>
        </w:rPr>
        <w:t>DisplayMessage.dbl</w:t>
      </w:r>
      <w:r w:rsidRPr="007F03C0">
        <w:rPr>
          <w:bCs/>
        </w:rPr>
        <w:t xml:space="preserve"> to your project.</w:t>
      </w:r>
    </w:p>
    <w:p w14:paraId="140500BF" w14:textId="77777777" w:rsidR="00380E3F" w:rsidRDefault="00380E3F" w:rsidP="007F03C0">
      <w:pPr>
        <w:pStyle w:val="ListParagraph"/>
        <w:numPr>
          <w:ilvl w:val="0"/>
          <w:numId w:val="10"/>
        </w:numPr>
      </w:pPr>
      <w:r>
        <w:t>Modify the DisplayMessage subroutine (</w:t>
      </w:r>
      <w:r w:rsidRPr="007F03C0">
        <w:rPr>
          <w:b/>
          <w:bCs/>
        </w:rPr>
        <w:t>DisplayMessage.dbl</w:t>
      </w:r>
      <w:r>
        <w:t>) to use the new CreateWindow function.</w:t>
      </w:r>
    </w:p>
    <w:p w14:paraId="22F76C76" w14:textId="77777777" w:rsidR="00380E3F" w:rsidRDefault="00380E3F" w:rsidP="007F03C0">
      <w:pPr>
        <w:pStyle w:val="ListParagraph"/>
        <w:numPr>
          <w:ilvl w:val="0"/>
          <w:numId w:val="10"/>
        </w:numPr>
      </w:pPr>
      <w:r>
        <w:t>Compile, link, and run the program.</w:t>
      </w:r>
    </w:p>
    <w:p w14:paraId="76DE0281" w14:textId="77777777" w:rsidR="00380E3F" w:rsidRDefault="00380E3F" w:rsidP="007F03C0">
      <w:pPr>
        <w:pStyle w:val="ListParagraph"/>
        <w:numPr>
          <w:ilvl w:val="0"/>
          <w:numId w:val="10"/>
        </w:numPr>
      </w:pPr>
      <w:r>
        <w:t>Using Visual Studio, create a new file.</w:t>
      </w:r>
    </w:p>
    <w:p w14:paraId="224581BE" w14:textId="14B1E7E7" w:rsidR="00380E3F" w:rsidRPr="007F03C0" w:rsidRDefault="00380E3F" w:rsidP="00D55322">
      <w:pPr>
        <w:pStyle w:val="ListParagraph"/>
        <w:numPr>
          <w:ilvl w:val="0"/>
          <w:numId w:val="10"/>
        </w:numPr>
        <w:rPr>
          <w:b/>
          <w:bCs/>
        </w:rPr>
      </w:pPr>
      <w:r>
        <w:t>Create a new external subroutine called DisplayText.  Code the subroutine to display a simple text message at a specified position in a specified Synergy Window.  The subroutine should have the following arguments:</w:t>
      </w:r>
    </w:p>
    <w:p w14:paraId="1CD76395" w14:textId="4C836A2E" w:rsidR="00380E3F" w:rsidRDefault="00380E3F" w:rsidP="007F03C0">
      <w:pPr>
        <w:spacing w:after="0" w:line="240" w:lineRule="auto"/>
        <w:ind w:left="720"/>
      </w:pPr>
      <w:r>
        <w:rPr>
          <w:b/>
          <w:bCs/>
        </w:rPr>
        <w:t>Window ID</w:t>
      </w:r>
      <w:r>
        <w:tab/>
      </w:r>
      <w:r>
        <w:tab/>
        <w:t>Window ID of the window to receive the text (n).</w:t>
      </w:r>
    </w:p>
    <w:p w14:paraId="0E141490" w14:textId="77777777" w:rsidR="00380E3F" w:rsidRDefault="00380E3F" w:rsidP="007F03C0">
      <w:pPr>
        <w:spacing w:after="0" w:line="240" w:lineRule="auto"/>
        <w:ind w:left="720"/>
      </w:pPr>
      <w:r>
        <w:rPr>
          <w:b/>
          <w:bCs/>
        </w:rPr>
        <w:t xml:space="preserve">Row </w:t>
      </w:r>
      <w:r>
        <w:rPr>
          <w:b/>
          <w:bCs/>
        </w:rPr>
        <w:tab/>
      </w:r>
      <w:r>
        <w:rPr>
          <w:b/>
          <w:bCs/>
        </w:rPr>
        <w:tab/>
      </w:r>
      <w:r>
        <w:rPr>
          <w:b/>
          <w:bCs/>
        </w:rPr>
        <w:tab/>
      </w:r>
      <w:r>
        <w:t>Row position for the text display (n).</w:t>
      </w:r>
    </w:p>
    <w:p w14:paraId="33658C17" w14:textId="081C3938" w:rsidR="00380E3F" w:rsidRDefault="00380E3F" w:rsidP="007F03C0">
      <w:pPr>
        <w:spacing w:after="0" w:line="240" w:lineRule="auto"/>
        <w:ind w:left="720"/>
      </w:pPr>
      <w:r>
        <w:rPr>
          <w:b/>
          <w:bCs/>
        </w:rPr>
        <w:t xml:space="preserve">Column </w:t>
      </w:r>
      <w:r>
        <w:rPr>
          <w:b/>
          <w:bCs/>
        </w:rPr>
        <w:tab/>
      </w:r>
      <w:r>
        <w:rPr>
          <w:b/>
          <w:bCs/>
        </w:rPr>
        <w:tab/>
      </w:r>
      <w:r>
        <w:t>Column position for text display (n).</w:t>
      </w:r>
    </w:p>
    <w:p w14:paraId="1F93180A" w14:textId="45A162EB" w:rsidR="00380E3F" w:rsidRDefault="00380E3F" w:rsidP="007F03C0">
      <w:pPr>
        <w:spacing w:after="0" w:line="240" w:lineRule="auto"/>
        <w:ind w:left="720"/>
        <w:rPr>
          <w:bCs/>
        </w:rPr>
      </w:pPr>
      <w:r>
        <w:rPr>
          <w:b/>
        </w:rPr>
        <w:t>Text</w:t>
      </w:r>
      <w:r>
        <w:rPr>
          <w:bCs/>
        </w:rPr>
        <w:tab/>
      </w:r>
      <w:r>
        <w:rPr>
          <w:bCs/>
        </w:rPr>
        <w:tab/>
      </w:r>
      <w:r>
        <w:rPr>
          <w:bCs/>
        </w:rPr>
        <w:tab/>
        <w:t>The text to be displayed (a).</w:t>
      </w:r>
    </w:p>
    <w:p w14:paraId="690E075B" w14:textId="77777777" w:rsidR="00380E3F" w:rsidRDefault="00380E3F" w:rsidP="007F03C0">
      <w:pPr>
        <w:pStyle w:val="ListParagraph"/>
        <w:numPr>
          <w:ilvl w:val="0"/>
          <w:numId w:val="10"/>
        </w:numPr>
      </w:pPr>
      <w:r>
        <w:lastRenderedPageBreak/>
        <w:t xml:space="preserve">Save the new file as </w:t>
      </w:r>
      <w:r w:rsidRPr="007F03C0">
        <w:rPr>
          <w:b/>
          <w:bCs/>
        </w:rPr>
        <w:t>DisplayText.dbl</w:t>
      </w:r>
      <w:r w:rsidRPr="007F03C0">
        <w:rPr>
          <w:bCs/>
        </w:rPr>
        <w:t>.  Add the file to your project.</w:t>
      </w:r>
    </w:p>
    <w:p w14:paraId="73EBC2A3" w14:textId="77777777" w:rsidR="00380E3F" w:rsidRDefault="00380E3F" w:rsidP="007F03C0">
      <w:pPr>
        <w:pStyle w:val="ListParagraph"/>
        <w:numPr>
          <w:ilvl w:val="0"/>
          <w:numId w:val="10"/>
        </w:numPr>
      </w:pPr>
      <w:r>
        <w:t>Modify the DisplayMessage subroutine (</w:t>
      </w:r>
      <w:r w:rsidRPr="007F03C0">
        <w:rPr>
          <w:b/>
          <w:bCs/>
        </w:rPr>
        <w:t>DisplayMessage.dbl</w:t>
      </w:r>
      <w:r>
        <w:t>) to use the new DisplayText subroutine.</w:t>
      </w:r>
    </w:p>
    <w:p w14:paraId="5F8A9586" w14:textId="3FBB63AE" w:rsidR="00380E3F" w:rsidRDefault="00380E3F" w:rsidP="007F03C0">
      <w:pPr>
        <w:pStyle w:val="ListParagraph"/>
        <w:numPr>
          <w:ilvl w:val="0"/>
          <w:numId w:val="10"/>
        </w:numPr>
      </w:pPr>
      <w:r>
        <w:t>Compile, link, and run the program.</w:t>
      </w:r>
    </w:p>
    <w:p w14:paraId="3990B4D4" w14:textId="77777777" w:rsidR="00380E3F" w:rsidRDefault="00380E3F" w:rsidP="007F03C0">
      <w:pPr>
        <w:pStyle w:val="ListParagraph"/>
        <w:numPr>
          <w:ilvl w:val="0"/>
          <w:numId w:val="10"/>
        </w:numPr>
      </w:pPr>
      <w:r>
        <w:t>Using Visual Studio, create a new file.</w:t>
      </w:r>
    </w:p>
    <w:p w14:paraId="0F6691FD" w14:textId="77777777" w:rsidR="007F03C0" w:rsidRPr="007F03C0" w:rsidRDefault="00380E3F" w:rsidP="007F03C0">
      <w:pPr>
        <w:pStyle w:val="ListParagraph"/>
        <w:numPr>
          <w:ilvl w:val="0"/>
          <w:numId w:val="10"/>
        </w:numPr>
        <w:rPr>
          <w:b/>
          <w:bCs/>
        </w:rPr>
      </w:pPr>
      <w:r>
        <w:t>Create a new external subroutine called ClearBuffer.  Code the subroutine to clear any pending input from the terminal buffer.  The subroutine should have the following arguments:</w:t>
      </w:r>
    </w:p>
    <w:p w14:paraId="5CA20B90" w14:textId="2953D030" w:rsidR="00380E3F" w:rsidRPr="007F03C0" w:rsidRDefault="00380E3F" w:rsidP="007F03C0">
      <w:pPr>
        <w:ind w:left="360" w:firstLine="360"/>
        <w:rPr>
          <w:b/>
          <w:bCs/>
        </w:rPr>
      </w:pPr>
      <w:r w:rsidRPr="007F03C0">
        <w:rPr>
          <w:b/>
          <w:bCs/>
        </w:rPr>
        <w:t>Window ID</w:t>
      </w:r>
      <w:r w:rsidRPr="00C40F0B">
        <w:tab/>
      </w:r>
      <w:r w:rsidRPr="00C40F0B">
        <w:tab/>
        <w:t>Window ID of the window to be used for input (n).</w:t>
      </w:r>
    </w:p>
    <w:p w14:paraId="43174D02" w14:textId="7E04E092" w:rsidR="00380E3F" w:rsidRDefault="00380E3F" w:rsidP="007F03C0">
      <w:pPr>
        <w:pStyle w:val="ListParagraph"/>
        <w:numPr>
          <w:ilvl w:val="0"/>
          <w:numId w:val="10"/>
        </w:numPr>
      </w:pPr>
      <w:r>
        <w:t xml:space="preserve">Save the new file as </w:t>
      </w:r>
      <w:r w:rsidRPr="007F03C0">
        <w:rPr>
          <w:b/>
        </w:rPr>
        <w:t>ClearBuffer.dbl</w:t>
      </w:r>
      <w:r>
        <w:t>.  Add the file to your project.</w:t>
      </w:r>
    </w:p>
    <w:p w14:paraId="356A1E17" w14:textId="35B23090" w:rsidR="00380E3F" w:rsidRDefault="00380E3F" w:rsidP="007F03C0">
      <w:pPr>
        <w:pStyle w:val="ListParagraph"/>
        <w:numPr>
          <w:ilvl w:val="0"/>
          <w:numId w:val="10"/>
        </w:numPr>
      </w:pPr>
      <w:r>
        <w:t>Using Visual Studio, create a new file.</w:t>
      </w:r>
    </w:p>
    <w:p w14:paraId="251BA01A" w14:textId="478EE67F" w:rsidR="00380E3F" w:rsidRPr="007F03C0" w:rsidRDefault="00380E3F" w:rsidP="00596E6B">
      <w:pPr>
        <w:pStyle w:val="ListParagraph"/>
        <w:numPr>
          <w:ilvl w:val="0"/>
          <w:numId w:val="10"/>
        </w:numPr>
        <w:rPr>
          <w:b/>
          <w:bCs/>
        </w:rPr>
      </w:pPr>
      <w:r>
        <w:t>Create a new external subroutine called WaitKey.  Code the subroutine to accept a single keystroke at a specified position in a specified Synergy Window, and return the key pressed to the calling program.  The subroutine should have the following arguments:</w:t>
      </w:r>
    </w:p>
    <w:p w14:paraId="4EB38303" w14:textId="6692B44B" w:rsidR="00380E3F" w:rsidRDefault="00380E3F" w:rsidP="007F03C0">
      <w:pPr>
        <w:spacing w:after="0" w:line="240" w:lineRule="auto"/>
        <w:ind w:left="720"/>
      </w:pPr>
      <w:r>
        <w:rPr>
          <w:b/>
          <w:bCs/>
        </w:rPr>
        <w:t>Window ID</w:t>
      </w:r>
      <w:r>
        <w:tab/>
      </w:r>
      <w:r>
        <w:tab/>
        <w:t>Window ID of the window to be used for input (n).</w:t>
      </w:r>
    </w:p>
    <w:p w14:paraId="57B5DEE8" w14:textId="77777777" w:rsidR="00380E3F" w:rsidRDefault="00380E3F" w:rsidP="007F03C0">
      <w:pPr>
        <w:spacing w:after="0" w:line="240" w:lineRule="auto"/>
        <w:ind w:left="720"/>
      </w:pPr>
      <w:r>
        <w:rPr>
          <w:b/>
          <w:bCs/>
        </w:rPr>
        <w:t xml:space="preserve">Row </w:t>
      </w:r>
      <w:r>
        <w:rPr>
          <w:b/>
          <w:bCs/>
        </w:rPr>
        <w:tab/>
      </w:r>
      <w:r>
        <w:rPr>
          <w:b/>
          <w:bCs/>
        </w:rPr>
        <w:tab/>
      </w:r>
      <w:r>
        <w:rPr>
          <w:b/>
          <w:bCs/>
        </w:rPr>
        <w:tab/>
      </w:r>
      <w:r>
        <w:t>Row position where input should take place (n).</w:t>
      </w:r>
    </w:p>
    <w:p w14:paraId="77355BCB" w14:textId="77777777" w:rsidR="00380E3F" w:rsidRDefault="00380E3F" w:rsidP="007F03C0">
      <w:pPr>
        <w:spacing w:after="0" w:line="240" w:lineRule="auto"/>
        <w:ind w:left="720"/>
      </w:pPr>
      <w:r>
        <w:rPr>
          <w:b/>
          <w:bCs/>
        </w:rPr>
        <w:t xml:space="preserve">Column </w:t>
      </w:r>
      <w:r>
        <w:rPr>
          <w:b/>
          <w:bCs/>
        </w:rPr>
        <w:tab/>
      </w:r>
      <w:r>
        <w:tab/>
        <w:t>Column position where input should take place (n).</w:t>
      </w:r>
    </w:p>
    <w:p w14:paraId="4EFDA1D0" w14:textId="45908CA2" w:rsidR="00380E3F" w:rsidRDefault="00380E3F" w:rsidP="007F03C0">
      <w:pPr>
        <w:spacing w:line="240" w:lineRule="auto"/>
        <w:ind w:left="720"/>
      </w:pPr>
      <w:r>
        <w:rPr>
          <w:b/>
          <w:bCs/>
        </w:rPr>
        <w:t>Character</w:t>
      </w:r>
      <w:r w:rsidR="007F03C0">
        <w:tab/>
      </w:r>
      <w:r w:rsidR="007F03C0">
        <w:tab/>
        <w:t xml:space="preserve">Key pressed </w:t>
      </w:r>
      <w:r>
        <w:t>(returned to calling routine) (a).</w:t>
      </w:r>
    </w:p>
    <w:p w14:paraId="67B01163" w14:textId="7E2B88C7" w:rsidR="00380E3F" w:rsidRDefault="00380E3F" w:rsidP="007F03C0">
      <w:pPr>
        <w:pStyle w:val="ListParagraph"/>
        <w:numPr>
          <w:ilvl w:val="0"/>
          <w:numId w:val="10"/>
        </w:numPr>
      </w:pPr>
      <w:r>
        <w:t xml:space="preserve">Save the new file as </w:t>
      </w:r>
      <w:r w:rsidRPr="007F03C0">
        <w:rPr>
          <w:b/>
        </w:rPr>
        <w:t>WaitKey</w:t>
      </w:r>
      <w:r w:rsidRPr="007F03C0">
        <w:rPr>
          <w:b/>
          <w:bCs/>
        </w:rPr>
        <w:t>.dbl</w:t>
      </w:r>
      <w:r w:rsidRPr="007F03C0">
        <w:rPr>
          <w:bCs/>
        </w:rPr>
        <w:t>.  Add the file to your project.</w:t>
      </w:r>
    </w:p>
    <w:p w14:paraId="2A5C9EB1" w14:textId="79FE586B" w:rsidR="00380E3F" w:rsidRDefault="00380E3F" w:rsidP="007F03C0">
      <w:pPr>
        <w:pStyle w:val="ListParagraph"/>
        <w:numPr>
          <w:ilvl w:val="0"/>
          <w:numId w:val="10"/>
        </w:numPr>
      </w:pPr>
      <w:r>
        <w:t>Modify the DisplayMessage subroutine (</w:t>
      </w:r>
      <w:r w:rsidRPr="007F03C0">
        <w:rPr>
          <w:b/>
          <w:bCs/>
        </w:rPr>
        <w:t>DisplayMessage.dbl</w:t>
      </w:r>
      <w:r>
        <w:t>) to use the new WaitKey subroutine.</w:t>
      </w:r>
    </w:p>
    <w:p w14:paraId="53ED3C8C" w14:textId="51EC593C" w:rsidR="00380E3F" w:rsidRDefault="00380E3F" w:rsidP="007F03C0">
      <w:pPr>
        <w:pStyle w:val="ListParagraph"/>
        <w:numPr>
          <w:ilvl w:val="0"/>
          <w:numId w:val="10"/>
        </w:numPr>
      </w:pPr>
      <w:r>
        <w:t>Compile, link, and run the program.</w:t>
      </w:r>
    </w:p>
    <w:p w14:paraId="68565F06" w14:textId="77777777" w:rsidR="00380E3F" w:rsidRDefault="00380E3F" w:rsidP="007F03C0">
      <w:pPr>
        <w:pStyle w:val="ListParagraph"/>
        <w:numPr>
          <w:ilvl w:val="0"/>
          <w:numId w:val="10"/>
        </w:numPr>
      </w:pPr>
      <w:r>
        <w:t>Using Visual Studio, create a new file.</w:t>
      </w:r>
    </w:p>
    <w:p w14:paraId="57CDBD8C" w14:textId="20C1AC2C" w:rsidR="00380E3F" w:rsidRDefault="00380E3F" w:rsidP="007F03C0">
      <w:pPr>
        <w:pStyle w:val="ListParagraph"/>
        <w:numPr>
          <w:ilvl w:val="0"/>
          <w:numId w:val="10"/>
        </w:numPr>
      </w:pPr>
      <w:r>
        <w:t>Create a new external subroutine called DeleteWindow.  Code the subroutine to delete a specified Synergy Window.  The subroutine should have the following arguments:</w:t>
      </w:r>
    </w:p>
    <w:p w14:paraId="24C6F3D6" w14:textId="77777777" w:rsidR="007F03C0" w:rsidRDefault="00380E3F" w:rsidP="007F03C0">
      <w:pPr>
        <w:ind w:firstLine="720"/>
      </w:pPr>
      <w:r>
        <w:rPr>
          <w:b/>
          <w:bCs/>
        </w:rPr>
        <w:t>Window ID</w:t>
      </w:r>
      <w:r>
        <w:tab/>
      </w:r>
      <w:r>
        <w:tab/>
        <w:t>Window ID of the window to be deleted (n).</w:t>
      </w:r>
    </w:p>
    <w:p w14:paraId="54416A0B" w14:textId="0EA9D7C2" w:rsidR="00380E3F" w:rsidRDefault="00380E3F" w:rsidP="007F03C0">
      <w:pPr>
        <w:pStyle w:val="ListParagraph"/>
        <w:numPr>
          <w:ilvl w:val="0"/>
          <w:numId w:val="10"/>
        </w:numPr>
      </w:pPr>
      <w:r>
        <w:t xml:space="preserve">Save the new file as </w:t>
      </w:r>
      <w:r w:rsidRPr="007F03C0">
        <w:rPr>
          <w:b/>
        </w:rPr>
        <w:t>DeleteWindow</w:t>
      </w:r>
      <w:r w:rsidRPr="007F03C0">
        <w:rPr>
          <w:b/>
          <w:bCs/>
        </w:rPr>
        <w:t>.dbl</w:t>
      </w:r>
      <w:r w:rsidRPr="007F03C0">
        <w:rPr>
          <w:bCs/>
        </w:rPr>
        <w:t>.  Add the file to your project.</w:t>
      </w:r>
    </w:p>
    <w:p w14:paraId="23027136" w14:textId="77777777" w:rsidR="00380E3F" w:rsidRDefault="00380E3F" w:rsidP="007F03C0">
      <w:pPr>
        <w:pStyle w:val="ListParagraph"/>
        <w:numPr>
          <w:ilvl w:val="0"/>
          <w:numId w:val="10"/>
        </w:numPr>
      </w:pPr>
      <w:r>
        <w:t>Modify the DisplayMessage subroutine (</w:t>
      </w:r>
      <w:r w:rsidRPr="007F03C0">
        <w:rPr>
          <w:b/>
          <w:bCs/>
        </w:rPr>
        <w:t>DisplayMessage.dbl</w:t>
      </w:r>
      <w:r>
        <w:t>) to use the new DeleteWindow subroutine.</w:t>
      </w:r>
    </w:p>
    <w:p w14:paraId="2595AEAA" w14:textId="77777777" w:rsidR="00380E3F" w:rsidRDefault="00380E3F" w:rsidP="007F03C0">
      <w:pPr>
        <w:pStyle w:val="ListParagraph"/>
        <w:numPr>
          <w:ilvl w:val="0"/>
          <w:numId w:val="10"/>
        </w:numPr>
      </w:pPr>
      <w:r>
        <w:t>Compile, link, and run the program.</w:t>
      </w:r>
    </w:p>
    <w:p w14:paraId="78BA852C" w14:textId="2430A579" w:rsidR="00380E3F" w:rsidRDefault="00380E3F" w:rsidP="007F03C0">
      <w:pPr>
        <w:pStyle w:val="ListParagraph"/>
        <w:numPr>
          <w:ilvl w:val="0"/>
          <w:numId w:val="10"/>
        </w:numPr>
      </w:pPr>
      <w:r>
        <w:t xml:space="preserve">Using </w:t>
      </w:r>
      <w:r>
        <w:t>Visual Studio,</w:t>
      </w:r>
      <w:r>
        <w:t xml:space="preserve"> open the </w:t>
      </w:r>
      <w:r w:rsidRPr="007F03C0">
        <w:rPr>
          <w:b/>
          <w:bCs/>
        </w:rPr>
        <w:t>Orders.dbv</w:t>
      </w:r>
      <w:r>
        <w:t xml:space="preserve"> source file.</w:t>
      </w:r>
    </w:p>
    <w:p w14:paraId="12E72DE1" w14:textId="77777777" w:rsidR="00380E3F" w:rsidRDefault="00380E3F" w:rsidP="007F03C0">
      <w:pPr>
        <w:pStyle w:val="ListParagraph"/>
        <w:numPr>
          <w:ilvl w:val="0"/>
          <w:numId w:val="10"/>
        </w:numPr>
      </w:pPr>
      <w:r>
        <w:t>Modify the pProcess routine.  Create a new window for the main menu, the window should have a title of “Order Processing Menu”.</w:t>
      </w:r>
    </w:p>
    <w:p w14:paraId="74F6EA81" w14:textId="77777777" w:rsidR="00380E3F" w:rsidRDefault="00380E3F" w:rsidP="007F03C0">
      <w:pPr>
        <w:pStyle w:val="ListParagraph"/>
        <w:numPr>
          <w:ilvl w:val="0"/>
          <w:numId w:val="10"/>
        </w:numPr>
      </w:pPr>
      <w:r>
        <w:t>In the window, display options for “Add and order”, “View an order”, and “Exit”.</w:t>
      </w:r>
    </w:p>
    <w:p w14:paraId="77376DED" w14:textId="77777777" w:rsidR="00380E3F" w:rsidRDefault="00380E3F" w:rsidP="007F03C0">
      <w:pPr>
        <w:pStyle w:val="ListParagraph"/>
        <w:numPr>
          <w:ilvl w:val="0"/>
          <w:numId w:val="10"/>
        </w:numPr>
      </w:pPr>
      <w:r>
        <w:t>In the menu window, display a message that prompts the user to select one of the available options.</w:t>
      </w:r>
    </w:p>
    <w:p w14:paraId="056B2609" w14:textId="77777777" w:rsidR="00380E3F" w:rsidRDefault="00380E3F" w:rsidP="007F03C0">
      <w:pPr>
        <w:pStyle w:val="ListParagraph"/>
        <w:numPr>
          <w:ilvl w:val="0"/>
          <w:numId w:val="10"/>
        </w:numPr>
      </w:pPr>
      <w:r>
        <w:t>Use the WaitKey external subroutine to prompt the user for a menu entry.</w:t>
      </w:r>
    </w:p>
    <w:p w14:paraId="410D24EF" w14:textId="52748CFD" w:rsidR="00380E3F" w:rsidRDefault="00380E3F" w:rsidP="007F03C0">
      <w:pPr>
        <w:pStyle w:val="ListParagraph"/>
        <w:numPr>
          <w:ilvl w:val="0"/>
          <w:numId w:val="10"/>
        </w:numPr>
      </w:pPr>
      <w:r>
        <w:lastRenderedPageBreak/>
        <w:t>Decode which menu entry was selected, and display an appropriate message using the DisplayMessage external subroutine.</w:t>
      </w:r>
    </w:p>
    <w:p w14:paraId="7C8111D3" w14:textId="0E8066F3" w:rsidR="00380E3F" w:rsidRPr="007F03C0" w:rsidRDefault="00380E3F" w:rsidP="007F03C0">
      <w:pPr>
        <w:pStyle w:val="ListParagraph"/>
        <w:numPr>
          <w:ilvl w:val="0"/>
          <w:numId w:val="10"/>
        </w:numPr>
        <w:rPr>
          <w:sz w:val="28"/>
        </w:rPr>
      </w:pPr>
      <w:r>
        <w:t>Continue processing this menu until “Exit” is selected then close the program.</w:t>
      </w:r>
    </w:p>
    <w:p w14:paraId="7E39A905" w14:textId="5FB36B72" w:rsidR="00380E3F" w:rsidRDefault="00380E3F" w:rsidP="00380E3F">
      <w:pPr>
        <w:pStyle w:val="Heading1"/>
      </w:pPr>
      <w:r>
        <w:t>Discussion</w:t>
      </w:r>
    </w:p>
    <w:p w14:paraId="72C431D4" w14:textId="05162399" w:rsidR="00380E3F" w:rsidRPr="00922580" w:rsidRDefault="00380E3F" w:rsidP="00380E3F">
      <w:r>
        <w:t>This exercise is significantly more complicated than earlier ones.  Complete the exercise one step at a time and test the application as you go.  Make sure you complete each step full before moving on to the next step.</w:t>
      </w:r>
    </w:p>
    <w:sectPr w:rsidR="00380E3F" w:rsidRPr="00922580" w:rsidSect="000C72E1">
      <w:headerReference w:type="default"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06397FCE"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2B10B7" w:rsidRPr="002B10B7">
                              <w:rPr>
                                <w:noProof/>
                                <w:color w:val="FFFFFF" w:themeColor="background1"/>
                              </w:rPr>
                              <w:t>3</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06397FCE"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2B10B7" w:rsidRPr="002B10B7">
                        <w:rPr>
                          <w:noProof/>
                          <w:color w:val="FFFFFF" w:themeColor="background1"/>
                        </w:rPr>
                        <w:t>3</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14733CAD" w:rsidR="00324E3E" w:rsidRDefault="00A45C80">
                                <w:pPr>
                                  <w:pStyle w:val="Header"/>
                                  <w:rPr>
                                    <w:color w:val="FFFFFF" w:themeColor="background1"/>
                                    <w:sz w:val="28"/>
                                    <w:szCs w:val="28"/>
                                  </w:rPr>
                                </w:pPr>
                                <w:r w:rsidRPr="00A45C80">
                                  <w:rPr>
                                    <w:color w:val="FFFFFF" w:themeColor="background1"/>
                                    <w:sz w:val="28"/>
                                    <w:szCs w:val="28"/>
                                  </w:rPr>
                                  <w:t>Exercise 9 – Adding a Main Menu</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639EAD47"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380E3F">
                              <w:rPr>
                                <w:noProof/>
                                <w:color w:val="FFFFFF" w:themeColor="background1"/>
                                <w:sz w:val="20"/>
                              </w:rPr>
                              <w:t>6/24/2021 9:41 AM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14733CAD" w:rsidR="00324E3E" w:rsidRDefault="00A45C80">
                          <w:pPr>
                            <w:pStyle w:val="Header"/>
                            <w:rPr>
                              <w:color w:val="FFFFFF" w:themeColor="background1"/>
                              <w:sz w:val="28"/>
                              <w:szCs w:val="28"/>
                            </w:rPr>
                          </w:pPr>
                          <w:r w:rsidRPr="00A45C80">
                            <w:rPr>
                              <w:color w:val="FFFFFF" w:themeColor="background1"/>
                              <w:sz w:val="28"/>
                              <w:szCs w:val="28"/>
                            </w:rPr>
                            <w:t>Exercise 9 – Adding a Main Menu</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639EAD47"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380E3F">
                        <w:rPr>
                          <w:noProof/>
                          <w:color w:val="FFFFFF" w:themeColor="background1"/>
                          <w:sz w:val="20"/>
                        </w:rPr>
                        <w:t>6/24/2021 9:41 AM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61E1"/>
    <w:multiLevelType w:val="hybridMultilevel"/>
    <w:tmpl w:val="6646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2156E"/>
    <w:multiLevelType w:val="hybridMultilevel"/>
    <w:tmpl w:val="C06EF5F0"/>
    <w:lvl w:ilvl="0" w:tplc="85C2E1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C416F"/>
    <w:multiLevelType w:val="hybridMultilevel"/>
    <w:tmpl w:val="FB266EF6"/>
    <w:lvl w:ilvl="0" w:tplc="52563BFC">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30A57"/>
    <w:multiLevelType w:val="hybridMultilevel"/>
    <w:tmpl w:val="C7129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20463"/>
    <w:multiLevelType w:val="hybridMultilevel"/>
    <w:tmpl w:val="E200C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45935"/>
    <w:multiLevelType w:val="hybridMultilevel"/>
    <w:tmpl w:val="1DF0C06C"/>
    <w:lvl w:ilvl="0" w:tplc="85C2E1B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84569"/>
    <w:multiLevelType w:val="hybridMultilevel"/>
    <w:tmpl w:val="800E3B4E"/>
    <w:lvl w:ilvl="0" w:tplc="0409000F">
      <w:start w:val="1"/>
      <w:numFmt w:val="decimal"/>
      <w:lvlText w:val="%1."/>
      <w:lvlJc w:val="left"/>
      <w:pPr>
        <w:tabs>
          <w:tab w:val="num" w:pos="1440"/>
        </w:tabs>
        <w:ind w:left="1440" w:hanging="360"/>
      </w:pPr>
      <w:rPr>
        <w:rFonts w:hint="default"/>
      </w:rPr>
    </w:lvl>
    <w:lvl w:ilvl="1" w:tplc="04090005">
      <w:start w:val="1"/>
      <w:numFmt w:val="bullet"/>
      <w:lvlText w:val=""/>
      <w:lvlJc w:val="left"/>
      <w:pPr>
        <w:tabs>
          <w:tab w:val="num" w:pos="2160"/>
        </w:tabs>
        <w:ind w:left="2160" w:hanging="360"/>
      </w:pPr>
      <w:rPr>
        <w:rFonts w:ascii="Wingdings" w:hAnsi="Wingding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4FFC2F52"/>
    <w:multiLevelType w:val="hybridMultilevel"/>
    <w:tmpl w:val="48A42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77E0F"/>
    <w:multiLevelType w:val="hybridMultilevel"/>
    <w:tmpl w:val="9110A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B1AC6"/>
    <w:multiLevelType w:val="hybridMultilevel"/>
    <w:tmpl w:val="800E3B4E"/>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89B55EA"/>
    <w:multiLevelType w:val="hybridMultilevel"/>
    <w:tmpl w:val="583AF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B7465"/>
    <w:multiLevelType w:val="hybridMultilevel"/>
    <w:tmpl w:val="202EE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063388"/>
    <w:multiLevelType w:val="hybridMultilevel"/>
    <w:tmpl w:val="5F3E6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0"/>
  </w:num>
  <w:num w:numId="5">
    <w:abstractNumId w:val="5"/>
  </w:num>
  <w:num w:numId="6">
    <w:abstractNumId w:val="13"/>
  </w:num>
  <w:num w:numId="7">
    <w:abstractNumId w:val="9"/>
  </w:num>
  <w:num w:numId="8">
    <w:abstractNumId w:val="11"/>
  </w:num>
  <w:num w:numId="9">
    <w:abstractNumId w:val="12"/>
  </w:num>
  <w:num w:numId="10">
    <w:abstractNumId w:val="3"/>
  </w:num>
  <w:num w:numId="11">
    <w:abstractNumId w:val="0"/>
  </w:num>
  <w:num w:numId="12">
    <w:abstractNumId w:val="6"/>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150969"/>
    <w:rsid w:val="00172B86"/>
    <w:rsid w:val="001A6091"/>
    <w:rsid w:val="002765F3"/>
    <w:rsid w:val="002B10B7"/>
    <w:rsid w:val="00323674"/>
    <w:rsid w:val="00324E3E"/>
    <w:rsid w:val="00380E3F"/>
    <w:rsid w:val="00572607"/>
    <w:rsid w:val="005D5B6A"/>
    <w:rsid w:val="00693801"/>
    <w:rsid w:val="007F03C0"/>
    <w:rsid w:val="00922580"/>
    <w:rsid w:val="00984DC0"/>
    <w:rsid w:val="009D0C21"/>
    <w:rsid w:val="009E7826"/>
    <w:rsid w:val="00A377AC"/>
    <w:rsid w:val="00A45C80"/>
    <w:rsid w:val="00B45911"/>
    <w:rsid w:val="00B726BB"/>
    <w:rsid w:val="00BB5980"/>
    <w:rsid w:val="00BC0607"/>
    <w:rsid w:val="00DB3E37"/>
    <w:rsid w:val="00E46754"/>
    <w:rsid w:val="00E64C63"/>
    <w:rsid w:val="00EF0C3D"/>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8382438A-ADC1-48EF-AD06-443A7859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semiHidden/>
    <w:unhideWhenUsed/>
    <w:qFormat/>
    <w:rsid w:val="00380E3F"/>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380E3F"/>
    <w:pPr>
      <w:ind w:left="720"/>
      <w:contextualSpacing/>
    </w:pPr>
  </w:style>
  <w:style w:type="character" w:customStyle="1" w:styleId="Heading3Char">
    <w:name w:val="Heading 3 Char"/>
    <w:basedOn w:val="DefaultParagraphFont"/>
    <w:link w:val="Heading3"/>
    <w:uiPriority w:val="9"/>
    <w:semiHidden/>
    <w:rsid w:val="00380E3F"/>
    <w:rPr>
      <w:rFonts w:asciiTheme="majorHAnsi" w:eastAsiaTheme="majorEastAsia" w:hAnsiTheme="majorHAnsi" w:cstheme="majorBidi"/>
      <w:color w:val="551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jobfunc2.cu.net/Job%20Functions/Programmer/Programmer%20Handbook/Synergy%20Training%20-%20Synergy%20Language%20Essentials/Exercise%20-%20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6309-2D56-4798-AD6D-C3EDC391B717}">
  <ds:schemaRefs>
    <ds:schemaRef ds:uri="http://schemas.microsoft.com/office/2006/metadata/properties"/>
    <ds:schemaRef ds:uri="http://purl.org/dc/terms/"/>
    <ds:schemaRef ds:uri="http://schemas.openxmlformats.org/package/2006/metadata/core-properties"/>
    <ds:schemaRef ds:uri="1cc964a4-1b2e-45c5-925c-9098a8c3c972"/>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4.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956E67-5662-436C-8362-7AEEFB76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- 9.docx</Template>
  <TotalTime>20</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 – Adding a Main Menu</dc:title>
  <dc:subject/>
  <dc:creator>Davis Almanza</dc:creator>
  <cp:keywords/>
  <dc:description/>
  <cp:lastModifiedBy>Jason Rolle</cp:lastModifiedBy>
  <cp:revision>5</cp:revision>
  <dcterms:created xsi:type="dcterms:W3CDTF">2021-06-24T15:39:00Z</dcterms:created>
  <dcterms:modified xsi:type="dcterms:W3CDTF">2021-06-24T15:59:00Z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