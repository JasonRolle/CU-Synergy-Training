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77777777" w:rsidR="009D0C21" w:rsidRDefault="00150969" w:rsidP="00150969">
      <w:pPr>
        <w:pStyle w:val="Heading1"/>
      </w:pPr>
      <w:bookmarkStart w:id="0" w:name="_Toc235006084"/>
      <w:r w:rsidRPr="00150969">
        <w:t>Overview</w:t>
      </w:r>
      <w:bookmarkEnd w:id="0"/>
    </w:p>
    <w:p w14:paraId="66D67112" w14:textId="38330C95" w:rsidR="00922580" w:rsidRDefault="002F02BA" w:rsidP="002F02BA">
      <w:r>
        <w:t>During this exercise you will modify your input processing code to use input sets.</w:t>
      </w:r>
    </w:p>
    <w:p w14:paraId="390E3B59" w14:textId="77777777" w:rsidR="00396C91" w:rsidRDefault="00396C91" w:rsidP="00396C91">
      <w:pPr>
        <w:pStyle w:val="Heading1"/>
      </w:pPr>
      <w:r>
        <w:t>Resources</w:t>
      </w:r>
    </w:p>
    <w:p w14:paraId="72078C83" w14:textId="77777777" w:rsidR="00396C91" w:rsidRDefault="00396C91" w:rsidP="00396C91">
      <w:pPr>
        <w:pStyle w:val="ListParagraph"/>
        <w:numPr>
          <w:ilvl w:val="0"/>
          <w:numId w:val="1"/>
        </w:numPr>
      </w:pPr>
      <w:hyperlink r:id="rId12" w:history="1">
        <w:r w:rsidRPr="00DE1B52">
          <w:rPr>
            <w:rStyle w:val="Hyperlink"/>
          </w:rPr>
          <w:t>Synergy DBL Language Reference</w:t>
        </w:r>
      </w:hyperlink>
    </w:p>
    <w:p w14:paraId="26A66CDC" w14:textId="77777777" w:rsidR="00396C91" w:rsidRPr="009A3C6C" w:rsidRDefault="00396C91" w:rsidP="00396C91">
      <w:pPr>
        <w:pStyle w:val="ListParagraph"/>
        <w:numPr>
          <w:ilvl w:val="0"/>
          <w:numId w:val="1"/>
        </w:numPr>
        <w:rPr>
          <w:rStyle w:val="Hyperlink"/>
          <w:color w:val="auto"/>
          <w:u w:val="none"/>
        </w:rPr>
      </w:pPr>
      <w:hyperlink r:id="rId13" w:history="1">
        <w:r w:rsidRPr="00F7372E">
          <w:rPr>
            <w:rStyle w:val="Hyperlink"/>
          </w:rPr>
          <w:t>Synergy Best Practices - Coding Standards</w:t>
        </w:r>
      </w:hyperlink>
    </w:p>
    <w:p w14:paraId="59AB03B8" w14:textId="77777777" w:rsidR="00396C91" w:rsidRDefault="00396C91" w:rsidP="00396C91">
      <w:pPr>
        <w:pStyle w:val="ListParagraph"/>
        <w:numPr>
          <w:ilvl w:val="0"/>
          <w:numId w:val="1"/>
        </w:numPr>
      </w:pPr>
      <w:hyperlink r:id="rId14" w:history="1">
        <w:r>
          <w:rPr>
            <w:rStyle w:val="Hyperlink"/>
          </w:rPr>
          <w:t>Traditional Synergy in Visual Studio - CU Wiki</w:t>
        </w:r>
      </w:hyperlink>
    </w:p>
    <w:p w14:paraId="43B97328" w14:textId="77777777" w:rsidR="00396C91" w:rsidRPr="00396C91" w:rsidRDefault="00396C91" w:rsidP="000D40EB">
      <w:pPr>
        <w:pStyle w:val="ListParagraph"/>
        <w:numPr>
          <w:ilvl w:val="0"/>
          <w:numId w:val="1"/>
        </w:numPr>
        <w:rPr>
          <w:rStyle w:val="Hyperlink"/>
          <w:color w:val="auto"/>
          <w:u w:val="none"/>
        </w:rPr>
      </w:pPr>
      <w:hyperlink r:id="rId15" w:history="1">
        <w:r>
          <w:rPr>
            <w:rStyle w:val="Hyperlink"/>
          </w:rPr>
          <w:t>Traditional Synergy in Visual Studio Common Terminology - CU Wiki</w:t>
        </w:r>
      </w:hyperlink>
    </w:p>
    <w:p w14:paraId="19767358" w14:textId="647650D5" w:rsidR="00396C91" w:rsidRPr="000A5778" w:rsidRDefault="00396C91" w:rsidP="000D40EB">
      <w:pPr>
        <w:pStyle w:val="ListParagraph"/>
        <w:numPr>
          <w:ilvl w:val="0"/>
          <w:numId w:val="1"/>
        </w:numPr>
        <w:rPr>
          <w:rStyle w:val="Hyperlink"/>
          <w:color w:val="auto"/>
          <w:u w:val="none"/>
        </w:rPr>
      </w:pPr>
      <w:hyperlink r:id="rId16" w:history="1">
        <w:r>
          <w:rPr>
            <w:rStyle w:val="Hyperlink"/>
          </w:rPr>
          <w:t>Debugging (TSVS) - CU Wiki</w:t>
        </w:r>
      </w:hyperlink>
    </w:p>
    <w:p w14:paraId="632576F1" w14:textId="77777777" w:rsidR="004C2C3E" w:rsidRDefault="004C2C3E">
      <w:pPr>
        <w:rPr>
          <w:rFonts w:asciiTheme="majorHAnsi" w:eastAsiaTheme="majorEastAsia" w:hAnsiTheme="majorHAnsi" w:cstheme="majorBidi"/>
          <w:b/>
          <w:bCs/>
          <w:color w:val="81221D" w:themeColor="accent1" w:themeShade="BF"/>
          <w:sz w:val="28"/>
          <w:szCs w:val="28"/>
        </w:rPr>
      </w:pPr>
      <w:r>
        <w:br w:type="page"/>
      </w:r>
    </w:p>
    <w:p w14:paraId="6E11C3C6" w14:textId="09CB9BD2" w:rsidR="000A5778" w:rsidRDefault="000A5778" w:rsidP="000A5778">
      <w:pPr>
        <w:pStyle w:val="Heading1"/>
        <w:spacing w:before="0"/>
      </w:pPr>
      <w:r>
        <w:lastRenderedPageBreak/>
        <w:t>Exercise</w:t>
      </w:r>
    </w:p>
    <w:p w14:paraId="3A9073B3" w14:textId="4BBFCAEB" w:rsidR="000A5778" w:rsidRDefault="000A5778" w:rsidP="000A5778">
      <w:pPr>
        <w:pStyle w:val="ListParagraph"/>
        <w:numPr>
          <w:ilvl w:val="0"/>
          <w:numId w:val="2"/>
        </w:numPr>
      </w:pPr>
      <w:r>
        <w:t>Using Visual Studio, open the previously created “</w:t>
      </w:r>
      <w:r w:rsidRPr="000A5778">
        <w:rPr>
          <w:b/>
        </w:rPr>
        <w:t>Demo</w:t>
      </w:r>
      <w:r>
        <w:t>” project.</w:t>
      </w:r>
    </w:p>
    <w:p w14:paraId="7C27ED3F" w14:textId="748B4B58" w:rsidR="000A5778" w:rsidRDefault="000A5778" w:rsidP="00C875E3">
      <w:pPr>
        <w:pStyle w:val="ListParagraph"/>
        <w:numPr>
          <w:ilvl w:val="0"/>
          <w:numId w:val="2"/>
        </w:numPr>
        <w:spacing w:after="0" w:line="240" w:lineRule="auto"/>
      </w:pPr>
      <w:r>
        <w:t>Using Visual Studio, open “</w:t>
      </w:r>
      <w:r w:rsidRPr="000A5778">
        <w:rPr>
          <w:b/>
        </w:rPr>
        <w:t>Demo.wsc</w:t>
      </w:r>
      <w:r>
        <w:t>”.</w:t>
      </w:r>
    </w:p>
    <w:p w14:paraId="57EBB338" w14:textId="15F892E4" w:rsidR="000A5778" w:rsidRDefault="000A5778" w:rsidP="00C875E3">
      <w:pPr>
        <w:pStyle w:val="ListParagraph"/>
        <w:numPr>
          <w:ilvl w:val="0"/>
          <w:numId w:val="2"/>
        </w:numPr>
        <w:spacing w:after="0" w:line="240" w:lineRule="auto"/>
      </w:pPr>
      <w:r>
        <w:t>Create an input structure in the “STTEmpdtl” input window, called employee, and containing all fields from the employee record that are part of the “STTEmpdtl” input window, in the same order that they appear in the employee record.</w:t>
      </w:r>
    </w:p>
    <w:p w14:paraId="350FE163" w14:textId="71C0A1F4" w:rsidR="000A5778" w:rsidRDefault="000A5778" w:rsidP="005F1EEB">
      <w:pPr>
        <w:numPr>
          <w:ilvl w:val="0"/>
          <w:numId w:val="2"/>
        </w:numPr>
        <w:spacing w:after="0" w:line="240" w:lineRule="auto"/>
      </w:pPr>
      <w:r>
        <w:t>Create an input set “INPUT” in the “STTEmpdtl” input window, which contains all of the fields in the structure in the order in which you would like them to be input (generally the same order they appear in the window).</w:t>
      </w:r>
    </w:p>
    <w:p w14:paraId="529AC311" w14:textId="0E50C520" w:rsidR="000A5778" w:rsidRDefault="000A5778" w:rsidP="009175D1">
      <w:pPr>
        <w:numPr>
          <w:ilvl w:val="0"/>
          <w:numId w:val="2"/>
        </w:numPr>
        <w:spacing w:after="0" w:line="240" w:lineRule="auto"/>
      </w:pPr>
      <w:r>
        <w:t>Use the script compiler to re-compile the script into the windows library.</w:t>
      </w:r>
    </w:p>
    <w:p w14:paraId="541B2A6D" w14:textId="4279C2F4" w:rsidR="000A5778" w:rsidRDefault="000A5778" w:rsidP="00A35DA1">
      <w:pPr>
        <w:numPr>
          <w:ilvl w:val="0"/>
          <w:numId w:val="2"/>
        </w:numPr>
        <w:spacing w:after="0" w:line="240" w:lineRule="auto"/>
      </w:pPr>
      <w:r>
        <w:t>Using Visual Studio</w:t>
      </w:r>
      <w:r>
        <w:t>, open “</w:t>
      </w:r>
      <w:r w:rsidRPr="000A5778">
        <w:rPr>
          <w:b/>
          <w:bCs/>
        </w:rPr>
        <w:t>Demo.dbv</w:t>
      </w:r>
      <w:r>
        <w:t>”.</w:t>
      </w:r>
    </w:p>
    <w:p w14:paraId="36A30BE3" w14:textId="2846C700" w:rsidR="000A5778" w:rsidRDefault="000A5778" w:rsidP="00677401">
      <w:pPr>
        <w:numPr>
          <w:ilvl w:val="0"/>
          <w:numId w:val="2"/>
        </w:numPr>
        <w:spacing w:after="0" w:line="240" w:lineRule="auto"/>
      </w:pPr>
      <w:r>
        <w:t xml:space="preserve">Change the call to </w:t>
      </w:r>
      <w:r w:rsidR="00250BDE">
        <w:t>CU</w:t>
      </w:r>
      <w:r>
        <w:t>I_INPUT to pass the name of the set to process.  You should pass “INPUT” in this argument, as we will always process the “INPUT” set.</w:t>
      </w:r>
    </w:p>
    <w:p w14:paraId="3DB83368" w14:textId="280BD3A4" w:rsidR="000A5778" w:rsidRDefault="000A5778" w:rsidP="000A5778">
      <w:pPr>
        <w:pStyle w:val="ListParagraph"/>
        <w:numPr>
          <w:ilvl w:val="0"/>
          <w:numId w:val="2"/>
        </w:numPr>
      </w:pPr>
      <w:r>
        <w:t>Compile, link, and run the application.</w:t>
      </w:r>
    </w:p>
    <w:p w14:paraId="2A07D84B" w14:textId="3D28581D" w:rsidR="004C2C3E" w:rsidRDefault="004C2C3E">
      <w:pPr>
        <w:rPr>
          <w:rFonts w:asciiTheme="majorHAnsi" w:eastAsiaTheme="majorEastAsia" w:hAnsiTheme="majorHAnsi" w:cstheme="majorBidi"/>
          <w:b/>
          <w:bCs/>
          <w:color w:val="AD2E27" w:themeColor="accent1"/>
          <w:sz w:val="26"/>
          <w:szCs w:val="26"/>
        </w:rPr>
      </w:pPr>
      <w:r>
        <w:br w:type="page"/>
      </w:r>
    </w:p>
    <w:p w14:paraId="4FC912C5" w14:textId="3CE36ED2" w:rsidR="000A5778" w:rsidRDefault="004C2C3E" w:rsidP="004C2C3E">
      <w:pPr>
        <w:pStyle w:val="Heading1"/>
      </w:pPr>
      <w:r>
        <w:lastRenderedPageBreak/>
        <w:t>Discussion</w:t>
      </w:r>
    </w:p>
    <w:p w14:paraId="7C1F3FCF" w14:textId="3AED60C8" w:rsidR="004C2C3E" w:rsidRPr="004C2C3E" w:rsidRDefault="006D04A2" w:rsidP="006D04A2">
      <w:r>
        <w:t>By using sets, you will now be able to d</w:t>
      </w:r>
      <w:r w:rsidRPr="006D04A2">
        <w:t>efi</w:t>
      </w:r>
      <w:r>
        <w:t>ne a subset of fields for input, c</w:t>
      </w:r>
      <w:r w:rsidRPr="006D04A2">
        <w:t>h</w:t>
      </w:r>
      <w:r>
        <w:t>ange the field processing</w:t>
      </w:r>
      <w:r w:rsidR="00D57864">
        <w:t xml:space="preserve"> </w:t>
      </w:r>
      <w:bookmarkStart w:id="1" w:name="_GoBack"/>
      <w:bookmarkEnd w:id="1"/>
      <w:r>
        <w:t>order, and P</w:t>
      </w:r>
      <w:r w:rsidRPr="006D04A2">
        <w:t>rocess multiple structures in a single input window.</w:t>
      </w:r>
    </w:p>
    <w:sectPr w:rsidR="004C2C3E" w:rsidRPr="004C2C3E" w:rsidSect="000C72E1">
      <w:headerReference w:type="default" r:id="rId17"/>
      <w:footerReference w:type="defaul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328903" w14:textId="77777777" w:rsidR="00403DF2" w:rsidRDefault="00403DF2" w:rsidP="00324E3E">
      <w:pPr>
        <w:spacing w:after="0" w:line="240" w:lineRule="auto"/>
      </w:pPr>
      <w:r>
        <w:separator/>
      </w:r>
    </w:p>
  </w:endnote>
  <w:endnote w:type="continuationSeparator" w:id="0">
    <w:p w14:paraId="7E1FA921" w14:textId="77777777" w:rsidR="00403DF2" w:rsidRDefault="00403DF2"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35F02FC2" w:rsidR="00F130A3" w:rsidRDefault="002765F3">
    <w:pPr>
      <w:pStyle w:val="Footer"/>
    </w:pPr>
    <w:r>
      <w:rPr>
        <w:noProof/>
      </w:rPr>
      <mc:AlternateContent>
        <mc:Choice Requires="wpg">
          <w:drawing>
            <wp:anchor distT="0" distB="0" distL="114300" distR="114300" simplePos="0" relativeHeight="251664384" behindDoc="0" locked="0" layoutInCell="1" allowOverlap="1" wp14:anchorId="66D6711B" wp14:editId="1C20EB50">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58DEC6CB"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E9028B" w:rsidRPr="00E9028B">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58DEC6CB"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E9028B" w:rsidRPr="00E9028B">
                        <w:rPr>
                          <w:noProof/>
                          <w:color w:val="FFFFFF" w:themeColor="background1"/>
                        </w:rPr>
                        <w:t>1</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0A42D1E3" w:rsidR="00F130A3" w:rsidRDefault="002765F3">
    <w:pPr>
      <w:pStyle w:val="Footer"/>
    </w:pPr>
    <w:r>
      <w:rPr>
        <w:noProof/>
      </w:rPr>
      <mc:AlternateContent>
        <mc:Choice Requires="wpg">
          <w:drawing>
            <wp:anchor distT="0" distB="0" distL="114300" distR="114300" simplePos="0" relativeHeight="251662336" behindDoc="0" locked="0" layoutInCell="1" allowOverlap="1" wp14:anchorId="66D6711C" wp14:editId="3B6E1C5C">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69EB0" w14:textId="77777777" w:rsidR="00403DF2" w:rsidRDefault="00403DF2" w:rsidP="00324E3E">
      <w:pPr>
        <w:spacing w:after="0" w:line="240" w:lineRule="auto"/>
      </w:pPr>
      <w:r>
        <w:separator/>
      </w:r>
    </w:p>
  </w:footnote>
  <w:footnote w:type="continuationSeparator" w:id="0">
    <w:p w14:paraId="27B11722" w14:textId="77777777" w:rsidR="00403DF2" w:rsidRDefault="00403DF2"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4D99D146" w:rsidR="00324E3E" w:rsidRDefault="002765F3">
    <w:pPr>
      <w:pStyle w:val="Header"/>
    </w:pPr>
    <w:r>
      <w:rPr>
        <w:noProof/>
      </w:rPr>
      <mc:AlternateContent>
        <mc:Choice Requires="wpg">
          <w:drawing>
            <wp:anchor distT="0" distB="0" distL="114300" distR="114300" simplePos="0" relativeHeight="251660288" behindDoc="0" locked="0" layoutInCell="0" allowOverlap="1" wp14:anchorId="66D6711A" wp14:editId="07FB452F">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35FCCB93" w:rsidR="00324E3E" w:rsidRDefault="001335D6">
                                <w:pPr>
                                  <w:pStyle w:val="Header"/>
                                  <w:rPr>
                                    <w:color w:val="FFFFFF" w:themeColor="background1"/>
                                    <w:sz w:val="28"/>
                                    <w:szCs w:val="28"/>
                                  </w:rPr>
                                </w:pPr>
                                <w:r w:rsidRPr="001335D6">
                                  <w:rPr>
                                    <w:color w:val="FFFFFF" w:themeColor="background1"/>
                                    <w:sz w:val="28"/>
                                    <w:szCs w:val="28"/>
                                  </w:rPr>
                                  <w:t>Exercise 10 – Input Processing with Sets</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5BBEB558"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4C2C3E">
                              <w:rPr>
                                <w:noProof/>
                                <w:color w:val="FFFFFF" w:themeColor="background1"/>
                                <w:sz w:val="20"/>
                              </w:rPr>
                              <w:t>7/8/2021 2:39 PM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35FCCB93" w:rsidR="00324E3E" w:rsidRDefault="001335D6">
                          <w:pPr>
                            <w:pStyle w:val="Header"/>
                            <w:rPr>
                              <w:color w:val="FFFFFF" w:themeColor="background1"/>
                              <w:sz w:val="28"/>
                              <w:szCs w:val="28"/>
                            </w:rPr>
                          </w:pPr>
                          <w:r w:rsidRPr="001335D6">
                            <w:rPr>
                              <w:color w:val="FFFFFF" w:themeColor="background1"/>
                              <w:sz w:val="28"/>
                              <w:szCs w:val="28"/>
                            </w:rPr>
                            <w:t>Exercise 10 – Input Processing with Sets</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5BBEB558"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4C2C3E">
                        <w:rPr>
                          <w:noProof/>
                          <w:color w:val="FFFFFF" w:themeColor="background1"/>
                          <w:sz w:val="20"/>
                        </w:rPr>
                        <w:t>7/8/2021 2:39 PM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3C13"/>
    <w:multiLevelType w:val="hybridMultilevel"/>
    <w:tmpl w:val="DABE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84569"/>
    <w:multiLevelType w:val="hybridMultilevel"/>
    <w:tmpl w:val="800E3B4E"/>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8B7A36C6">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F436EC"/>
    <w:multiLevelType w:val="hybridMultilevel"/>
    <w:tmpl w:val="D0DA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A5778"/>
    <w:rsid w:val="000C72E1"/>
    <w:rsid w:val="001335D6"/>
    <w:rsid w:val="00150969"/>
    <w:rsid w:val="001A6091"/>
    <w:rsid w:val="00223440"/>
    <w:rsid w:val="00250BDE"/>
    <w:rsid w:val="002765F3"/>
    <w:rsid w:val="002F02BA"/>
    <w:rsid w:val="00323674"/>
    <w:rsid w:val="00324E3E"/>
    <w:rsid w:val="00396C91"/>
    <w:rsid w:val="003F7BC3"/>
    <w:rsid w:val="00403DF2"/>
    <w:rsid w:val="004C2C3E"/>
    <w:rsid w:val="00572607"/>
    <w:rsid w:val="005D5B6A"/>
    <w:rsid w:val="00693801"/>
    <w:rsid w:val="006D04A2"/>
    <w:rsid w:val="00922580"/>
    <w:rsid w:val="00984DC0"/>
    <w:rsid w:val="009D0C21"/>
    <w:rsid w:val="009E7826"/>
    <w:rsid w:val="00A3505F"/>
    <w:rsid w:val="00A377AC"/>
    <w:rsid w:val="00B45911"/>
    <w:rsid w:val="00B726BB"/>
    <w:rsid w:val="00B759AA"/>
    <w:rsid w:val="00BB5980"/>
    <w:rsid w:val="00BC0607"/>
    <w:rsid w:val="00D57864"/>
    <w:rsid w:val="00DB3E37"/>
    <w:rsid w:val="00E46754"/>
    <w:rsid w:val="00E64C63"/>
    <w:rsid w:val="00E9028B"/>
    <w:rsid w:val="00EF0C3D"/>
    <w:rsid w:val="00F130A3"/>
    <w:rsid w:val="00F2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670FF"/>
  <w15:docId w15:val="{18C1E4F8-7738-4AEB-8D6A-7136DACA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paragraph" w:styleId="Heading3">
    <w:name w:val="heading 3"/>
    <w:basedOn w:val="Normal"/>
    <w:next w:val="Normal"/>
    <w:link w:val="Heading3Char"/>
    <w:uiPriority w:val="9"/>
    <w:unhideWhenUsed/>
    <w:qFormat/>
    <w:rsid w:val="000A5778"/>
    <w:pPr>
      <w:keepNext/>
      <w:keepLines/>
      <w:spacing w:before="40" w:after="0"/>
      <w:outlineLvl w:val="2"/>
    </w:pPr>
    <w:rPr>
      <w:rFonts w:asciiTheme="majorHAnsi" w:eastAsiaTheme="majorEastAsia" w:hAnsiTheme="majorHAnsi" w:cstheme="majorBidi"/>
      <w:color w:val="55161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semiHidden/>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396C91"/>
    <w:pPr>
      <w:ind w:left="720"/>
      <w:contextualSpacing/>
    </w:pPr>
  </w:style>
  <w:style w:type="character" w:customStyle="1" w:styleId="Heading3Char">
    <w:name w:val="Heading 3 Char"/>
    <w:basedOn w:val="DefaultParagraphFont"/>
    <w:link w:val="Heading3"/>
    <w:uiPriority w:val="9"/>
    <w:rsid w:val="000A5778"/>
    <w:rPr>
      <w:rFonts w:asciiTheme="majorHAnsi" w:eastAsiaTheme="majorEastAsia" w:hAnsiTheme="majorHAnsi" w:cstheme="majorBidi"/>
      <w:color w:val="55161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www.synergex.com/docs/index.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cho.cu.net/cuwiki/Debugging_(TSV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echo.cu.net/cuwiki/Traditional_Synergy_in_Visual_Studio_Common_Terminology"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ho.cu.net/cuwiki/Traditional_Synergy_in_Visual_Studio"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14664A"/>
    <w:rsid w:val="00820399"/>
    <w:rsid w:val="009F7168"/>
    <w:rsid w:val="00AE2CBB"/>
    <w:rsid w:val="00CD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3.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9C6309-2D56-4798-AD6D-C3EDC391B717}">
  <ds:schemaRefs>
    <ds:schemaRef ds:uri="http://schemas.microsoft.com/office/2006/metadata/properties"/>
    <ds:schemaRef ds:uri="1cc964a4-1b2e-45c5-925c-9098a8c3c972"/>
  </ds:schemaRefs>
</ds:datastoreItem>
</file>

<file path=customXml/itemProps5.xml><?xml version="1.0" encoding="utf-8"?>
<ds:datastoreItem xmlns:ds="http://schemas.openxmlformats.org/officeDocument/2006/customXml" ds:itemID="{5F3E30E4-52B7-4AFB-AB52-96058A46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- 10.docx</Template>
  <TotalTime>7</TotalTime>
  <Pages>3</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Standard Share point header for Office</vt:lpstr>
    </vt:vector>
  </TitlesOfParts>
  <Company>Computers Unlimited</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10 – Input Processing with Sets</dc:title>
  <dc:subject/>
  <dc:creator>Davis Almanza</dc:creator>
  <cp:keywords/>
  <dc:description/>
  <cp:lastModifiedBy>Jason Rolle</cp:lastModifiedBy>
  <cp:revision>14</cp:revision>
  <dcterms:created xsi:type="dcterms:W3CDTF">2021-07-08T20:36:00Z</dcterms:created>
  <dcterms:modified xsi:type="dcterms:W3CDTF">2021-07-08T20:43:00Z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ies>
</file>