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bookmarkStart w:id="1" w:name="_GoBack"/>
      <w:bookmarkEnd w:id="1"/>
      <w:r w:rsidRPr="00150969">
        <w:t>Overview</w:t>
      </w:r>
      <w:bookmarkEnd w:id="0"/>
    </w:p>
    <w:p w14:paraId="66D67112" w14:textId="2644F6F5" w:rsidR="00922580" w:rsidRDefault="0000718F" w:rsidP="00922580">
      <w:r>
        <w:t>During this exercise you will add environment processing to the application.  Environment processing is an extremely powerful tool, but our use of it will be relatively simple.</w:t>
      </w:r>
    </w:p>
    <w:p w14:paraId="1BCBEE7C" w14:textId="77777777" w:rsidR="0000718F" w:rsidRDefault="0000718F" w:rsidP="0000718F">
      <w:pPr>
        <w:pStyle w:val="Heading1"/>
      </w:pPr>
      <w:r>
        <w:t>Resources</w:t>
      </w:r>
    </w:p>
    <w:p w14:paraId="7988DCA4" w14:textId="77777777" w:rsidR="0000718F" w:rsidRDefault="0000718F" w:rsidP="0000718F">
      <w:pPr>
        <w:pStyle w:val="ListParagraph"/>
        <w:numPr>
          <w:ilvl w:val="0"/>
          <w:numId w:val="1"/>
        </w:numPr>
      </w:pPr>
      <w:hyperlink r:id="rId12" w:history="1">
        <w:r w:rsidRPr="00DE1B52">
          <w:rPr>
            <w:rStyle w:val="Hyperlink"/>
          </w:rPr>
          <w:t>Synergy DBL Language Reference</w:t>
        </w:r>
      </w:hyperlink>
    </w:p>
    <w:p w14:paraId="1285785E" w14:textId="77777777" w:rsidR="0000718F" w:rsidRPr="009A3C6C" w:rsidRDefault="0000718F" w:rsidP="0000718F">
      <w:pPr>
        <w:pStyle w:val="ListParagraph"/>
        <w:numPr>
          <w:ilvl w:val="0"/>
          <w:numId w:val="1"/>
        </w:numPr>
        <w:rPr>
          <w:rStyle w:val="Hyperlink"/>
          <w:color w:val="auto"/>
          <w:u w:val="none"/>
        </w:rPr>
      </w:pPr>
      <w:hyperlink r:id="rId13" w:history="1">
        <w:r w:rsidRPr="00F7372E">
          <w:rPr>
            <w:rStyle w:val="Hyperlink"/>
          </w:rPr>
          <w:t>Synergy Best Practices - Coding Standards</w:t>
        </w:r>
      </w:hyperlink>
    </w:p>
    <w:p w14:paraId="25675A22" w14:textId="77777777" w:rsidR="0000718F" w:rsidRDefault="0000718F" w:rsidP="0000718F">
      <w:pPr>
        <w:pStyle w:val="ListParagraph"/>
        <w:numPr>
          <w:ilvl w:val="0"/>
          <w:numId w:val="1"/>
        </w:numPr>
      </w:pPr>
      <w:hyperlink r:id="rId14" w:history="1">
        <w:r>
          <w:rPr>
            <w:rStyle w:val="Hyperlink"/>
          </w:rPr>
          <w:t>Traditional Synergy in Visual Studio - CU Wiki</w:t>
        </w:r>
      </w:hyperlink>
    </w:p>
    <w:p w14:paraId="4CAE8DD5" w14:textId="77777777" w:rsidR="0000718F" w:rsidRPr="0000718F" w:rsidRDefault="0000718F" w:rsidP="00780953">
      <w:pPr>
        <w:pStyle w:val="ListParagraph"/>
        <w:numPr>
          <w:ilvl w:val="0"/>
          <w:numId w:val="1"/>
        </w:numPr>
        <w:rPr>
          <w:rStyle w:val="Hyperlink"/>
          <w:color w:val="auto"/>
          <w:u w:val="none"/>
        </w:rPr>
      </w:pPr>
      <w:hyperlink r:id="rId15" w:history="1">
        <w:r>
          <w:rPr>
            <w:rStyle w:val="Hyperlink"/>
          </w:rPr>
          <w:t>Traditional Synergy in Visual Studio Common Terminology - CU Wiki</w:t>
        </w:r>
      </w:hyperlink>
    </w:p>
    <w:p w14:paraId="3EC2E999" w14:textId="0EA5AF2C" w:rsidR="0000718F" w:rsidRPr="00B00196" w:rsidRDefault="0000718F" w:rsidP="00780953">
      <w:pPr>
        <w:pStyle w:val="ListParagraph"/>
        <w:numPr>
          <w:ilvl w:val="0"/>
          <w:numId w:val="1"/>
        </w:numPr>
        <w:rPr>
          <w:rStyle w:val="Hyperlink"/>
          <w:color w:val="auto"/>
          <w:u w:val="none"/>
        </w:rPr>
      </w:pPr>
      <w:hyperlink r:id="rId16" w:history="1">
        <w:r>
          <w:rPr>
            <w:rStyle w:val="Hyperlink"/>
          </w:rPr>
          <w:t>Debugging (TSVS) - CU Wiki</w:t>
        </w:r>
      </w:hyperlink>
    </w:p>
    <w:p w14:paraId="2BD8413F" w14:textId="77777777" w:rsidR="00BF2A2D" w:rsidRDefault="00BF2A2D">
      <w:pPr>
        <w:rPr>
          <w:rFonts w:asciiTheme="majorHAnsi" w:eastAsiaTheme="majorEastAsia" w:hAnsiTheme="majorHAnsi" w:cstheme="majorBidi"/>
          <w:b/>
          <w:bCs/>
          <w:color w:val="81221D" w:themeColor="accent1" w:themeShade="BF"/>
          <w:sz w:val="28"/>
          <w:szCs w:val="28"/>
        </w:rPr>
      </w:pPr>
      <w:r>
        <w:br w:type="page"/>
      </w:r>
    </w:p>
    <w:p w14:paraId="7DFF7332" w14:textId="3E610A63" w:rsidR="00B00196" w:rsidRDefault="00B00196" w:rsidP="00B00196">
      <w:pPr>
        <w:pStyle w:val="Heading1"/>
        <w:spacing w:before="0"/>
      </w:pPr>
      <w:r>
        <w:lastRenderedPageBreak/>
        <w:t>Exercise</w:t>
      </w:r>
    </w:p>
    <w:p w14:paraId="453C193E" w14:textId="1EEB1070" w:rsidR="00B00196" w:rsidRPr="00B00196" w:rsidRDefault="00B00196" w:rsidP="00B00196">
      <w:r>
        <w:t>To complete this exercise you should complete the following steps, in the order shown:</w:t>
      </w:r>
    </w:p>
    <w:p w14:paraId="4BF351F4" w14:textId="73CD2347" w:rsidR="00B00196" w:rsidRDefault="00B00196" w:rsidP="00B00196">
      <w:pPr>
        <w:pStyle w:val="ListParagraph"/>
        <w:numPr>
          <w:ilvl w:val="0"/>
          <w:numId w:val="2"/>
        </w:numPr>
      </w:pPr>
      <w:r>
        <w:t>Using Visual Studio, open the previously created “</w:t>
      </w:r>
      <w:r w:rsidR="003A6FB0">
        <w:rPr>
          <w:b/>
        </w:rPr>
        <w:t>Demo</w:t>
      </w:r>
      <w:r>
        <w:t>” project.</w:t>
      </w:r>
    </w:p>
    <w:p w14:paraId="1DB6BC73" w14:textId="4147FF72" w:rsidR="00B00196" w:rsidRDefault="00B00196" w:rsidP="000B6360">
      <w:pPr>
        <w:pStyle w:val="ListParagraph"/>
        <w:numPr>
          <w:ilvl w:val="0"/>
          <w:numId w:val="2"/>
        </w:numPr>
        <w:spacing w:after="0" w:line="240" w:lineRule="auto"/>
      </w:pPr>
      <w:r>
        <w:t>Using Visual Studio, open “</w:t>
      </w:r>
      <w:r w:rsidR="003A6FB0" w:rsidRPr="003A6FB0">
        <w:rPr>
          <w:b/>
        </w:rPr>
        <w:t>Demo</w:t>
      </w:r>
      <w:r w:rsidRPr="003A6FB0">
        <w:rPr>
          <w:b/>
        </w:rPr>
        <w:t>.dbv</w:t>
      </w:r>
      <w:r>
        <w:t>”.</w:t>
      </w:r>
    </w:p>
    <w:p w14:paraId="6ED48867" w14:textId="0F676791" w:rsidR="00B00196" w:rsidRDefault="00B00196" w:rsidP="00670350">
      <w:pPr>
        <w:pStyle w:val="ListParagraph"/>
        <w:numPr>
          <w:ilvl w:val="0"/>
          <w:numId w:val="2"/>
        </w:numPr>
        <w:spacing w:after="0" w:line="240" w:lineRule="auto"/>
      </w:pPr>
      <w:r>
        <w:t>At the beginning of your input processing routine, protect the routine by entering a new environment level.</w:t>
      </w:r>
    </w:p>
    <w:p w14:paraId="11DDC4A6" w14:textId="14413C9A" w:rsidR="00B00196" w:rsidRDefault="00B00196" w:rsidP="00D75B75">
      <w:pPr>
        <w:numPr>
          <w:ilvl w:val="0"/>
          <w:numId w:val="2"/>
        </w:numPr>
        <w:spacing w:after="0" w:line="240" w:lineRule="auto"/>
      </w:pPr>
      <w:r>
        <w:t>Just before the input processing routine returns to the menu processing event loop, exit from the newly created environment level.</w:t>
      </w:r>
    </w:p>
    <w:p w14:paraId="0BF40D1C" w14:textId="6A561208" w:rsidR="00B00196" w:rsidRDefault="00B00196" w:rsidP="001B53E5">
      <w:pPr>
        <w:numPr>
          <w:ilvl w:val="0"/>
          <w:numId w:val="2"/>
        </w:numPr>
        <w:spacing w:after="0" w:line="240" w:lineRule="auto"/>
      </w:pPr>
      <w:r>
        <w:t>Before entering the input-processing loop, remove all LOCAL menu columns.</w:t>
      </w:r>
    </w:p>
    <w:p w14:paraId="2CA7B4E7" w14:textId="77777777" w:rsidR="00B00196" w:rsidRDefault="00B00196" w:rsidP="00B00196">
      <w:pPr>
        <w:numPr>
          <w:ilvl w:val="0"/>
          <w:numId w:val="2"/>
        </w:numPr>
        <w:spacing w:after="0" w:line="240" w:lineRule="auto"/>
      </w:pPr>
      <w:r>
        <w:t>Compile, link, and run the application.</w:t>
      </w:r>
    </w:p>
    <w:p w14:paraId="39F9847C" w14:textId="77777777" w:rsidR="00BF2A2D" w:rsidRDefault="00BF2A2D">
      <w:pPr>
        <w:rPr>
          <w:rFonts w:asciiTheme="majorHAnsi" w:eastAsiaTheme="majorEastAsia" w:hAnsiTheme="majorHAnsi" w:cstheme="majorBidi"/>
          <w:b/>
          <w:bCs/>
          <w:color w:val="81221D" w:themeColor="accent1" w:themeShade="BF"/>
          <w:sz w:val="28"/>
          <w:szCs w:val="28"/>
        </w:rPr>
      </w:pPr>
      <w:r>
        <w:br w:type="page"/>
      </w:r>
    </w:p>
    <w:p w14:paraId="07C01111" w14:textId="7F92B367" w:rsidR="00B00196" w:rsidRDefault="00B00196" w:rsidP="00B00196">
      <w:pPr>
        <w:pStyle w:val="Heading1"/>
      </w:pPr>
      <w:r>
        <w:lastRenderedPageBreak/>
        <w:t>Discussion</w:t>
      </w:r>
    </w:p>
    <w:p w14:paraId="053DDF24" w14:textId="17E1FAD5" w:rsidR="00B00196" w:rsidRPr="00922580" w:rsidRDefault="00B00196" w:rsidP="00B00196">
      <w:r>
        <w:t>Hopefully, you will see that as soon as you go into the input processing section in your application the “Employee” menu column is removed.  The column is automatically replaced upon exiting the environment at the end of the input processing routine</w:t>
      </w:r>
      <w:r w:rsidR="00BF2A2D">
        <w:t>.</w:t>
      </w:r>
    </w:p>
    <w:sectPr w:rsidR="00B00196" w:rsidRPr="00922580" w:rsidSect="000C72E1">
      <w:headerReference w:type="default"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7BC64D32"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DF77D1" w:rsidRPr="00DF77D1">
                              <w:rPr>
                                <w:noProof/>
                                <w:color w:val="FFFFFF" w:themeColor="background1"/>
                              </w:rPr>
                              <w:t>3</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7BC64D32"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DF77D1" w:rsidRPr="00DF77D1">
                        <w:rPr>
                          <w:noProof/>
                          <w:color w:val="FFFFFF" w:themeColor="background1"/>
                        </w:rPr>
                        <w:t>3</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AEC7D0C" w:rsidR="00324E3E" w:rsidRDefault="004A1E62">
                                <w:pPr>
                                  <w:pStyle w:val="Header"/>
                                  <w:rPr>
                                    <w:color w:val="FFFFFF" w:themeColor="background1"/>
                                    <w:sz w:val="28"/>
                                    <w:szCs w:val="28"/>
                                  </w:rPr>
                                </w:pPr>
                                <w:r w:rsidRPr="004A1E62">
                                  <w:rPr>
                                    <w:color w:val="FFFFFF" w:themeColor="background1"/>
                                    <w:sz w:val="28"/>
                                    <w:szCs w:val="28"/>
                                  </w:rPr>
                                  <w:t>Exercise 11 – Environment Processing</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20CACD65"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F2A2D">
                              <w:rPr>
                                <w:noProof/>
                                <w:color w:val="FFFFFF" w:themeColor="background1"/>
                                <w:sz w:val="20"/>
                              </w:rPr>
                              <w:t>7/8/2021 3:14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AEC7D0C" w:rsidR="00324E3E" w:rsidRDefault="004A1E62">
                          <w:pPr>
                            <w:pStyle w:val="Header"/>
                            <w:rPr>
                              <w:color w:val="FFFFFF" w:themeColor="background1"/>
                              <w:sz w:val="28"/>
                              <w:szCs w:val="28"/>
                            </w:rPr>
                          </w:pPr>
                          <w:r w:rsidRPr="004A1E62">
                            <w:rPr>
                              <w:color w:val="FFFFFF" w:themeColor="background1"/>
                              <w:sz w:val="28"/>
                              <w:szCs w:val="28"/>
                            </w:rPr>
                            <w:t>Exercise 11 – Environment Processing</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20CACD65"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F2A2D">
                        <w:rPr>
                          <w:noProof/>
                          <w:color w:val="FFFFFF" w:themeColor="background1"/>
                          <w:sz w:val="20"/>
                        </w:rPr>
                        <w:t>7/8/2021 3:14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0718F"/>
    <w:rsid w:val="000C72E1"/>
    <w:rsid w:val="00106716"/>
    <w:rsid w:val="00150969"/>
    <w:rsid w:val="001A6091"/>
    <w:rsid w:val="002765F3"/>
    <w:rsid w:val="00323674"/>
    <w:rsid w:val="00324E3E"/>
    <w:rsid w:val="003A6FB0"/>
    <w:rsid w:val="004A1E62"/>
    <w:rsid w:val="00572607"/>
    <w:rsid w:val="005D5B6A"/>
    <w:rsid w:val="0065304C"/>
    <w:rsid w:val="00693801"/>
    <w:rsid w:val="00922580"/>
    <w:rsid w:val="00984DC0"/>
    <w:rsid w:val="009D0C21"/>
    <w:rsid w:val="009E7826"/>
    <w:rsid w:val="00A377AC"/>
    <w:rsid w:val="00B00196"/>
    <w:rsid w:val="00B45911"/>
    <w:rsid w:val="00B726BB"/>
    <w:rsid w:val="00BB5980"/>
    <w:rsid w:val="00BC0607"/>
    <w:rsid w:val="00BF2A2D"/>
    <w:rsid w:val="00DB3E37"/>
    <w:rsid w:val="00DF77D1"/>
    <w:rsid w:val="00E46754"/>
    <w:rsid w:val="00E64C63"/>
    <w:rsid w:val="00EF0C3D"/>
    <w:rsid w:val="00F130A3"/>
    <w:rsid w:val="00F20F35"/>
    <w:rsid w:val="00F8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FB4F8CC3-5271-439B-9377-F6C16CFF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B00196"/>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00718F"/>
    <w:pPr>
      <w:ind w:left="720"/>
      <w:contextualSpacing/>
    </w:pPr>
  </w:style>
  <w:style w:type="character" w:customStyle="1" w:styleId="Heading3Char">
    <w:name w:val="Heading 3 Char"/>
    <w:basedOn w:val="DefaultParagraphFont"/>
    <w:link w:val="Heading3"/>
    <w:uiPriority w:val="9"/>
    <w:semiHidden/>
    <w:rsid w:val="00B00196"/>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C6309-2D56-4798-AD6D-C3EDC391B717}">
  <ds:schemaRef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5F3096AD-3D25-4DEE-A06E-C883EE31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- 11.docx</Template>
  <TotalTime>6</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11 – Environment Processing</dc:title>
  <dc:subject/>
  <dc:creator>Davis Almanza</dc:creator>
  <cp:keywords/>
  <dc:description/>
  <cp:lastModifiedBy>Jason Rolle</cp:lastModifiedBy>
  <cp:revision>10</cp:revision>
  <dcterms:created xsi:type="dcterms:W3CDTF">2021-07-08T21:08:00Z</dcterms:created>
  <dcterms:modified xsi:type="dcterms:W3CDTF">2021-07-08T21:14:00Z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