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67105" w14:textId="77777777" w:rsidR="009D0C21" w:rsidRDefault="00150969" w:rsidP="00150969">
      <w:pPr>
        <w:pStyle w:val="Heading1"/>
      </w:pPr>
      <w:bookmarkStart w:id="0" w:name="_Toc235006084"/>
      <w:r w:rsidRPr="00150969">
        <w:t>Overview</w:t>
      </w:r>
      <w:bookmarkEnd w:id="0"/>
    </w:p>
    <w:p w14:paraId="4750A5FA" w14:textId="6472C84B" w:rsidR="00F906B6" w:rsidRDefault="00F906B6" w:rsidP="00F906B6">
      <w:r>
        <w:t>During this exercise you will create several pull-down menu columns.  The menu columns shou</w:t>
      </w:r>
      <w:r w:rsidR="005F3D9B">
        <w:t xml:space="preserve">ld be created in your original </w:t>
      </w:r>
      <w:r w:rsidRPr="005F3D9B">
        <w:rPr>
          <w:b/>
          <w:bCs/>
        </w:rPr>
        <w:t>Demo.wsc</w:t>
      </w:r>
      <w:r>
        <w:t xml:space="preserve"> script file.</w:t>
      </w:r>
    </w:p>
    <w:p w14:paraId="21E30A8E" w14:textId="77777777" w:rsidR="002E4CCC" w:rsidRDefault="002E4CCC" w:rsidP="002E4CCC">
      <w:pPr>
        <w:pStyle w:val="Heading1"/>
      </w:pPr>
      <w:r>
        <w:t>Resources</w:t>
      </w:r>
    </w:p>
    <w:p w14:paraId="1E18B57E" w14:textId="77777777" w:rsidR="002E4CCC" w:rsidRDefault="002E4CCC" w:rsidP="002E4CCC">
      <w:pPr>
        <w:pStyle w:val="ListParagraph"/>
        <w:numPr>
          <w:ilvl w:val="0"/>
          <w:numId w:val="1"/>
        </w:numPr>
      </w:pPr>
      <w:hyperlink r:id="rId12" w:history="1">
        <w:r w:rsidRPr="00DE1B52">
          <w:rPr>
            <w:rStyle w:val="Hyperlink"/>
          </w:rPr>
          <w:t>Synergy DBL Language Reference</w:t>
        </w:r>
      </w:hyperlink>
    </w:p>
    <w:p w14:paraId="34F75653" w14:textId="77777777" w:rsidR="002E4CCC" w:rsidRPr="009A3C6C" w:rsidRDefault="002E4CCC" w:rsidP="002E4CC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history="1">
        <w:r w:rsidRPr="00F7372E">
          <w:rPr>
            <w:rStyle w:val="Hyperlink"/>
          </w:rPr>
          <w:t>Synergy Best Practices - Coding Standards</w:t>
        </w:r>
      </w:hyperlink>
      <w:bookmarkStart w:id="1" w:name="_GoBack"/>
      <w:bookmarkEnd w:id="1"/>
    </w:p>
    <w:p w14:paraId="0FB786CC" w14:textId="77777777" w:rsidR="002E4CCC" w:rsidRDefault="002E4CCC" w:rsidP="002E4CCC">
      <w:pPr>
        <w:pStyle w:val="ListParagraph"/>
        <w:numPr>
          <w:ilvl w:val="0"/>
          <w:numId w:val="1"/>
        </w:numPr>
      </w:pPr>
      <w:hyperlink r:id="rId14" w:history="1">
        <w:r>
          <w:rPr>
            <w:rStyle w:val="Hyperlink"/>
          </w:rPr>
          <w:t>Traditional Synergy in Visual Studio - CU Wiki</w:t>
        </w:r>
      </w:hyperlink>
    </w:p>
    <w:p w14:paraId="0EBAEF05" w14:textId="77777777" w:rsidR="002E4CCC" w:rsidRPr="009A3C6C" w:rsidRDefault="002E4CCC" w:rsidP="002E4CC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5" w:history="1">
        <w:r>
          <w:rPr>
            <w:rStyle w:val="Hyperlink"/>
          </w:rPr>
          <w:t>Traditional Synergy in Visual Studio Common Terminology - CU Wiki</w:t>
        </w:r>
      </w:hyperlink>
    </w:p>
    <w:p w14:paraId="34703B0E" w14:textId="77777777" w:rsidR="002E4CCC" w:rsidRPr="003649C1" w:rsidRDefault="002E4CCC" w:rsidP="002E4CCC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hyperlink r:id="rId16" w:history="1">
        <w:r>
          <w:rPr>
            <w:rStyle w:val="Hyperlink"/>
          </w:rPr>
          <w:t>Debugging (TSVS) - CU Wiki</w:t>
        </w:r>
      </w:hyperlink>
    </w:p>
    <w:p w14:paraId="2202F581" w14:textId="36F9AE4A" w:rsidR="002E4CCC" w:rsidRDefault="002E4CCC" w:rsidP="002E4CCC">
      <w:pPr>
        <w:pStyle w:val="Heading1"/>
      </w:pPr>
      <w:r>
        <w:t>Exercise</w:t>
      </w:r>
    </w:p>
    <w:p w14:paraId="58CC42F8" w14:textId="77777777" w:rsidR="002E4CCC" w:rsidRDefault="002E4CCC" w:rsidP="0041176A">
      <w:r>
        <w:t>To complete this exercise you should complete the following steps, in the order shown:</w:t>
      </w:r>
    </w:p>
    <w:p w14:paraId="20E6AB7F" w14:textId="40576754" w:rsidR="002E4CCC" w:rsidRDefault="002E4CCC" w:rsidP="0041176A">
      <w:pPr>
        <w:pStyle w:val="ListParagraph"/>
        <w:numPr>
          <w:ilvl w:val="0"/>
          <w:numId w:val="6"/>
        </w:numPr>
      </w:pPr>
      <w:r>
        <w:t xml:space="preserve">Using Visual Studio (or </w:t>
      </w:r>
      <w:r w:rsidR="00644173">
        <w:t>the</w:t>
      </w:r>
      <w:r>
        <w:t xml:space="preserve"> text editor of choice), open “Demo.wsc” and add the following:</w:t>
      </w:r>
    </w:p>
    <w:p w14:paraId="2475B41D" w14:textId="77777777" w:rsidR="002E4CCC" w:rsidRDefault="002E4CCC" w:rsidP="0041176A">
      <w:pPr>
        <w:pStyle w:val="ListParagraph"/>
        <w:numPr>
          <w:ilvl w:val="1"/>
          <w:numId w:val="6"/>
        </w:numPr>
      </w:pPr>
      <w:r>
        <w:t>Create a menu column called “STTFile”, with a column title of “File”.  The column should contain the following entries:</w:t>
      </w:r>
    </w:p>
    <w:p w14:paraId="110D4F18" w14:textId="4928273A" w:rsidR="002E4CCC" w:rsidRDefault="002E4CCC" w:rsidP="00B6309F">
      <w:pPr>
        <w:pStyle w:val="ListParagraph"/>
        <w:numPr>
          <w:ilvl w:val="2"/>
          <w:numId w:val="6"/>
        </w:numPr>
      </w:pPr>
      <w:r>
        <w:t>An entry called “CU_HELP”, with a description of “Help” and a shortcut key of “F1”.</w:t>
      </w:r>
    </w:p>
    <w:p w14:paraId="109A5A0C" w14:textId="77777777" w:rsidR="002E4CCC" w:rsidRDefault="002E4CCC" w:rsidP="00B6309F">
      <w:pPr>
        <w:pStyle w:val="ListParagraph"/>
        <w:numPr>
          <w:ilvl w:val="2"/>
          <w:numId w:val="6"/>
        </w:numPr>
      </w:pPr>
      <w:r>
        <w:t>An entry called “U_ABOUT”, with a description of “About”.</w:t>
      </w:r>
    </w:p>
    <w:p w14:paraId="181069AE" w14:textId="76AE1CF8" w:rsidR="002E4CCC" w:rsidRDefault="002E4CCC" w:rsidP="00B6309F">
      <w:pPr>
        <w:pStyle w:val="ListParagraph"/>
        <w:numPr>
          <w:ilvl w:val="2"/>
          <w:numId w:val="6"/>
        </w:numPr>
      </w:pPr>
      <w:r>
        <w:t>A line</w:t>
      </w:r>
    </w:p>
    <w:p w14:paraId="171921CC" w14:textId="141BA377" w:rsidR="002E4CCC" w:rsidRDefault="002E4CCC" w:rsidP="00B6309F">
      <w:pPr>
        <w:pStyle w:val="ListParagraph"/>
        <w:numPr>
          <w:ilvl w:val="2"/>
          <w:numId w:val="6"/>
        </w:numPr>
      </w:pPr>
      <w:r>
        <w:t>An entry called “CU_PANIC”, with a description of “Cancel”, a shortcut key of “Ctrl-W” (^W), and a quick select character “C”.</w:t>
      </w:r>
    </w:p>
    <w:p w14:paraId="35C6BF71" w14:textId="4A2F7C1A" w:rsidR="002E4CCC" w:rsidRDefault="002E4CCC" w:rsidP="00B6309F">
      <w:pPr>
        <w:pStyle w:val="ListParagraph"/>
        <w:numPr>
          <w:ilvl w:val="2"/>
          <w:numId w:val="6"/>
        </w:numPr>
      </w:pPr>
      <w:r>
        <w:t>An entry called “CU_EXIT”, with a description of “Exit”, a shortcut key of “F4” and a quick select of “X”.</w:t>
      </w:r>
    </w:p>
    <w:p w14:paraId="52500313" w14:textId="58EB7DCB" w:rsidR="002E4CCC" w:rsidRDefault="002E4CCC" w:rsidP="00B6309F">
      <w:pPr>
        <w:pStyle w:val="ListParagraph"/>
        <w:numPr>
          <w:ilvl w:val="1"/>
          <w:numId w:val="6"/>
        </w:numPr>
      </w:pPr>
      <w:r>
        <w:t>Create a menu column called “STTEmployee” with a column ti</w:t>
      </w:r>
      <w:r>
        <w:t xml:space="preserve">tle of “Employees”.  The column </w:t>
      </w:r>
      <w:r>
        <w:t>should contain the following entries:</w:t>
      </w:r>
    </w:p>
    <w:p w14:paraId="578ADBBB" w14:textId="77777777" w:rsidR="002E4CCC" w:rsidRDefault="002E4CCC" w:rsidP="00B6309F">
      <w:pPr>
        <w:pStyle w:val="ListParagraph"/>
        <w:numPr>
          <w:ilvl w:val="2"/>
          <w:numId w:val="6"/>
        </w:numPr>
      </w:pPr>
      <w:r>
        <w:t>An entry called “MAINTAIN”, with a description of “Maintain Employees”.</w:t>
      </w:r>
    </w:p>
    <w:p w14:paraId="50FA70ED" w14:textId="79D766AC" w:rsidR="002E4CCC" w:rsidRDefault="002E4CCC" w:rsidP="00B6309F">
      <w:pPr>
        <w:pStyle w:val="ListParagraph"/>
        <w:numPr>
          <w:ilvl w:val="2"/>
          <w:numId w:val="6"/>
        </w:numPr>
      </w:pPr>
      <w:r>
        <w:t>An entry called “CU_LISTING”, with a description of “List Employees”.</w:t>
      </w:r>
    </w:p>
    <w:p w14:paraId="74A1150E" w14:textId="77777777" w:rsidR="0033490B" w:rsidRPr="0033490B" w:rsidRDefault="008D2B97" w:rsidP="00B6309F">
      <w:pPr>
        <w:pStyle w:val="ListParagraph"/>
        <w:numPr>
          <w:ilvl w:val="0"/>
          <w:numId w:val="6"/>
        </w:numPr>
      </w:pPr>
      <w:r>
        <w:t xml:space="preserve">Compile the script using: </w:t>
      </w:r>
      <w:r w:rsidRPr="00441858">
        <w:rPr>
          <w:b/>
        </w:rPr>
        <w:t>Synergy\BuildSynergyWindowsLibrary.bat</w:t>
      </w:r>
    </w:p>
    <w:p w14:paraId="5A259A8C" w14:textId="77777777" w:rsidR="0033490B" w:rsidRDefault="0033490B">
      <w:r>
        <w:br w:type="page"/>
      </w:r>
    </w:p>
    <w:p w14:paraId="6ECBEF97" w14:textId="77777777" w:rsidR="0033490B" w:rsidRDefault="0033490B" w:rsidP="0033490B">
      <w:pPr>
        <w:pStyle w:val="Heading1"/>
      </w:pPr>
      <w:r>
        <w:lastRenderedPageBreak/>
        <w:t>Discussion</w:t>
      </w:r>
    </w:p>
    <w:p w14:paraId="66D67112" w14:textId="59CC613E" w:rsidR="00922580" w:rsidRPr="00922580" w:rsidRDefault="0033490B" w:rsidP="0033490B">
      <w:r w:rsidRPr="0033490B">
        <w:t>Window script files are the foundation of the Toolkit windowing system.</w:t>
      </w:r>
      <w:r w:rsidR="00E20CB0">
        <w:t xml:space="preserve">  </w:t>
      </w:r>
      <w:r w:rsidRPr="0033490B">
        <w:t>Script files contain commands that create general windows, input windows, menu columns and so forth.</w:t>
      </w:r>
      <w:r w:rsidR="00AB0A64">
        <w:t xml:space="preserve">  </w:t>
      </w:r>
      <w:r w:rsidRPr="0033490B">
        <w:t>A script file is a text file, so it can be written in any text editor.</w:t>
      </w:r>
      <w:r w:rsidR="002E4CCC">
        <w:t xml:space="preserve"> </w:t>
      </w:r>
    </w:p>
    <w:sectPr w:rsidR="00922580" w:rsidRPr="00922580" w:rsidSect="000C72E1">
      <w:headerReference w:type="default" r:id="rId17"/>
      <w:footerReference w:type="defaul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D67115" w14:textId="77777777" w:rsidR="00323674" w:rsidRDefault="00323674" w:rsidP="00324E3E">
      <w:pPr>
        <w:spacing w:after="0" w:line="240" w:lineRule="auto"/>
      </w:pPr>
      <w:r>
        <w:separator/>
      </w:r>
    </w:p>
  </w:endnote>
  <w:endnote w:type="continuationSeparator" w:id="0">
    <w:p w14:paraId="66D67116" w14:textId="77777777" w:rsidR="00323674" w:rsidRDefault="00323674" w:rsidP="00324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8" w14:textId="35F02FC2" w:rsidR="00F130A3" w:rsidRDefault="002765F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6D6711B" wp14:editId="1C20EB50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6" name="Rectangle 11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Address"/>
                              <w:id w:val="798855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14:paraId="66D6711F" w14:textId="77777777" w:rsidR="00F130A3" w:rsidRDefault="00F130A3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>Computers Unlimited</w:t>
                                </w:r>
                              </w:p>
                            </w:sdtContent>
                          </w:sdt>
                          <w:p w14:paraId="66D67120" w14:textId="77777777" w:rsidR="00F130A3" w:rsidRDefault="00F130A3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12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1" w14:textId="5ED92747" w:rsidR="00F130A3" w:rsidRDefault="00F130A3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5D5B6A">
                              <w:fldChar w:fldCharType="begin"/>
                            </w:r>
                            <w:r w:rsidR="005D5B6A">
                              <w:instrText xml:space="preserve"> PAGE   \* MERGEFORMAT </w:instrText>
                            </w:r>
                            <w:r w:rsidR="005D5B6A">
                              <w:fldChar w:fldCharType="separate"/>
                            </w:r>
                            <w:r w:rsidR="0041433A" w:rsidRPr="0041433A"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 w:rsidR="005D5B6A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13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B" id="Group 10" o:spid="_x0000_s1030" style="position:absolute;margin-left:0;margin-top:0;width:580.05pt;height:27.35pt;z-index:25166438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">
              <v:rect id="Rectangle 11" o:spid="_x0000_s1031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" fillcolor="#2f2d4c [2405]" stroked="f" strokecolor="#2f2d4c [2405]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Address"/>
                        <w:id w:val="798855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14:paraId="66D6711F" w14:textId="77777777" w:rsidR="00F130A3" w:rsidRDefault="00F130A3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>
                            <w:rPr>
                              <w:color w:val="FFFFFF" w:themeColor="background1"/>
                              <w:spacing w:val="60"/>
                            </w:rPr>
                            <w:t>Computers Unlimited</w:t>
                          </w:r>
                        </w:p>
                      </w:sdtContent>
                    </w:sdt>
                    <w:p w14:paraId="66D67120" w14:textId="77777777" w:rsidR="00F130A3" w:rsidRDefault="00F130A3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2" o:spid="_x0000_s1032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" fillcolor="#2f2d4c [2405]" stroked="f">
                <v:textbox>
                  <w:txbxContent>
                    <w:p w14:paraId="66D67121" w14:textId="5ED92747" w:rsidR="00F130A3" w:rsidRDefault="00F130A3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5D5B6A">
                        <w:fldChar w:fldCharType="begin"/>
                      </w:r>
                      <w:r w:rsidR="005D5B6A">
                        <w:instrText xml:space="preserve"> PAGE   \* MERGEFORMAT </w:instrText>
                      </w:r>
                      <w:r w:rsidR="005D5B6A">
                        <w:fldChar w:fldCharType="separate"/>
                      </w:r>
                      <w:r w:rsidR="0041433A" w:rsidRPr="0041433A">
                        <w:rPr>
                          <w:noProof/>
                          <w:color w:val="FFFFFF" w:themeColor="background1"/>
                        </w:rPr>
                        <w:t>2</w:t>
                      </w:r>
                      <w:r w:rsidR="005D5B6A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3" o:spid="_x0000_s1033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" filled="f"/>
              <w10:wrap type="topAndBottom" anchorx="page" anchory="lin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9" w14:textId="0A42D1E3" w:rsidR="00F130A3" w:rsidRDefault="002765F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6D6711C" wp14:editId="3B6E1C5C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1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2" name="Rectangle 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2" w14:textId="77777777" w:rsidR="00F130A3" w:rsidRDefault="00F130A3">
                            <w:pPr>
                              <w:pStyle w:val="Footer"/>
                              <w:jc w:val="right"/>
                              <w:rPr>
                                <w:color w:val="FFFFFF" w:themeColor="background1"/>
                                <w:spacing w:val="60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60"/>
                              </w:rPr>
                              <w:t>Computers Unlimited</w:t>
                            </w:r>
                          </w:p>
                          <w:p w14:paraId="66D67123" w14:textId="77777777" w:rsidR="00F130A3" w:rsidRDefault="00F130A3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4" w14:textId="77777777" w:rsidR="00F130A3" w:rsidRDefault="00F130A3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5D5B6A">
                              <w:fldChar w:fldCharType="begin"/>
                            </w:r>
                            <w:r w:rsidR="005D5B6A">
                              <w:instrText xml:space="preserve"> PAGE   \* MERGEFORMAT </w:instrText>
                            </w:r>
                            <w:r w:rsidR="005D5B6A">
                              <w:fldChar w:fldCharType="separate"/>
                            </w:r>
                            <w:r w:rsidR="000C72E1" w:rsidRPr="000C72E1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 w:rsidR="005D5B6A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C" id="Group 6" o:spid="_x0000_s1034" style="position:absolute;margin-left:0;margin-top:0;width:580.05pt;height:27.35pt;z-index:251662336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">
              <v:rect id="Rectangle 7" o:spid="_x0000_s1035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" fillcolor="#2f2d4c [2405]" stroked="f" strokecolor="#2f2d4c [2405]">
                <v:textbox>
                  <w:txbxContent>
                    <w:p w14:paraId="66D67122" w14:textId="77777777" w:rsidR="00F130A3" w:rsidRDefault="00F130A3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Computers Unlimited</w:t>
                      </w:r>
                    </w:p>
                    <w:p w14:paraId="66D67123" w14:textId="77777777" w:rsidR="00F130A3" w:rsidRDefault="00F130A3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8" o:spid="_x0000_s1036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" fillcolor="#2f2d4c [2405]" stroked="f">
                <v:textbox>
                  <w:txbxContent>
                    <w:p w14:paraId="66D67124" w14:textId="77777777" w:rsidR="00F130A3" w:rsidRDefault="00F130A3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5D5B6A">
                        <w:fldChar w:fldCharType="begin"/>
                      </w:r>
                      <w:r w:rsidR="005D5B6A">
                        <w:instrText xml:space="preserve"> PAGE   \* MERGEFORMAT </w:instrText>
                      </w:r>
                      <w:r w:rsidR="005D5B6A">
                        <w:fldChar w:fldCharType="separate"/>
                      </w:r>
                      <w:r w:rsidR="000C72E1" w:rsidRPr="000C72E1">
                        <w:rPr>
                          <w:noProof/>
                          <w:color w:val="FFFFFF" w:themeColor="background1"/>
                        </w:rPr>
                        <w:t>1</w:t>
                      </w:r>
                      <w:r w:rsidR="005D5B6A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9" o:spid="_x0000_s1037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PXwwAAANoAAAAPAAAAZHJzL2Rvd25yZXYueG1sRI9Ba8JA&#10;FITvBf/D8gRvdVOp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Nilj18MAAADaAAAADwAA&#10;AAAAAAAAAAAAAAAHAgAAZHJzL2Rvd25yZXYueG1sUEsFBgAAAAADAAMAtwAAAPcCAAAAAA==&#10;" filled="f"/>
              <w10:wrap type="topAndBottom" anchorx="page" anchory="lin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D67113" w14:textId="77777777" w:rsidR="00323674" w:rsidRDefault="00323674" w:rsidP="00324E3E">
      <w:pPr>
        <w:spacing w:after="0" w:line="240" w:lineRule="auto"/>
      </w:pPr>
      <w:r>
        <w:separator/>
      </w:r>
    </w:p>
  </w:footnote>
  <w:footnote w:type="continuationSeparator" w:id="0">
    <w:p w14:paraId="66D67114" w14:textId="77777777" w:rsidR="00323674" w:rsidRDefault="00323674" w:rsidP="00324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7" w14:textId="4D99D146" w:rsidR="00324E3E" w:rsidRDefault="002765F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66D6711A" wp14:editId="07FB452F">
              <wp:simplePos x="0" y="0"/>
              <wp:positionH relativeFrom="page">
                <wp:posOffset>190500</wp:posOffset>
              </wp:positionH>
              <wp:positionV relativeFrom="topMargin">
                <wp:posOffset>180975</wp:posOffset>
              </wp:positionV>
              <wp:extent cx="7367270" cy="530225"/>
              <wp:effectExtent l="9525" t="9525" r="6985" b="12700"/>
              <wp:wrapNone/>
              <wp:docPr id="9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7270" cy="530225"/>
                        <a:chOff x="330" y="308"/>
                        <a:chExt cx="11586" cy="835"/>
                      </a:xfrm>
                    </wpg:grpSpPr>
                    <wps:wsp>
                      <wps:cNvPr id="10" name="Rectangle 2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itle"/>
                              <w:id w:val="1175610343"/>
                              <w:placeholder>
                                <w:docPart w:val="A4E507DB405F4CB49D85BD120B0A028B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14:paraId="66D6711D" w14:textId="2135E13A" w:rsidR="00324E3E" w:rsidRDefault="00F43911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F43911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Exercise 3 – Creating Menu Columns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1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1E" w14:textId="52AB093F" w:rsidR="00324E3E" w:rsidRPr="00A377AC" w:rsidRDefault="00693801">
                            <w:pPr>
                              <w:pStyle w:val="Head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instrText xml:space="preserve"> DATE \@ "M/d/yyyy h:mm am/pm" </w:instrTex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separate"/>
                            </w:r>
                            <w:r w:rsidR="002765F3">
                              <w:rPr>
                                <w:noProof/>
                                <w:color w:val="FFFFFF" w:themeColor="background1"/>
                                <w:sz w:val="20"/>
                              </w:rPr>
                              <w:t>6/23/2021 4:50 PM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2" name="Rectangle 4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A" id="Group 1" o:spid="_x0000_s1026" style="position:absolute;margin-left:15pt;margin-top:14.25pt;width:580.1pt;height:41.75pt;z-index:251660288;mso-width-percent:950;mso-position-horizontal-relative:page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" o:allowincell="f">
              <v:rect id="Rectangle 2" o:spid="_x0000_s1027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" fillcolor="#794618 [2409]" stroked="f" strokecolor="white [3212]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itle"/>
                        <w:id w:val="1175610343"/>
                        <w:placeholder>
                          <w:docPart w:val="A4E507DB405F4CB49D85BD120B0A028B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14:paraId="66D6711D" w14:textId="2135E13A" w:rsidR="00324E3E" w:rsidRDefault="00F43911">
                          <w:pPr>
                            <w:pStyle w:val="Head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F43911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Exercise 3 – Creating Menu Columns</w:t>
                          </w:r>
                        </w:p>
                      </w:sdtContent>
                    </w:sdt>
                  </w:txbxContent>
                </v:textbox>
              </v:rect>
              <v:rect id="Rectangle 3" o:spid="_x0000_s1028" style="position:absolute;left:9763;top:360;width:210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" fillcolor="#17517a [3206]" stroked="f" strokecolor="white [3212]" strokeweight="2pt">
                <v:textbox>
                  <w:txbxContent>
                    <w:p w14:paraId="66D6711E" w14:textId="52AB093F" w:rsidR="00324E3E" w:rsidRPr="00A377AC" w:rsidRDefault="00693801">
                      <w:pPr>
                        <w:pStyle w:val="Header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0"/>
                        </w:rPr>
                        <w:instrText xml:space="preserve"> DATE \@ "M/d/yyyy h:mm am/pm" </w:instrText>
                      </w:r>
                      <w:r>
                        <w:rPr>
                          <w:color w:val="FFFFFF" w:themeColor="background1"/>
                          <w:sz w:val="20"/>
                        </w:rPr>
                        <w:fldChar w:fldCharType="separate"/>
                      </w:r>
                      <w:r w:rsidR="002765F3">
                        <w:rPr>
                          <w:noProof/>
                          <w:color w:val="FFFFFF" w:themeColor="background1"/>
                          <w:sz w:val="20"/>
                        </w:rPr>
                        <w:t>6/23/2021 4:50 PM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4" o:spid="_x0000_s1029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" filled="f" strokeweight="1pt"/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73C13"/>
    <w:multiLevelType w:val="hybridMultilevel"/>
    <w:tmpl w:val="DABE6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306E"/>
    <w:multiLevelType w:val="hybridMultilevel"/>
    <w:tmpl w:val="4F2A8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01BAB"/>
    <w:multiLevelType w:val="hybridMultilevel"/>
    <w:tmpl w:val="308E1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14B8F"/>
    <w:multiLevelType w:val="hybridMultilevel"/>
    <w:tmpl w:val="C458E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84569"/>
    <w:multiLevelType w:val="hybridMultilevel"/>
    <w:tmpl w:val="800E3B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7A36C6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56B3D52"/>
    <w:multiLevelType w:val="hybridMultilevel"/>
    <w:tmpl w:val="50F2A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69"/>
    <w:rsid w:val="000C72E1"/>
    <w:rsid w:val="00150969"/>
    <w:rsid w:val="001A6091"/>
    <w:rsid w:val="002765F3"/>
    <w:rsid w:val="002E4CCC"/>
    <w:rsid w:val="00323674"/>
    <w:rsid w:val="00324E3E"/>
    <w:rsid w:val="0033490B"/>
    <w:rsid w:val="0041176A"/>
    <w:rsid w:val="0041433A"/>
    <w:rsid w:val="00572607"/>
    <w:rsid w:val="005D5B6A"/>
    <w:rsid w:val="005F3D9B"/>
    <w:rsid w:val="00644173"/>
    <w:rsid w:val="00693801"/>
    <w:rsid w:val="008B6349"/>
    <w:rsid w:val="008D2B97"/>
    <w:rsid w:val="009102AB"/>
    <w:rsid w:val="00922580"/>
    <w:rsid w:val="00983722"/>
    <w:rsid w:val="00984DC0"/>
    <w:rsid w:val="009D0C21"/>
    <w:rsid w:val="009E7826"/>
    <w:rsid w:val="00A377AC"/>
    <w:rsid w:val="00AA570A"/>
    <w:rsid w:val="00AB0A64"/>
    <w:rsid w:val="00B45911"/>
    <w:rsid w:val="00B6309F"/>
    <w:rsid w:val="00B726BB"/>
    <w:rsid w:val="00BB5980"/>
    <w:rsid w:val="00BC0607"/>
    <w:rsid w:val="00C3255B"/>
    <w:rsid w:val="00DB3E37"/>
    <w:rsid w:val="00DC657A"/>
    <w:rsid w:val="00E20CB0"/>
    <w:rsid w:val="00E46754"/>
    <w:rsid w:val="00E64C63"/>
    <w:rsid w:val="00E77D1E"/>
    <w:rsid w:val="00EF025C"/>
    <w:rsid w:val="00EF0C3D"/>
    <w:rsid w:val="00F130A3"/>
    <w:rsid w:val="00F20F35"/>
    <w:rsid w:val="00F43911"/>
    <w:rsid w:val="00F9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D670FF"/>
  <w15:docId w15:val="{2ECCA6F0-D2F4-4228-9A24-43B7C708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C21"/>
  </w:style>
  <w:style w:type="paragraph" w:styleId="Heading1">
    <w:name w:val="heading 1"/>
    <w:basedOn w:val="Normal"/>
    <w:next w:val="Normal"/>
    <w:link w:val="Heading1Char"/>
    <w:uiPriority w:val="9"/>
    <w:qFormat/>
    <w:rsid w:val="001509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1221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2E27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0969"/>
    <w:pPr>
      <w:pBdr>
        <w:bottom w:val="single" w:sz="8" w:space="4" w:color="AD2E2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A3D2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0969"/>
    <w:rPr>
      <w:rFonts w:asciiTheme="majorHAnsi" w:eastAsiaTheme="majorEastAsia" w:hAnsiTheme="majorHAnsi" w:cstheme="majorBidi"/>
      <w:color w:val="5A3D2A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0969"/>
    <w:rPr>
      <w:rFonts w:asciiTheme="majorHAnsi" w:eastAsiaTheme="majorEastAsia" w:hAnsiTheme="majorHAnsi" w:cstheme="majorBidi"/>
      <w:b/>
      <w:bCs/>
      <w:color w:val="81221D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2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E3E"/>
  </w:style>
  <w:style w:type="paragraph" w:styleId="Footer">
    <w:name w:val="footer"/>
    <w:basedOn w:val="Normal"/>
    <w:link w:val="FooterChar"/>
    <w:uiPriority w:val="99"/>
    <w:unhideWhenUsed/>
    <w:rsid w:val="0032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E3E"/>
  </w:style>
  <w:style w:type="paragraph" w:styleId="BalloonText">
    <w:name w:val="Balloon Text"/>
    <w:basedOn w:val="Normal"/>
    <w:link w:val="BalloonTextChar"/>
    <w:uiPriority w:val="99"/>
    <w:semiHidden/>
    <w:unhideWhenUsed/>
    <w:rsid w:val="00324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E3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B4591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59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5911"/>
    <w:rPr>
      <w:color w:val="9B73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2580"/>
    <w:rPr>
      <w:rFonts w:asciiTheme="majorHAnsi" w:eastAsiaTheme="majorEastAsia" w:hAnsiTheme="majorHAnsi" w:cstheme="majorBidi"/>
      <w:b/>
      <w:bCs/>
      <w:color w:val="AD2E27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4675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2E4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jobfunc2.cu.net/Job%20Functions/Programmer/Programmer%20Handbook/Tims%20Best%20Practices%20-%20Standards/Synergy%20Best%20Practices%20-%20Coding%20Standards.docx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yperlink" Target="https://www.synergex.com/docs/index.htm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echo.cu.net/cuwiki/Debugging_(TSVS)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://echo.cu.net/cuwiki/Traditional_Synergy_in_Visual_Studio_Common_Terminology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echo.cu.net/cuwiki/Traditional_Synergy_in_Visual_Studio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4E507DB405F4CB49D85BD120B0A0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59141-9F1E-4B31-A607-0C78CC53051E}"/>
      </w:docPartPr>
      <w:docPartBody>
        <w:p w:rsidR="00084336" w:rsidRDefault="00CD1496" w:rsidP="00CD1496">
          <w:pPr>
            <w:pStyle w:val="A4E507DB405F4CB49D85BD120B0A028B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496"/>
    <w:rsid w:val="00084336"/>
    <w:rsid w:val="00820399"/>
    <w:rsid w:val="009F7168"/>
    <w:rsid w:val="00AE2CBB"/>
    <w:rsid w:val="00CD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E507DB405F4CB49D85BD120B0A028B">
    <w:name w:val="A4E507DB405F4CB49D85BD120B0A028B"/>
    <w:rsid w:val="00CD1496"/>
  </w:style>
  <w:style w:type="paragraph" w:customStyle="1" w:styleId="6AF1DF18746E4056BAA71EFC6400B3A6">
    <w:name w:val="6AF1DF18746E4056BAA71EFC6400B3A6"/>
    <w:rsid w:val="00CD1496"/>
  </w:style>
  <w:style w:type="paragraph" w:customStyle="1" w:styleId="C76A870745AD4AE5B5386EDD7403A715">
    <w:name w:val="C76A870745AD4AE5B5386EDD7403A715"/>
    <w:rsid w:val="00CD1496"/>
  </w:style>
  <w:style w:type="paragraph" w:customStyle="1" w:styleId="0A5B823C32804E2B803794E3247395C9">
    <w:name w:val="0A5B823C32804E2B803794E3247395C9"/>
    <w:rsid w:val="00084336"/>
  </w:style>
  <w:style w:type="paragraph" w:customStyle="1" w:styleId="5EB48E22F2BA4579B33695C85B07B7EA">
    <w:name w:val="5EB48E22F2BA4579B33695C85B07B7EA"/>
    <w:rsid w:val="000843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Human">
  <a:themeElements>
    <a:clrScheme name="Human">
      <a:dk1>
        <a:sysClr val="windowText" lastClr="000000"/>
      </a:dk1>
      <a:lt1>
        <a:sysClr val="window" lastClr="FFFFFF"/>
      </a:lt1>
      <a:dk2>
        <a:srgbClr val="795339"/>
      </a:dk2>
      <a:lt2>
        <a:srgbClr val="F7EEDD"/>
      </a:lt2>
      <a:accent1>
        <a:srgbClr val="AD2E27"/>
      </a:accent1>
      <a:accent2>
        <a:srgbClr val="3F3D66"/>
      </a:accent2>
      <a:accent3>
        <a:srgbClr val="17517A"/>
      </a:accent3>
      <a:accent4>
        <a:srgbClr val="877E48"/>
      </a:accent4>
      <a:accent5>
        <a:srgbClr val="AF8B1E"/>
      </a:accent5>
      <a:accent6>
        <a:srgbClr val="A35E21"/>
      </a:accent6>
      <a:hlink>
        <a:srgbClr val="9B7300"/>
      </a:hlink>
      <a:folHlink>
        <a:srgbClr val="D6A73B"/>
      </a:folHlink>
    </a:clrScheme>
    <a:fontScheme name="Human">
      <a:majorFont>
        <a:latin typeface="Candara"/>
        <a:ea typeface=""/>
        <a:cs typeface=""/>
        <a:font script="Jpan" typeface="ＭＳ Ｐゴシック"/>
        <a:font script="Hang" typeface="HY견명조"/>
        <a:font script="Hans" typeface="华文新魏"/>
        <a:font script="Hant" typeface="新細明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ndara"/>
        <a:ea typeface=""/>
        <a:cs typeface=""/>
        <a:font script="Jpan" typeface="ＭＳ Ｐゴシック"/>
        <a:font script="Hang" typeface="HY견명조"/>
        <a:font script="Hans" typeface="华文楷体"/>
        <a:font script="Hant" typeface="新細明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Human">
      <a:fillStyleLst>
        <a:solidFill>
          <a:schemeClr val="phClr"/>
        </a:solidFill>
        <a:gradFill>
          <a:gsLst>
            <a:gs pos="0">
              <a:schemeClr val="phClr">
                <a:tint val="30000"/>
                <a:satMod val="175000"/>
              </a:schemeClr>
            </a:gs>
            <a:gs pos="50000">
              <a:schemeClr val="phClr">
                <a:tint val="55000"/>
                <a:satMod val="200000"/>
              </a:schemeClr>
            </a:gs>
            <a:gs pos="70000">
              <a:schemeClr val="phClr">
                <a:tint val="70000"/>
                <a:satMod val="175000"/>
              </a:schemeClr>
            </a:gs>
            <a:gs pos="100000">
              <a:schemeClr val="phClr">
                <a:tint val="85000"/>
                <a:satMod val="175000"/>
              </a:schemeClr>
            </a:gs>
          </a:gsLst>
          <a:lin ang="8000000" scaled="1"/>
        </a:gradFill>
        <a:gradFill>
          <a:gsLst>
            <a:gs pos="0">
              <a:schemeClr val="phClr">
                <a:shade val="100000"/>
                <a:satMod val="140000"/>
              </a:schemeClr>
            </a:gs>
            <a:gs pos="40000">
              <a:schemeClr val="phClr">
                <a:shade val="65000"/>
                <a:satMod val="140000"/>
              </a:schemeClr>
            </a:gs>
            <a:gs pos="70000">
              <a:schemeClr val="phClr">
                <a:shade val="40000"/>
                <a:satMod val="115000"/>
              </a:schemeClr>
            </a:gs>
            <a:gs pos="100000">
              <a:schemeClr val="phClr">
                <a:shade val="20000"/>
                <a:satMod val="115000"/>
              </a:schemeClr>
            </a:gs>
          </a:gsLst>
          <a:lin ang="8000000" scaled="1"/>
        </a:gradFill>
      </a:fillStyleLst>
      <a:lnStyleLst>
        <a:ln w="5000" cap="rnd" cmpd="sng" algn="ctr">
          <a:solidFill>
            <a:schemeClr val="phClr"/>
          </a:solidFill>
          <a:prstDash val="solid"/>
        </a:ln>
        <a:ln w="12700" cap="rnd" cmpd="sng" algn="ctr">
          <a:solidFill>
            <a:schemeClr val="phClr"/>
          </a:solidFill>
          <a:prstDash val="solid"/>
        </a:ln>
        <a:ln w="28100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9000" dist="25400" dir="9000000" rotWithShape="0">
              <a:srgbClr val="1A0000">
                <a:alpha val="35000"/>
              </a:srgbClr>
            </a:outerShdw>
          </a:effectLst>
        </a:effectStyle>
        <a:effectStyle>
          <a:effectLst>
            <a:outerShdw blurRad="39000" dist="25400" dir="9000000" rotWithShape="0">
              <a:srgbClr val="1A0000">
                <a:alpha val="40000"/>
              </a:srgbClr>
            </a:outerShdw>
          </a:effectLst>
        </a:effectStyle>
        <a:effectStyle>
          <a:effectLst>
            <a:outerShdw blurRad="39000" dist="25400" dir="90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rightRoom" dir="tr">
              <a:rot lat="0" lon="0" rev="3540000"/>
            </a:lightRig>
          </a:scene3d>
          <a:sp3d prstMaterial="matte">
            <a:bevelT w="190500" h="44450" prst="cross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atMod val="275000"/>
              </a:schemeClr>
            </a:gs>
            <a:gs pos="3000">
              <a:schemeClr val="phClr">
                <a:tint val="87000"/>
                <a:satMod val="275000"/>
              </a:schemeClr>
            </a:gs>
            <a:gs pos="10000">
              <a:schemeClr val="phClr">
                <a:tint val="90000"/>
                <a:satMod val="275000"/>
              </a:schemeClr>
            </a:gs>
            <a:gs pos="70000">
              <a:schemeClr val="phClr">
                <a:shade val="38000"/>
                <a:satMod val="275000"/>
              </a:schemeClr>
            </a:gs>
            <a:gs pos="90000">
              <a:schemeClr val="phClr">
                <a:shade val="25000"/>
                <a:satMod val="300000"/>
              </a:schemeClr>
            </a:gs>
            <a:gs pos="100000">
              <a:schemeClr val="phClr">
                <a:shade val="22000"/>
                <a:satMod val="300000"/>
              </a:schemeClr>
            </a:gs>
          </a:gsLst>
          <a:path path="circle">
            <a:fillToRect l="60000" t="-3300" b="200000"/>
          </a:path>
        </a:gradFill>
        <a:gradFill rotWithShape="1">
          <a:gsLst>
            <a:gs pos="0">
              <a:schemeClr val="phClr">
                <a:tint val="57000"/>
                <a:satMod val="400000"/>
              </a:schemeClr>
            </a:gs>
            <a:gs pos="100000">
              <a:schemeClr val="phClr">
                <a:tint val="87000"/>
                <a:shade val="40000"/>
                <a:satMod val="5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Computers Unlimited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58E30A66E7F6488B0B8E7DA15F59DD" ma:contentTypeVersion="7" ma:contentTypeDescription="Create a new document." ma:contentTypeScope="" ma:versionID="22147dfdc2ddfff478c2988a670bfaee">
  <xsd:schema xmlns:xsd="http://www.w3.org/2001/XMLSchema" xmlns:xs="http://www.w3.org/2001/XMLSchema" xmlns:p="http://schemas.microsoft.com/office/2006/metadata/properties" xmlns:ns2="1cc964a4-1b2e-45c5-925c-9098a8c3c972" targetNamespace="http://schemas.microsoft.com/office/2006/metadata/properties" ma:root="true" ma:fieldsID="61433a167bfe23bce83e493e0754433c" ns2:_="">
    <xsd:import namespace="1cc964a4-1b2e-45c5-925c-9098a8c3c972"/>
    <xsd:element name="properties">
      <xsd:complexType>
        <xsd:sequence>
          <xsd:element name="documentManagement">
            <xsd:complexType>
              <xsd:all>
                <xsd:element ref="ns2:Last_x0020_reviewed" minOccurs="0"/>
                <xsd:element ref="ns2:Comment" minOccurs="0"/>
                <xsd:element ref="ns2: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964a4-1b2e-45c5-925c-9098a8c3c972" elementFormDefault="qualified">
    <xsd:import namespace="http://schemas.microsoft.com/office/2006/documentManagement/types"/>
    <xsd:import namespace="http://schemas.microsoft.com/office/infopath/2007/PartnerControls"/>
    <xsd:element name="Last_x0020_reviewed" ma:index="2" nillable="true" ma:displayName="Last reviewed date" ma:description="Date the document was last reviewed." ma:format="DateOnly" ma:internalName="Last_x0020_reviewed" ma:readOnly="false">
      <xsd:simpleType>
        <xsd:restriction base="dms:DateTime"/>
      </xsd:simpleType>
    </xsd:element>
    <xsd:element name="Comment" ma:index="3" nillable="true" ma:displayName="Comment" ma:description="User defined Comments" ma:internalName="Comment" ma:readOnly="false">
      <xsd:simpleType>
        <xsd:restriction base="dms:Note">
          <xsd:maxLength value="255"/>
        </xsd:restriction>
      </xsd:simpleType>
    </xsd:element>
    <xsd:element name="Group" ma:index="6" nillable="true" ma:displayName="Group" ma:internalName="Group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Last_x0020_reviewed xmlns="1cc964a4-1b2e-45c5-925c-9098a8c3c972">2021-03-30T06:00:00+00:00</Last_x0020_reviewed>
    <Group xmlns="1cc964a4-1b2e-45c5-925c-9098a8c3c972" xsi:nil="true"/>
    <Comment xmlns="1cc964a4-1b2e-45c5-925c-9098a8c3c972">Davis</Comment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1744AA-3AF1-4EEA-9371-ACC36C4FF2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c964a4-1b2e-45c5-925c-9098a8c3c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9C6309-2D56-4798-AD6D-C3EDC391B717}">
  <ds:schemaRefs>
    <ds:schemaRef ds:uri="http://purl.org/dc/terms/"/>
    <ds:schemaRef ds:uri="http://schemas.microsoft.com/office/2006/documentManagement/types"/>
    <ds:schemaRef ds:uri="1cc964a4-1b2e-45c5-925c-9098a8c3c972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FE45925-A73A-4E5F-B6A5-DB066695042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F43D713-5947-48D2-B977-3CD68C070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Exercise - 3.docx</Template>
  <TotalTime>13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Share point header for Office</vt:lpstr>
    </vt:vector>
  </TitlesOfParts>
  <Company>Computers Unlimited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3 – Creating Menu Columns</dc:title>
  <dc:subject/>
  <dc:creator>Davis Almanza</dc:creator>
  <cp:keywords/>
  <dc:description/>
  <cp:lastModifiedBy>Jason Rolle</cp:lastModifiedBy>
  <cp:revision>22</cp:revision>
  <dcterms:created xsi:type="dcterms:W3CDTF">2021-07-02T15:37:00Z</dcterms:created>
  <dcterms:modified xsi:type="dcterms:W3CDTF">2021-07-02T15:51:00Z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0x010100FE58E30A66E7F6488B0B8E7DA15F59DD</vt:lpwstr>
  </property>
  <property fmtid="{D5CDD505-2E9C-101B-9397-08002B2CF9AE}" pid="3" name="_MarkAsFinal">
    <vt:bool>true</vt:bool>
  </property>
</Properties>
</file>