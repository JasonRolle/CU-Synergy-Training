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r w:rsidRPr="00150969">
        <w:t>Overview</w:t>
      </w:r>
      <w:bookmarkStart w:id="1" w:name="_GoBack"/>
      <w:bookmarkEnd w:id="0"/>
      <w:bookmarkEnd w:id="1"/>
    </w:p>
    <w:p w14:paraId="10F63AFC" w14:textId="77777777" w:rsidR="00B20FD5" w:rsidRDefault="00B20FD5" w:rsidP="00B20FD5">
      <w:r>
        <w:t>During this exercise you will add code to your program to load and process the menu columns that you created in the previous exercise.</w:t>
      </w:r>
    </w:p>
    <w:p w14:paraId="3CC0B5DA" w14:textId="77777777" w:rsidR="005E116F" w:rsidRDefault="005E116F" w:rsidP="005E116F">
      <w:pPr>
        <w:pStyle w:val="Heading1"/>
      </w:pPr>
      <w:r>
        <w:t>Resources</w:t>
      </w:r>
    </w:p>
    <w:p w14:paraId="480D3BEB" w14:textId="77777777" w:rsidR="005E116F" w:rsidRDefault="005E116F" w:rsidP="005E116F">
      <w:pPr>
        <w:pStyle w:val="ListParagraph"/>
        <w:numPr>
          <w:ilvl w:val="0"/>
          <w:numId w:val="1"/>
        </w:numPr>
      </w:pPr>
      <w:hyperlink r:id="rId12" w:history="1">
        <w:r w:rsidRPr="00DE1B52">
          <w:rPr>
            <w:rStyle w:val="Hyperlink"/>
          </w:rPr>
          <w:t>Synergy DBL Language Reference</w:t>
        </w:r>
      </w:hyperlink>
    </w:p>
    <w:p w14:paraId="3EC08A67" w14:textId="77777777" w:rsidR="005E116F" w:rsidRPr="009A3C6C" w:rsidRDefault="005E116F" w:rsidP="005E116F">
      <w:pPr>
        <w:pStyle w:val="ListParagraph"/>
        <w:numPr>
          <w:ilvl w:val="0"/>
          <w:numId w:val="1"/>
        </w:numPr>
        <w:rPr>
          <w:rStyle w:val="Hyperlink"/>
          <w:color w:val="auto"/>
          <w:u w:val="none"/>
        </w:rPr>
      </w:pPr>
      <w:hyperlink r:id="rId13" w:history="1">
        <w:r w:rsidRPr="00F7372E">
          <w:rPr>
            <w:rStyle w:val="Hyperlink"/>
          </w:rPr>
          <w:t>Synergy Best Practices - Coding Standards</w:t>
        </w:r>
      </w:hyperlink>
    </w:p>
    <w:p w14:paraId="7B8A57B3" w14:textId="77777777" w:rsidR="005E116F" w:rsidRDefault="005E116F" w:rsidP="005E116F">
      <w:pPr>
        <w:pStyle w:val="ListParagraph"/>
        <w:numPr>
          <w:ilvl w:val="0"/>
          <w:numId w:val="1"/>
        </w:numPr>
      </w:pPr>
      <w:hyperlink r:id="rId14" w:history="1">
        <w:r>
          <w:rPr>
            <w:rStyle w:val="Hyperlink"/>
          </w:rPr>
          <w:t>Traditional Synergy in Visual Studio - CU Wiki</w:t>
        </w:r>
      </w:hyperlink>
    </w:p>
    <w:p w14:paraId="7F1AB39A" w14:textId="77777777" w:rsidR="005E116F" w:rsidRPr="005E116F" w:rsidRDefault="005E116F" w:rsidP="009831D2">
      <w:pPr>
        <w:pStyle w:val="ListParagraph"/>
        <w:numPr>
          <w:ilvl w:val="0"/>
          <w:numId w:val="1"/>
        </w:numPr>
        <w:rPr>
          <w:rStyle w:val="Hyperlink"/>
          <w:color w:val="auto"/>
          <w:u w:val="none"/>
        </w:rPr>
      </w:pPr>
      <w:hyperlink r:id="rId15" w:history="1">
        <w:r>
          <w:rPr>
            <w:rStyle w:val="Hyperlink"/>
          </w:rPr>
          <w:t>Traditional Synergy in Visual Studio Common Terminology - CU Wiki</w:t>
        </w:r>
      </w:hyperlink>
    </w:p>
    <w:p w14:paraId="66D67112" w14:textId="52B5CCFA" w:rsidR="00922580" w:rsidRPr="00321DC5" w:rsidRDefault="005E116F" w:rsidP="009831D2">
      <w:pPr>
        <w:pStyle w:val="ListParagraph"/>
        <w:numPr>
          <w:ilvl w:val="0"/>
          <w:numId w:val="1"/>
        </w:numPr>
        <w:rPr>
          <w:rStyle w:val="Hyperlink"/>
          <w:color w:val="auto"/>
          <w:u w:val="none"/>
        </w:rPr>
      </w:pPr>
      <w:hyperlink r:id="rId16" w:history="1">
        <w:r>
          <w:rPr>
            <w:rStyle w:val="Hyperlink"/>
          </w:rPr>
          <w:t>Debugging (TSVS) - CU Wiki</w:t>
        </w:r>
      </w:hyperlink>
    </w:p>
    <w:p w14:paraId="0D70C57C" w14:textId="77777777" w:rsidR="00053FD3" w:rsidRDefault="00053FD3">
      <w:pPr>
        <w:rPr>
          <w:rFonts w:asciiTheme="majorHAnsi" w:eastAsiaTheme="majorEastAsia" w:hAnsiTheme="majorHAnsi" w:cstheme="majorBidi"/>
          <w:b/>
          <w:bCs/>
          <w:color w:val="81221D" w:themeColor="accent1" w:themeShade="BF"/>
          <w:sz w:val="28"/>
          <w:szCs w:val="28"/>
        </w:rPr>
      </w:pPr>
      <w:r>
        <w:br w:type="page"/>
      </w:r>
    </w:p>
    <w:p w14:paraId="23857C79" w14:textId="2BDE6260" w:rsidR="00321DC5" w:rsidRDefault="00321DC5" w:rsidP="00321DC5">
      <w:pPr>
        <w:pStyle w:val="Heading1"/>
      </w:pPr>
      <w:r>
        <w:lastRenderedPageBreak/>
        <w:t>Exercise</w:t>
      </w:r>
    </w:p>
    <w:p w14:paraId="44E76685" w14:textId="57E54E62" w:rsidR="00E40F36" w:rsidRDefault="00EA3F2A" w:rsidP="00786A6B">
      <w:r>
        <w:t>To complete this exercise you should complete the following steps, in the order shown:</w:t>
      </w:r>
    </w:p>
    <w:p w14:paraId="27949633" w14:textId="77777777" w:rsidR="00786A6B" w:rsidRDefault="00786A6B" w:rsidP="00786A6B">
      <w:pPr>
        <w:pStyle w:val="ListParagraph"/>
        <w:numPr>
          <w:ilvl w:val="0"/>
          <w:numId w:val="7"/>
        </w:numPr>
      </w:pPr>
      <w:r>
        <w:t>Using Visual Studio, open the previously created “Demo” project.</w:t>
      </w:r>
    </w:p>
    <w:p w14:paraId="0A52ECEF" w14:textId="77777777" w:rsidR="00786A6B" w:rsidRDefault="00786A6B" w:rsidP="00786A6B">
      <w:pPr>
        <w:pStyle w:val="ListParagraph"/>
        <w:numPr>
          <w:ilvl w:val="0"/>
          <w:numId w:val="7"/>
        </w:numPr>
      </w:pPr>
      <w:r>
        <w:t>Using Visual Studio, open “Demo.dbv”.</w:t>
      </w:r>
    </w:p>
    <w:p w14:paraId="3DB271D1" w14:textId="77777777" w:rsidR="00786A6B" w:rsidRDefault="00786A6B" w:rsidP="00786A6B">
      <w:pPr>
        <w:pStyle w:val="ListParagraph"/>
        <w:numPr>
          <w:ilvl w:val="0"/>
          <w:numId w:val="7"/>
        </w:numPr>
      </w:pPr>
      <w:r>
        <w:t>Add code to do the following:</w:t>
      </w:r>
    </w:p>
    <w:p w14:paraId="2A584E77" w14:textId="0DC445B2" w:rsidR="00786A6B" w:rsidRDefault="00786A6B" w:rsidP="00786A6B">
      <w:pPr>
        <w:pStyle w:val="ListParagraph"/>
        <w:numPr>
          <w:ilvl w:val="1"/>
          <w:numId w:val="8"/>
        </w:numPr>
      </w:pPr>
      <w:r>
        <w:t>Load both the “STTFile”, and “STTEmployee” menu columns from the window library into memory, placing both on the menu bar.  You will need to create two “column ID” variables in the data division (int), passing these to the routine, which loads the columns.</w:t>
      </w:r>
    </w:p>
    <w:p w14:paraId="18C6E334" w14:textId="77777777" w:rsidR="00786A6B" w:rsidRDefault="00786A6B" w:rsidP="00786A6B">
      <w:pPr>
        <w:pStyle w:val="ListParagraph"/>
        <w:numPr>
          <w:ilvl w:val="1"/>
          <w:numId w:val="8"/>
        </w:numPr>
      </w:pPr>
      <w:r>
        <w:t>Process the menu bar, in a loop.</w:t>
      </w:r>
    </w:p>
    <w:p w14:paraId="21070FAB" w14:textId="77777777" w:rsidR="00786A6B" w:rsidRDefault="00786A6B" w:rsidP="00786A6B">
      <w:pPr>
        <w:pStyle w:val="ListParagraph"/>
        <w:numPr>
          <w:ilvl w:val="1"/>
          <w:numId w:val="8"/>
        </w:numPr>
      </w:pPr>
      <w:r>
        <w:t>Trap the returned menu entries, and for each, display a pop-up message indicating which menu entry was selected.  The menu entries you will need to trap are:</w:t>
      </w:r>
    </w:p>
    <w:p w14:paraId="26F0DB6E" w14:textId="77777777" w:rsidR="00786A6B" w:rsidRDefault="00786A6B" w:rsidP="00786A6B">
      <w:pPr>
        <w:pStyle w:val="ListParagraph"/>
        <w:numPr>
          <w:ilvl w:val="2"/>
          <w:numId w:val="8"/>
        </w:numPr>
      </w:pPr>
      <w:r>
        <w:t>MAINTAIN</w:t>
      </w:r>
    </w:p>
    <w:p w14:paraId="011EC94E" w14:textId="77777777" w:rsidR="00786A6B" w:rsidRDefault="00786A6B" w:rsidP="00786A6B">
      <w:pPr>
        <w:pStyle w:val="ListParagraph"/>
        <w:numPr>
          <w:ilvl w:val="2"/>
          <w:numId w:val="8"/>
        </w:numPr>
      </w:pPr>
      <w:r>
        <w:t>CU_LISTING</w:t>
      </w:r>
    </w:p>
    <w:p w14:paraId="151D6D9C" w14:textId="77777777" w:rsidR="00786A6B" w:rsidRDefault="00786A6B" w:rsidP="00786A6B">
      <w:pPr>
        <w:pStyle w:val="ListParagraph"/>
        <w:numPr>
          <w:ilvl w:val="2"/>
          <w:numId w:val="8"/>
        </w:numPr>
      </w:pPr>
      <w:r>
        <w:t>CU_EXIT – Which should cause the menu-processing loop to   exit and the program to terminate.</w:t>
      </w:r>
    </w:p>
    <w:p w14:paraId="12FCEC42" w14:textId="2502BCF6" w:rsidR="00786A6B" w:rsidRDefault="00786A6B" w:rsidP="00786A6B">
      <w:pPr>
        <w:pStyle w:val="ListParagraph"/>
        <w:numPr>
          <w:ilvl w:val="0"/>
          <w:numId w:val="7"/>
        </w:numPr>
      </w:pPr>
      <w:r>
        <w:t>Compile, link and run the program.</w:t>
      </w:r>
    </w:p>
    <w:p w14:paraId="1D62C1FD" w14:textId="77777777" w:rsidR="00053FD3" w:rsidRDefault="00053FD3">
      <w:pPr>
        <w:rPr>
          <w:rFonts w:asciiTheme="majorHAnsi" w:eastAsiaTheme="majorEastAsia" w:hAnsiTheme="majorHAnsi" w:cstheme="majorBidi"/>
          <w:b/>
          <w:bCs/>
          <w:color w:val="81221D" w:themeColor="accent1" w:themeShade="BF"/>
          <w:sz w:val="28"/>
          <w:szCs w:val="28"/>
        </w:rPr>
      </w:pPr>
      <w:r>
        <w:br w:type="page"/>
      </w:r>
    </w:p>
    <w:p w14:paraId="1CA5CBDF" w14:textId="4F2018C3" w:rsidR="00E40F36" w:rsidRDefault="00E40F36" w:rsidP="00E40F36">
      <w:pPr>
        <w:pStyle w:val="Heading1"/>
      </w:pPr>
      <w:r>
        <w:lastRenderedPageBreak/>
        <w:t>Discussion</w:t>
      </w:r>
    </w:p>
    <w:p w14:paraId="6DAFB82F" w14:textId="016F497D" w:rsidR="00E40F36" w:rsidRPr="00E40F36" w:rsidRDefault="00E40F36" w:rsidP="00E40F36">
      <w:r>
        <w:t>When you run the application, you should notice that your two menu columns have been loaded and placed onto the menu bar – and are available for use.</w:t>
      </w:r>
    </w:p>
    <w:sectPr w:rsidR="00E40F36" w:rsidRPr="00E40F36" w:rsidSect="000C72E1">
      <w:headerReference w:type="default"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67115" w14:textId="77777777" w:rsidR="00323674" w:rsidRDefault="00323674" w:rsidP="00324E3E">
      <w:pPr>
        <w:spacing w:after="0" w:line="240" w:lineRule="auto"/>
      </w:pPr>
      <w:r>
        <w:separator/>
      </w:r>
    </w:p>
  </w:endnote>
  <w:endnote w:type="continuationSeparator" w:id="0">
    <w:p w14:paraId="66D67116" w14:textId="77777777" w:rsidR="00323674" w:rsidRDefault="00323674"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047EB74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2D5EF4" w:rsidRPr="002D5EF4">
                              <w:rPr>
                                <w:noProof/>
                                <w:color w:val="FFFFFF" w:themeColor="background1"/>
                              </w:rPr>
                              <w:t>3</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047EB74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2D5EF4" w:rsidRPr="002D5EF4">
                        <w:rPr>
                          <w:noProof/>
                          <w:color w:val="FFFFFF" w:themeColor="background1"/>
                        </w:rPr>
                        <w:t>3</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67113" w14:textId="77777777" w:rsidR="00323674" w:rsidRDefault="00323674" w:rsidP="00324E3E">
      <w:pPr>
        <w:spacing w:after="0" w:line="240" w:lineRule="auto"/>
      </w:pPr>
      <w:r>
        <w:separator/>
      </w:r>
    </w:p>
  </w:footnote>
  <w:footnote w:type="continuationSeparator" w:id="0">
    <w:p w14:paraId="66D67114" w14:textId="77777777" w:rsidR="00323674" w:rsidRDefault="00323674"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2E04E18D" w:rsidR="00324E3E" w:rsidRDefault="00A952BD">
                                <w:pPr>
                                  <w:pStyle w:val="Header"/>
                                  <w:rPr>
                                    <w:color w:val="FFFFFF" w:themeColor="background1"/>
                                    <w:sz w:val="28"/>
                                    <w:szCs w:val="28"/>
                                  </w:rPr>
                                </w:pPr>
                                <w:r w:rsidRPr="00A952BD">
                                  <w:rPr>
                                    <w:color w:val="FFFFFF" w:themeColor="background1"/>
                                    <w:sz w:val="28"/>
                                    <w:szCs w:val="28"/>
                                  </w:rPr>
                                  <w:t>Exercise 4 – Processing Menu Columns</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35D20970"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2D5EF4">
                              <w:rPr>
                                <w:noProof/>
                                <w:color w:val="FFFFFF" w:themeColor="background1"/>
                                <w:sz w:val="20"/>
                              </w:rPr>
                              <w:t>7/2/2021 10:03 AM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2E04E18D" w:rsidR="00324E3E" w:rsidRDefault="00A952BD">
                          <w:pPr>
                            <w:pStyle w:val="Header"/>
                            <w:rPr>
                              <w:color w:val="FFFFFF" w:themeColor="background1"/>
                              <w:sz w:val="28"/>
                              <w:szCs w:val="28"/>
                            </w:rPr>
                          </w:pPr>
                          <w:r w:rsidRPr="00A952BD">
                            <w:rPr>
                              <w:color w:val="FFFFFF" w:themeColor="background1"/>
                              <w:sz w:val="28"/>
                              <w:szCs w:val="28"/>
                            </w:rPr>
                            <w:t>Exercise 4 – Processing Menu Columns</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35D20970"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2D5EF4">
                        <w:rPr>
                          <w:noProof/>
                          <w:color w:val="FFFFFF" w:themeColor="background1"/>
                          <w:sz w:val="20"/>
                        </w:rPr>
                        <w:t>7/2/2021 10:03 AM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094"/>
    <w:multiLevelType w:val="hybridMultilevel"/>
    <w:tmpl w:val="4F62E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26430"/>
    <w:multiLevelType w:val="hybridMultilevel"/>
    <w:tmpl w:val="0F0ECC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84569"/>
    <w:multiLevelType w:val="hybridMultilevel"/>
    <w:tmpl w:val="800E3B4E"/>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8B7A36C6">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F436EC"/>
    <w:multiLevelType w:val="hybridMultilevel"/>
    <w:tmpl w:val="D0DA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B6F01"/>
    <w:multiLevelType w:val="hybridMultilevel"/>
    <w:tmpl w:val="88386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251AE"/>
    <w:multiLevelType w:val="hybridMultilevel"/>
    <w:tmpl w:val="86FE5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84A62"/>
    <w:multiLevelType w:val="hybridMultilevel"/>
    <w:tmpl w:val="00B6935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53FD3"/>
    <w:rsid w:val="000C72E1"/>
    <w:rsid w:val="00150969"/>
    <w:rsid w:val="001A6091"/>
    <w:rsid w:val="002765F3"/>
    <w:rsid w:val="002D5EF4"/>
    <w:rsid w:val="00321DC5"/>
    <w:rsid w:val="00323674"/>
    <w:rsid w:val="00324E3E"/>
    <w:rsid w:val="00572607"/>
    <w:rsid w:val="005D5B6A"/>
    <w:rsid w:val="005E116F"/>
    <w:rsid w:val="00693801"/>
    <w:rsid w:val="00773217"/>
    <w:rsid w:val="00786A6B"/>
    <w:rsid w:val="008E6978"/>
    <w:rsid w:val="00922580"/>
    <w:rsid w:val="00984DC0"/>
    <w:rsid w:val="009D0C21"/>
    <w:rsid w:val="009E7826"/>
    <w:rsid w:val="00A377AC"/>
    <w:rsid w:val="00A952BD"/>
    <w:rsid w:val="00B20FD5"/>
    <w:rsid w:val="00B4145A"/>
    <w:rsid w:val="00B45911"/>
    <w:rsid w:val="00B726BB"/>
    <w:rsid w:val="00BB5980"/>
    <w:rsid w:val="00BC0607"/>
    <w:rsid w:val="00CA2418"/>
    <w:rsid w:val="00DB3E37"/>
    <w:rsid w:val="00E40F36"/>
    <w:rsid w:val="00E46754"/>
    <w:rsid w:val="00E64C63"/>
    <w:rsid w:val="00EA3F2A"/>
    <w:rsid w:val="00EE6295"/>
    <w:rsid w:val="00EF0C3D"/>
    <w:rsid w:val="00F130A3"/>
    <w:rsid w:val="00F2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B12A2C92-9DE2-41E3-9DC8-E87097B3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5E1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synergex.com/docs/index.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cho.cu.net/cuwiki/Debugging_(TSV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cho.cu.net/cuwiki/Traditional_Synergy_in_Visual_Studio_Common_Terminology"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ho.cu.net/cuwiki/Traditional_Synergy_in_Visual_Studio"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9C6309-2D56-4798-AD6D-C3EDC391B717}">
  <ds:schemaRefs>
    <ds:schemaRef ds:uri="http://purl.org/dc/terms/"/>
    <ds:schemaRef ds:uri="http://schemas.openxmlformats.org/package/2006/metadata/core-properties"/>
    <ds:schemaRef ds:uri="1cc964a4-1b2e-45c5-925c-9098a8c3c972"/>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s>
</ds:datastoreItem>
</file>

<file path=customXml/itemProps4.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5.xml><?xml version="1.0" encoding="utf-8"?>
<ds:datastoreItem xmlns:ds="http://schemas.openxmlformats.org/officeDocument/2006/customXml" ds:itemID="{53B60353-10EF-4EF4-B272-11E70F31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- 4.docx</Template>
  <TotalTime>11</TotalTime>
  <Pages>3</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4 – Processing Menu Columns</dc:title>
  <dc:subject/>
  <dc:creator>Davis Almanza</dc:creator>
  <cp:keywords/>
  <dc:description/>
  <cp:lastModifiedBy>Jason Rolle</cp:lastModifiedBy>
  <cp:revision>15</cp:revision>
  <dcterms:created xsi:type="dcterms:W3CDTF">2021-07-02T15:54:00Z</dcterms:created>
  <dcterms:modified xsi:type="dcterms:W3CDTF">2021-07-02T16:04:00Z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