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23ECB841" w:rsidR="00922580" w:rsidRDefault="000E7E64" w:rsidP="000E7E64">
      <w:r>
        <w:t>During this exercise you will create an input window in your “</w:t>
      </w:r>
      <w:r>
        <w:rPr>
          <w:b/>
          <w:bCs/>
        </w:rPr>
        <w:t>Demo.wsc</w:t>
      </w:r>
      <w:r>
        <w:t>” script file.  The input window will present the fields from the EMPLOYEE structure, and allow the user to enter data for an employee record.  We will need to provide the field attributes as well as the field locations, and prompts.</w:t>
      </w:r>
    </w:p>
    <w:p w14:paraId="25A531D6" w14:textId="77777777" w:rsidR="00E05005" w:rsidRDefault="00E05005" w:rsidP="00E05005">
      <w:pPr>
        <w:pStyle w:val="Heading1"/>
      </w:pPr>
      <w:r>
        <w:t>Resources</w:t>
      </w:r>
    </w:p>
    <w:p w14:paraId="4D759E22" w14:textId="77777777" w:rsidR="00E05005" w:rsidRDefault="00E05005" w:rsidP="00E05005">
      <w:pPr>
        <w:pStyle w:val="ListParagraph"/>
        <w:numPr>
          <w:ilvl w:val="0"/>
          <w:numId w:val="1"/>
        </w:numPr>
      </w:pPr>
      <w:hyperlink r:id="rId12" w:history="1">
        <w:r w:rsidRPr="00DE1B52">
          <w:rPr>
            <w:rStyle w:val="Hyperlink"/>
          </w:rPr>
          <w:t>Synergy DBL Language Reference</w:t>
        </w:r>
      </w:hyperlink>
    </w:p>
    <w:p w14:paraId="34404B74" w14:textId="77777777" w:rsidR="00E05005" w:rsidRPr="009A3C6C" w:rsidRDefault="00E05005" w:rsidP="00E05005">
      <w:pPr>
        <w:pStyle w:val="ListParagraph"/>
        <w:numPr>
          <w:ilvl w:val="0"/>
          <w:numId w:val="1"/>
        </w:numPr>
        <w:rPr>
          <w:rStyle w:val="Hyperlink"/>
          <w:color w:val="auto"/>
          <w:u w:val="none"/>
        </w:rPr>
      </w:pPr>
      <w:hyperlink r:id="rId13" w:history="1">
        <w:r w:rsidRPr="00F7372E">
          <w:rPr>
            <w:rStyle w:val="Hyperlink"/>
          </w:rPr>
          <w:t>Synergy Best Practices - Coding Standards</w:t>
        </w:r>
      </w:hyperlink>
    </w:p>
    <w:p w14:paraId="219B7776" w14:textId="77777777" w:rsidR="00E05005" w:rsidRDefault="00E05005" w:rsidP="00E05005">
      <w:pPr>
        <w:pStyle w:val="ListParagraph"/>
        <w:numPr>
          <w:ilvl w:val="0"/>
          <w:numId w:val="1"/>
        </w:numPr>
      </w:pPr>
      <w:hyperlink r:id="rId14" w:history="1">
        <w:r>
          <w:rPr>
            <w:rStyle w:val="Hyperlink"/>
          </w:rPr>
          <w:t>Traditional Synergy in Visual Studio - CU Wiki</w:t>
        </w:r>
      </w:hyperlink>
    </w:p>
    <w:p w14:paraId="6442A6EF" w14:textId="77777777" w:rsidR="00E05005" w:rsidRPr="009A3C6C" w:rsidRDefault="00E05005" w:rsidP="00E05005">
      <w:pPr>
        <w:pStyle w:val="ListParagraph"/>
        <w:numPr>
          <w:ilvl w:val="0"/>
          <w:numId w:val="1"/>
        </w:numPr>
        <w:rPr>
          <w:rStyle w:val="Hyperlink"/>
          <w:color w:val="auto"/>
          <w:u w:val="none"/>
        </w:rPr>
      </w:pPr>
      <w:hyperlink r:id="rId15" w:history="1">
        <w:r>
          <w:rPr>
            <w:rStyle w:val="Hyperlink"/>
          </w:rPr>
          <w:t>Traditional Synergy in Visual Studio Common Terminology - CU Wiki</w:t>
        </w:r>
      </w:hyperlink>
    </w:p>
    <w:p w14:paraId="6C0AFA16" w14:textId="77777777" w:rsidR="00E05005" w:rsidRPr="003649C1" w:rsidRDefault="00E05005" w:rsidP="00E05005">
      <w:pPr>
        <w:pStyle w:val="ListParagraph"/>
        <w:numPr>
          <w:ilvl w:val="0"/>
          <w:numId w:val="1"/>
        </w:numPr>
        <w:spacing w:after="0"/>
        <w:rPr>
          <w:rStyle w:val="Hyperlink"/>
          <w:color w:val="auto"/>
          <w:u w:val="none"/>
        </w:rPr>
      </w:pPr>
      <w:hyperlink r:id="rId16" w:history="1">
        <w:r>
          <w:rPr>
            <w:rStyle w:val="Hyperlink"/>
          </w:rPr>
          <w:t>Debugging (TSVS) - CU Wiki</w:t>
        </w:r>
      </w:hyperlink>
    </w:p>
    <w:p w14:paraId="2A4EE76A" w14:textId="77777777" w:rsidR="006A4066" w:rsidRDefault="006A4066">
      <w:pPr>
        <w:rPr>
          <w:rFonts w:asciiTheme="majorHAnsi" w:eastAsiaTheme="majorEastAsia" w:hAnsiTheme="majorHAnsi" w:cstheme="majorBidi"/>
          <w:b/>
          <w:bCs/>
          <w:color w:val="81221D" w:themeColor="accent1" w:themeShade="BF"/>
          <w:sz w:val="28"/>
          <w:szCs w:val="28"/>
        </w:rPr>
      </w:pPr>
      <w:r>
        <w:br w:type="page"/>
      </w:r>
    </w:p>
    <w:p w14:paraId="20839A54" w14:textId="4EE7B671" w:rsidR="00D667DD" w:rsidRDefault="00D667DD" w:rsidP="00D667DD">
      <w:pPr>
        <w:pStyle w:val="Heading1"/>
      </w:pPr>
      <w:r>
        <w:lastRenderedPageBreak/>
        <w:t>Exercise</w:t>
      </w:r>
    </w:p>
    <w:p w14:paraId="63922720" w14:textId="6DB6229D" w:rsidR="00D667DD" w:rsidRDefault="00D667DD" w:rsidP="00D667DD">
      <w:pPr>
        <w:spacing w:after="0" w:line="240" w:lineRule="auto"/>
      </w:pPr>
      <w:r>
        <w:t>To complete this exercise you should complete the following steps, in the order shown:</w:t>
      </w:r>
    </w:p>
    <w:p w14:paraId="7F5ADFA9" w14:textId="77777777" w:rsidR="00D667DD" w:rsidRDefault="00D667DD" w:rsidP="00D667DD">
      <w:pPr>
        <w:spacing w:after="0" w:line="240" w:lineRule="auto"/>
      </w:pPr>
    </w:p>
    <w:p w14:paraId="735F89EB" w14:textId="25763051" w:rsidR="00D667DD" w:rsidRDefault="00D667DD" w:rsidP="00D667DD">
      <w:pPr>
        <w:pStyle w:val="ListParagraph"/>
        <w:numPr>
          <w:ilvl w:val="0"/>
          <w:numId w:val="2"/>
        </w:numPr>
        <w:spacing w:after="0" w:line="240" w:lineRule="auto"/>
      </w:pPr>
      <w:r>
        <w:t xml:space="preserve">Using </w:t>
      </w:r>
      <w:r w:rsidR="003A7F97">
        <w:t>Visual Studio</w:t>
      </w:r>
      <w:r>
        <w:t xml:space="preserve"> open your “</w:t>
      </w:r>
      <w:r w:rsidRPr="00A349BE">
        <w:rPr>
          <w:b/>
        </w:rPr>
        <w:t>Demo.wsc</w:t>
      </w:r>
      <w:r>
        <w:t xml:space="preserve">” script file, and create a new input window with a name of “STTEmpdtl”, </w:t>
      </w:r>
      <w:r>
        <w:t xml:space="preserve">a title of “Employee Details”, </w:t>
      </w:r>
      <w:r>
        <w:t>an</w:t>
      </w:r>
      <w:r>
        <w:t xml:space="preserve">d a size of 22 </w:t>
      </w:r>
      <w:r>
        <w:t>row</w:t>
      </w:r>
      <w:r w:rsidR="00A17779">
        <w:t>s</w:t>
      </w:r>
      <w:r>
        <w:t xml:space="preserve"> </w:t>
      </w:r>
      <w:r>
        <w:t>by 80 columns.</w:t>
      </w:r>
      <w:bookmarkStart w:id="1" w:name="_GoBack"/>
      <w:bookmarkEnd w:id="1"/>
    </w:p>
    <w:p w14:paraId="2D159FA8" w14:textId="09E00D01" w:rsidR="00D667DD" w:rsidRDefault="00D667DD" w:rsidP="00D667DD">
      <w:pPr>
        <w:pStyle w:val="ListParagraph"/>
        <w:numPr>
          <w:ilvl w:val="0"/>
          <w:numId w:val="2"/>
        </w:numPr>
        <w:spacing w:after="0" w:line="240" w:lineRule="auto"/>
      </w:pPr>
      <w:r>
        <w:t>Add all of the fields from the EMPLOYEE record, with the following field attributes.</w:t>
      </w:r>
    </w:p>
    <w:p w14:paraId="319AC48D" w14:textId="77777777" w:rsidR="00D667DD" w:rsidRDefault="00D667DD" w:rsidP="00D667DD">
      <w:pPr>
        <w:spacing w:after="0" w:line="240" w:lineRule="auto"/>
      </w:pPr>
    </w:p>
    <w:p w14:paraId="19732ADE" w14:textId="77777777" w:rsidR="00D667DD" w:rsidRPr="007F4FFE" w:rsidRDefault="00D667DD" w:rsidP="00D667DD">
      <w:pPr>
        <w:spacing w:after="0" w:line="240" w:lineRule="auto"/>
        <w:ind w:left="720"/>
        <w:rPr>
          <w:b/>
          <w:u w:val="single"/>
        </w:rPr>
      </w:pPr>
      <w:r w:rsidRPr="007F4FFE">
        <w:rPr>
          <w:b/>
          <w:u w:val="single"/>
        </w:rPr>
        <w:t>Employee I.D.</w:t>
      </w:r>
    </w:p>
    <w:p w14:paraId="724051B9" w14:textId="77777777" w:rsidR="00D667DD" w:rsidRDefault="00D667DD" w:rsidP="00D667DD">
      <w:pPr>
        <w:spacing w:after="0" w:line="240" w:lineRule="auto"/>
        <w:ind w:left="720"/>
      </w:pPr>
      <w:r>
        <w:t>Description:</w:t>
      </w:r>
      <w:r>
        <w:tab/>
      </w:r>
      <w:r>
        <w:tab/>
      </w:r>
      <w:r>
        <w:tab/>
        <w:t>Employee I.D.</w:t>
      </w:r>
    </w:p>
    <w:p w14:paraId="288C2690" w14:textId="77777777" w:rsidR="00D667DD" w:rsidRDefault="00D667DD" w:rsidP="00D667DD">
      <w:pPr>
        <w:spacing w:after="0" w:line="240" w:lineRule="auto"/>
        <w:ind w:left="720"/>
      </w:pPr>
      <w:r>
        <w:t>Prompt:</w:t>
      </w:r>
      <w:r>
        <w:tab/>
      </w:r>
      <w:r>
        <w:tab/>
      </w:r>
      <w:r>
        <w:tab/>
        <w:t>Employee I.D.</w:t>
      </w:r>
    </w:p>
    <w:p w14:paraId="23B01BA2" w14:textId="77777777" w:rsidR="00D667DD" w:rsidRDefault="00D667DD" w:rsidP="00D667DD">
      <w:pPr>
        <w:spacing w:after="0" w:line="240" w:lineRule="auto"/>
        <w:ind w:left="720"/>
      </w:pPr>
      <w:r>
        <w:t>Info Line:</w:t>
      </w:r>
      <w:r>
        <w:tab/>
      </w:r>
      <w:r>
        <w:tab/>
      </w:r>
      <w:r>
        <w:tab/>
        <w:t>Enter or select an employee I.D.</w:t>
      </w:r>
    </w:p>
    <w:p w14:paraId="3620EDF8" w14:textId="77777777" w:rsidR="00D667DD" w:rsidRDefault="00D667DD" w:rsidP="00D667DD">
      <w:pPr>
        <w:spacing w:after="0" w:line="240" w:lineRule="auto"/>
        <w:ind w:left="720"/>
      </w:pPr>
      <w:r>
        <w:t>Break:</w:t>
      </w:r>
      <w:r>
        <w:tab/>
      </w:r>
      <w:r>
        <w:tab/>
      </w:r>
      <w:r>
        <w:tab/>
      </w:r>
      <w:r>
        <w:tab/>
        <w:t>Yes</w:t>
      </w:r>
    </w:p>
    <w:p w14:paraId="28560DF3" w14:textId="77777777" w:rsidR="00D667DD" w:rsidRDefault="00D667DD" w:rsidP="00D667DD">
      <w:pPr>
        <w:spacing w:after="0" w:line="240" w:lineRule="auto"/>
        <w:ind w:left="720"/>
      </w:pPr>
      <w:r>
        <w:t>Required:</w:t>
      </w:r>
      <w:r>
        <w:tab/>
      </w:r>
      <w:r>
        <w:tab/>
      </w:r>
      <w:r>
        <w:tab/>
        <w:t>Yes</w:t>
      </w:r>
    </w:p>
    <w:p w14:paraId="0861E85D" w14:textId="77777777" w:rsidR="00D667DD" w:rsidRDefault="00D667DD" w:rsidP="00D667DD">
      <w:pPr>
        <w:spacing w:after="0" w:line="240" w:lineRule="auto"/>
        <w:ind w:left="720"/>
      </w:pPr>
      <w:r>
        <w:t>Range:</w:t>
      </w:r>
      <w:r>
        <w:tab/>
      </w:r>
      <w:r>
        <w:tab/>
      </w:r>
      <w:r>
        <w:tab/>
      </w:r>
      <w:r>
        <w:tab/>
        <w:t>Minimum 1, Maximum 9999</w:t>
      </w:r>
    </w:p>
    <w:p w14:paraId="2F1BFD65" w14:textId="77777777" w:rsidR="00D667DD" w:rsidRDefault="00D667DD" w:rsidP="00D667DD">
      <w:pPr>
        <w:spacing w:after="0" w:line="240" w:lineRule="auto"/>
        <w:ind w:left="720"/>
      </w:pPr>
    </w:p>
    <w:p w14:paraId="5FD4DBB7" w14:textId="77777777" w:rsidR="00D667DD" w:rsidRPr="007F4FFE" w:rsidRDefault="00D667DD" w:rsidP="00D667DD">
      <w:pPr>
        <w:spacing w:after="0" w:line="240" w:lineRule="auto"/>
        <w:ind w:left="720"/>
        <w:rPr>
          <w:b/>
          <w:u w:val="single"/>
        </w:rPr>
      </w:pPr>
      <w:r w:rsidRPr="007F4FFE">
        <w:rPr>
          <w:b/>
          <w:u w:val="single"/>
        </w:rPr>
        <w:t>First Name</w:t>
      </w:r>
    </w:p>
    <w:p w14:paraId="03FDD506" w14:textId="77777777" w:rsidR="00D667DD" w:rsidRDefault="00D667DD" w:rsidP="00D667DD">
      <w:pPr>
        <w:spacing w:after="0" w:line="240" w:lineRule="auto"/>
        <w:ind w:left="720"/>
      </w:pPr>
      <w:r>
        <w:t>Description:</w:t>
      </w:r>
      <w:r>
        <w:tab/>
      </w:r>
      <w:r>
        <w:tab/>
      </w:r>
      <w:r>
        <w:tab/>
        <w:t>First name</w:t>
      </w:r>
    </w:p>
    <w:p w14:paraId="3BE1FCFB" w14:textId="77777777" w:rsidR="00D667DD" w:rsidRDefault="00D667DD" w:rsidP="00D667DD">
      <w:pPr>
        <w:spacing w:after="0" w:line="240" w:lineRule="auto"/>
        <w:ind w:left="720"/>
      </w:pPr>
      <w:r>
        <w:t>Prompt:</w:t>
      </w:r>
      <w:r>
        <w:tab/>
      </w:r>
      <w:r>
        <w:tab/>
      </w:r>
      <w:r>
        <w:tab/>
        <w:t>First name</w:t>
      </w:r>
    </w:p>
    <w:p w14:paraId="67B2ECB1" w14:textId="77777777" w:rsidR="00D667DD" w:rsidRDefault="00D667DD" w:rsidP="00D667DD">
      <w:pPr>
        <w:spacing w:after="0" w:line="240" w:lineRule="auto"/>
        <w:ind w:left="720"/>
      </w:pPr>
      <w:r>
        <w:t>Info Line:</w:t>
      </w:r>
      <w:r>
        <w:tab/>
      </w:r>
      <w:r>
        <w:tab/>
      </w:r>
      <w:r>
        <w:tab/>
        <w:t>Enter the person’s first name</w:t>
      </w:r>
    </w:p>
    <w:p w14:paraId="562F3564" w14:textId="77777777" w:rsidR="00D667DD" w:rsidRDefault="00D667DD" w:rsidP="00D667DD">
      <w:pPr>
        <w:spacing w:after="0" w:line="240" w:lineRule="auto"/>
        <w:ind w:left="720"/>
      </w:pPr>
      <w:r>
        <w:t>Required:</w:t>
      </w:r>
      <w:r>
        <w:tab/>
      </w:r>
      <w:r>
        <w:tab/>
      </w:r>
      <w:r>
        <w:tab/>
        <w:t>Yes</w:t>
      </w:r>
    </w:p>
    <w:p w14:paraId="6C20172A" w14:textId="77777777" w:rsidR="00D667DD" w:rsidRDefault="00D667DD" w:rsidP="00D667DD">
      <w:pPr>
        <w:spacing w:after="0" w:line="240" w:lineRule="auto"/>
        <w:ind w:left="720"/>
      </w:pPr>
    </w:p>
    <w:p w14:paraId="26259E4B" w14:textId="77777777" w:rsidR="00D667DD" w:rsidRPr="007F4FFE" w:rsidRDefault="00D667DD" w:rsidP="00D667DD">
      <w:pPr>
        <w:spacing w:after="0" w:line="240" w:lineRule="auto"/>
        <w:ind w:left="720"/>
        <w:rPr>
          <w:b/>
          <w:u w:val="single"/>
        </w:rPr>
      </w:pPr>
      <w:r w:rsidRPr="007F4FFE">
        <w:rPr>
          <w:b/>
          <w:u w:val="single"/>
        </w:rPr>
        <w:t>Last Name</w:t>
      </w:r>
    </w:p>
    <w:p w14:paraId="0C367CCA" w14:textId="77777777" w:rsidR="00D667DD" w:rsidRDefault="00D667DD" w:rsidP="00D667DD">
      <w:pPr>
        <w:spacing w:after="0" w:line="240" w:lineRule="auto"/>
        <w:ind w:left="720"/>
      </w:pPr>
      <w:r>
        <w:t>Description:</w:t>
      </w:r>
      <w:r>
        <w:tab/>
      </w:r>
      <w:r>
        <w:tab/>
      </w:r>
      <w:r>
        <w:tab/>
        <w:t>Last name</w:t>
      </w:r>
    </w:p>
    <w:p w14:paraId="215E072F" w14:textId="77777777" w:rsidR="00D667DD" w:rsidRDefault="00D667DD" w:rsidP="00D667DD">
      <w:pPr>
        <w:spacing w:after="0" w:line="240" w:lineRule="auto"/>
        <w:ind w:left="720"/>
      </w:pPr>
      <w:r>
        <w:t>Prompt:</w:t>
      </w:r>
      <w:r>
        <w:tab/>
      </w:r>
      <w:r>
        <w:tab/>
      </w:r>
      <w:r>
        <w:tab/>
        <w:t>Last name</w:t>
      </w:r>
    </w:p>
    <w:p w14:paraId="2F465996" w14:textId="77777777" w:rsidR="00D667DD" w:rsidRDefault="00D667DD" w:rsidP="00D667DD">
      <w:pPr>
        <w:spacing w:after="0" w:line="240" w:lineRule="auto"/>
        <w:ind w:left="720"/>
      </w:pPr>
      <w:r>
        <w:t>Info Line:</w:t>
      </w:r>
      <w:r>
        <w:tab/>
      </w:r>
      <w:r>
        <w:tab/>
      </w:r>
      <w:r>
        <w:tab/>
        <w:t>Enter the person’s last name</w:t>
      </w:r>
    </w:p>
    <w:p w14:paraId="2860EA2F" w14:textId="330BD6CF" w:rsidR="00D667DD" w:rsidRDefault="00D667DD" w:rsidP="00D667DD">
      <w:pPr>
        <w:spacing w:after="0" w:line="240" w:lineRule="auto"/>
        <w:ind w:left="720"/>
      </w:pPr>
      <w:r>
        <w:t>Required:</w:t>
      </w:r>
      <w:r>
        <w:tab/>
      </w:r>
      <w:r>
        <w:tab/>
      </w:r>
      <w:r>
        <w:tab/>
        <w:t>Yes</w:t>
      </w:r>
    </w:p>
    <w:p w14:paraId="6398555D" w14:textId="77777777" w:rsidR="00D667DD" w:rsidRDefault="00D667DD" w:rsidP="00D667DD">
      <w:pPr>
        <w:spacing w:after="0" w:line="240" w:lineRule="auto"/>
        <w:ind w:left="720"/>
      </w:pPr>
    </w:p>
    <w:p w14:paraId="2904DEBF" w14:textId="417C9621" w:rsidR="00D667DD" w:rsidRPr="00597E4E" w:rsidRDefault="00D667DD" w:rsidP="00D667DD">
      <w:pPr>
        <w:spacing w:after="0" w:line="240" w:lineRule="auto"/>
        <w:ind w:left="720"/>
        <w:rPr>
          <w:b/>
          <w:u w:val="single"/>
        </w:rPr>
      </w:pPr>
      <w:r w:rsidRPr="00597E4E">
        <w:rPr>
          <w:b/>
          <w:u w:val="single"/>
        </w:rPr>
        <w:t>Gender</w:t>
      </w:r>
    </w:p>
    <w:p w14:paraId="3AE21EC7" w14:textId="77777777" w:rsidR="00D667DD" w:rsidRDefault="00D667DD" w:rsidP="00D667DD">
      <w:pPr>
        <w:spacing w:after="0" w:line="240" w:lineRule="auto"/>
        <w:ind w:left="720"/>
      </w:pPr>
      <w:r>
        <w:t>Description:</w:t>
      </w:r>
      <w:r>
        <w:tab/>
      </w:r>
      <w:r>
        <w:tab/>
      </w:r>
      <w:r>
        <w:tab/>
        <w:t>Gender</w:t>
      </w:r>
    </w:p>
    <w:p w14:paraId="0FC38685" w14:textId="77777777" w:rsidR="00D667DD" w:rsidRDefault="00D667DD" w:rsidP="00D667DD">
      <w:pPr>
        <w:spacing w:after="0" w:line="240" w:lineRule="auto"/>
        <w:ind w:left="720"/>
      </w:pPr>
      <w:r>
        <w:t>Prompt:</w:t>
      </w:r>
      <w:r>
        <w:tab/>
      </w:r>
      <w:r>
        <w:tab/>
      </w:r>
      <w:r>
        <w:tab/>
        <w:t>Gender</w:t>
      </w:r>
    </w:p>
    <w:p w14:paraId="5B0C6811" w14:textId="77777777" w:rsidR="00D667DD" w:rsidRDefault="00D667DD" w:rsidP="00D667DD">
      <w:pPr>
        <w:spacing w:after="0" w:line="240" w:lineRule="auto"/>
        <w:ind w:left="720"/>
      </w:pPr>
      <w:r>
        <w:t>Info Line:</w:t>
      </w:r>
      <w:r>
        <w:tab/>
      </w:r>
      <w:r>
        <w:tab/>
      </w:r>
      <w:r>
        <w:tab/>
        <w:t>Select the person’s gender</w:t>
      </w:r>
    </w:p>
    <w:p w14:paraId="06014685" w14:textId="2DDD4932" w:rsidR="00D667DD" w:rsidRDefault="00D667DD" w:rsidP="00D667DD">
      <w:pPr>
        <w:spacing w:after="0" w:line="240" w:lineRule="auto"/>
        <w:ind w:left="720"/>
      </w:pPr>
      <w:r>
        <w:t>Selection:</w:t>
      </w:r>
      <w:r>
        <w:tab/>
      </w:r>
      <w:r>
        <w:tab/>
      </w:r>
      <w:r>
        <w:tab/>
        <w:t>Window</w:t>
      </w:r>
    </w:p>
    <w:p w14:paraId="79FB16D5" w14:textId="0B05D181" w:rsidR="00D667DD" w:rsidRDefault="00D667DD" w:rsidP="00D667DD">
      <w:pPr>
        <w:spacing w:after="0" w:line="240" w:lineRule="auto"/>
        <w:ind w:left="720"/>
      </w:pPr>
      <w:r>
        <w:t>Entries:</w:t>
      </w:r>
      <w:r>
        <w:tab/>
      </w:r>
      <w:r>
        <w:tab/>
      </w:r>
      <w:r>
        <w:tab/>
      </w:r>
      <w:r w:rsidR="007A1F5F">
        <w:tab/>
      </w:r>
      <w:r>
        <w:t>Male, Female</w:t>
      </w:r>
    </w:p>
    <w:p w14:paraId="30A7E443" w14:textId="031D0DB1" w:rsidR="00D667DD" w:rsidRDefault="00D667DD" w:rsidP="00D667DD">
      <w:pPr>
        <w:spacing w:after="0" w:line="240" w:lineRule="auto"/>
        <w:ind w:left="720"/>
      </w:pPr>
      <w:r>
        <w:t>Enumerated:</w:t>
      </w:r>
      <w:r>
        <w:tab/>
      </w:r>
      <w:r>
        <w:tab/>
      </w:r>
      <w:r>
        <w:tab/>
        <w:t>Yes, Length 6, Base 0, Step 1</w:t>
      </w:r>
    </w:p>
    <w:p w14:paraId="0CA2EFA2" w14:textId="77777777" w:rsidR="007455BA" w:rsidRDefault="007455BA" w:rsidP="00D667DD">
      <w:pPr>
        <w:spacing w:after="0" w:line="240" w:lineRule="auto"/>
        <w:ind w:left="720"/>
      </w:pPr>
    </w:p>
    <w:p w14:paraId="33ECB3FC" w14:textId="77777777" w:rsidR="00D667DD" w:rsidRPr="007455BA" w:rsidRDefault="00D667DD" w:rsidP="00D667DD">
      <w:pPr>
        <w:spacing w:after="0" w:line="240" w:lineRule="auto"/>
        <w:ind w:left="720"/>
        <w:rPr>
          <w:b/>
          <w:u w:val="single"/>
        </w:rPr>
      </w:pPr>
      <w:r w:rsidRPr="007455BA">
        <w:rPr>
          <w:b/>
          <w:u w:val="single"/>
        </w:rPr>
        <w:t>Department</w:t>
      </w:r>
    </w:p>
    <w:p w14:paraId="1AC195A1" w14:textId="77777777" w:rsidR="00D667DD" w:rsidRDefault="00D667DD" w:rsidP="007455BA">
      <w:pPr>
        <w:spacing w:after="0" w:line="240" w:lineRule="auto"/>
      </w:pPr>
      <w:r>
        <w:tab/>
        <w:t>Description:</w:t>
      </w:r>
      <w:r>
        <w:tab/>
      </w:r>
      <w:r>
        <w:tab/>
      </w:r>
      <w:r>
        <w:tab/>
        <w:t>Department code</w:t>
      </w:r>
    </w:p>
    <w:p w14:paraId="0F95F51E" w14:textId="77777777" w:rsidR="00D667DD" w:rsidRDefault="00D667DD" w:rsidP="007455BA">
      <w:pPr>
        <w:spacing w:after="0" w:line="240" w:lineRule="auto"/>
      </w:pPr>
      <w:r>
        <w:tab/>
        <w:t>Prompt:</w:t>
      </w:r>
      <w:r>
        <w:tab/>
      </w:r>
      <w:r>
        <w:tab/>
      </w:r>
      <w:r>
        <w:tab/>
        <w:t>Dept</w:t>
      </w:r>
    </w:p>
    <w:p w14:paraId="06E93926" w14:textId="77777777" w:rsidR="00D667DD" w:rsidRDefault="00D667DD" w:rsidP="007455BA">
      <w:pPr>
        <w:spacing w:after="0" w:line="240" w:lineRule="auto"/>
      </w:pPr>
      <w:r>
        <w:tab/>
        <w:t>Info Line:</w:t>
      </w:r>
      <w:r>
        <w:tab/>
      </w:r>
      <w:r>
        <w:tab/>
      </w:r>
      <w:r>
        <w:tab/>
        <w:t>Select a department code</w:t>
      </w:r>
    </w:p>
    <w:p w14:paraId="3C421197" w14:textId="77777777" w:rsidR="00D667DD" w:rsidRDefault="00D667DD" w:rsidP="007455BA">
      <w:pPr>
        <w:spacing w:after="0" w:line="240" w:lineRule="auto"/>
      </w:pPr>
      <w:r>
        <w:tab/>
        <w:t>Selection:</w:t>
      </w:r>
      <w:r>
        <w:tab/>
      </w:r>
      <w:r>
        <w:tab/>
      </w:r>
      <w:r>
        <w:tab/>
        <w:t>Window</w:t>
      </w:r>
    </w:p>
    <w:p w14:paraId="7EF25C16" w14:textId="441458AF" w:rsidR="00D667DD" w:rsidRDefault="00D667DD" w:rsidP="007455BA">
      <w:pPr>
        <w:spacing w:after="0" w:line="240" w:lineRule="auto"/>
      </w:pPr>
      <w:r>
        <w:tab/>
        <w:t>Entries:</w:t>
      </w:r>
      <w:r>
        <w:tab/>
      </w:r>
      <w:r>
        <w:tab/>
      </w:r>
      <w:r>
        <w:tab/>
      </w:r>
      <w:r w:rsidR="007455BA">
        <w:tab/>
      </w:r>
      <w:r>
        <w:t>Administration, Human Resources, Marketing,</w:t>
      </w:r>
      <w:r w:rsidR="007455BA">
        <w:t xml:space="preserve"> </w:t>
      </w:r>
      <w:r>
        <w:t>Sales, Shipping</w:t>
      </w:r>
    </w:p>
    <w:p w14:paraId="32C3A77D" w14:textId="77777777" w:rsidR="00D667DD" w:rsidRDefault="00D667DD" w:rsidP="007455BA">
      <w:pPr>
        <w:spacing w:after="0" w:line="240" w:lineRule="auto"/>
      </w:pPr>
      <w:r>
        <w:tab/>
        <w:t>Enumerated:</w:t>
      </w:r>
      <w:r>
        <w:tab/>
      </w:r>
      <w:r>
        <w:tab/>
      </w:r>
      <w:r>
        <w:tab/>
        <w:t>Yes, Length 15, Base 1, Step 1</w:t>
      </w:r>
    </w:p>
    <w:p w14:paraId="16FD24AE" w14:textId="77777777" w:rsidR="00D667DD" w:rsidRDefault="00D667DD" w:rsidP="00D667DD">
      <w:pPr>
        <w:spacing w:after="0" w:line="240" w:lineRule="auto"/>
        <w:ind w:left="720"/>
      </w:pPr>
    </w:p>
    <w:p w14:paraId="4F66D3EB" w14:textId="77777777" w:rsidR="006A4066" w:rsidRDefault="006A4066">
      <w:pPr>
        <w:rPr>
          <w:b/>
          <w:u w:val="single"/>
        </w:rPr>
      </w:pPr>
      <w:r>
        <w:rPr>
          <w:b/>
          <w:u w:val="single"/>
        </w:rPr>
        <w:br w:type="page"/>
      </w:r>
    </w:p>
    <w:p w14:paraId="0874D884" w14:textId="332FE4BC" w:rsidR="00D667DD" w:rsidRPr="00F42160" w:rsidRDefault="00F42160" w:rsidP="00D667DD">
      <w:pPr>
        <w:spacing w:after="0" w:line="240" w:lineRule="auto"/>
        <w:ind w:left="720"/>
        <w:rPr>
          <w:b/>
          <w:u w:val="single"/>
        </w:rPr>
      </w:pPr>
      <w:r w:rsidRPr="00F42160">
        <w:rPr>
          <w:b/>
          <w:u w:val="single"/>
        </w:rPr>
        <w:lastRenderedPageBreak/>
        <w:t>Payment Type</w:t>
      </w:r>
    </w:p>
    <w:p w14:paraId="05A3075D" w14:textId="77777777" w:rsidR="00D667DD" w:rsidRDefault="00D667DD" w:rsidP="007455BA">
      <w:pPr>
        <w:spacing w:after="0" w:line="240" w:lineRule="auto"/>
      </w:pPr>
      <w:r>
        <w:tab/>
        <w:t>Description:</w:t>
      </w:r>
      <w:r>
        <w:tab/>
      </w:r>
      <w:r>
        <w:tab/>
      </w:r>
      <w:r>
        <w:tab/>
        <w:t>Payment type</w:t>
      </w:r>
    </w:p>
    <w:p w14:paraId="5A5E323B" w14:textId="77777777" w:rsidR="00D667DD" w:rsidRDefault="00D667DD" w:rsidP="007455BA">
      <w:pPr>
        <w:spacing w:after="0" w:line="240" w:lineRule="auto"/>
      </w:pPr>
      <w:r>
        <w:tab/>
        <w:t>Prompt:</w:t>
      </w:r>
      <w:r>
        <w:tab/>
      </w:r>
      <w:r>
        <w:tab/>
      </w:r>
      <w:r>
        <w:tab/>
        <w:t>Paid</w:t>
      </w:r>
    </w:p>
    <w:p w14:paraId="6AB9EB28" w14:textId="77777777" w:rsidR="00D667DD" w:rsidRDefault="00D667DD" w:rsidP="007455BA">
      <w:pPr>
        <w:spacing w:after="0" w:line="240" w:lineRule="auto"/>
      </w:pPr>
      <w:r>
        <w:tab/>
        <w:t>Info Line:</w:t>
      </w:r>
      <w:r>
        <w:tab/>
      </w:r>
      <w:r>
        <w:tab/>
      </w:r>
      <w:r>
        <w:tab/>
        <w:t>Select how this employee is paid</w:t>
      </w:r>
    </w:p>
    <w:p w14:paraId="797F42AE" w14:textId="77777777" w:rsidR="00D667DD" w:rsidRDefault="00D667DD" w:rsidP="007455BA">
      <w:pPr>
        <w:spacing w:after="0" w:line="240" w:lineRule="auto"/>
      </w:pPr>
      <w:r>
        <w:tab/>
        <w:t>Default:</w:t>
      </w:r>
      <w:r>
        <w:tab/>
      </w:r>
      <w:r>
        <w:tab/>
      </w:r>
      <w:r>
        <w:tab/>
        <w:t>1</w:t>
      </w:r>
    </w:p>
    <w:p w14:paraId="222E15A8" w14:textId="77777777" w:rsidR="00D667DD" w:rsidRDefault="00D667DD" w:rsidP="007455BA">
      <w:pPr>
        <w:spacing w:after="0" w:line="240" w:lineRule="auto"/>
      </w:pPr>
      <w:r>
        <w:tab/>
        <w:t>Break:</w:t>
      </w:r>
      <w:r>
        <w:tab/>
      </w:r>
      <w:r>
        <w:tab/>
      </w:r>
      <w:r>
        <w:tab/>
      </w:r>
      <w:r>
        <w:tab/>
        <w:t>Yes</w:t>
      </w:r>
    </w:p>
    <w:p w14:paraId="5D019F07" w14:textId="77777777" w:rsidR="00D667DD" w:rsidRDefault="00D667DD" w:rsidP="007455BA">
      <w:pPr>
        <w:spacing w:after="0" w:line="240" w:lineRule="auto"/>
      </w:pPr>
      <w:r>
        <w:tab/>
        <w:t>Selection:</w:t>
      </w:r>
      <w:r>
        <w:tab/>
      </w:r>
      <w:r>
        <w:tab/>
      </w:r>
      <w:r>
        <w:tab/>
        <w:t>Window</w:t>
      </w:r>
    </w:p>
    <w:p w14:paraId="223EB6F2" w14:textId="498B84B4" w:rsidR="00D667DD" w:rsidRDefault="00D667DD" w:rsidP="007455BA">
      <w:pPr>
        <w:spacing w:after="0" w:line="240" w:lineRule="auto"/>
      </w:pPr>
      <w:r>
        <w:tab/>
        <w:t>Entries:</w:t>
      </w:r>
      <w:r>
        <w:tab/>
      </w:r>
      <w:r>
        <w:tab/>
      </w:r>
      <w:r>
        <w:tab/>
      </w:r>
      <w:r w:rsidR="00F42160">
        <w:tab/>
      </w:r>
      <w:r>
        <w:t>Annual Salary, Hourly rate</w:t>
      </w:r>
    </w:p>
    <w:p w14:paraId="5AFD2EDD" w14:textId="77777777" w:rsidR="00D667DD" w:rsidRDefault="00D667DD" w:rsidP="007455BA">
      <w:pPr>
        <w:spacing w:after="0" w:line="240" w:lineRule="auto"/>
      </w:pPr>
      <w:r>
        <w:tab/>
        <w:t>Enumerated:</w:t>
      </w:r>
      <w:r>
        <w:tab/>
      </w:r>
      <w:r>
        <w:tab/>
      </w:r>
      <w:r>
        <w:tab/>
        <w:t>Yes, Length 13, Base 1, Step 1</w:t>
      </w:r>
    </w:p>
    <w:p w14:paraId="3DFBC308" w14:textId="77777777" w:rsidR="00D667DD" w:rsidRDefault="00D667DD" w:rsidP="00D667DD">
      <w:pPr>
        <w:spacing w:after="0" w:line="240" w:lineRule="auto"/>
        <w:ind w:left="720"/>
      </w:pPr>
    </w:p>
    <w:p w14:paraId="7E75CF36" w14:textId="77777777" w:rsidR="00D667DD" w:rsidRPr="00C52B59" w:rsidRDefault="00D667DD" w:rsidP="00D667DD">
      <w:pPr>
        <w:spacing w:after="0" w:line="240" w:lineRule="auto"/>
        <w:ind w:left="720"/>
        <w:rPr>
          <w:b/>
          <w:u w:val="single"/>
        </w:rPr>
      </w:pPr>
      <w:r w:rsidRPr="00C52B59">
        <w:rPr>
          <w:b/>
          <w:u w:val="single"/>
        </w:rPr>
        <w:t>Annual Salary</w:t>
      </w:r>
    </w:p>
    <w:p w14:paraId="089B4B7F" w14:textId="77777777" w:rsidR="00D667DD" w:rsidRDefault="00D667DD" w:rsidP="007455BA">
      <w:pPr>
        <w:spacing w:after="0" w:line="240" w:lineRule="auto"/>
      </w:pPr>
      <w:r>
        <w:tab/>
        <w:t>Description:</w:t>
      </w:r>
      <w:r>
        <w:tab/>
      </w:r>
      <w:r>
        <w:tab/>
      </w:r>
      <w:r>
        <w:tab/>
        <w:t>Annual salary</w:t>
      </w:r>
    </w:p>
    <w:p w14:paraId="48AC0ACC" w14:textId="77777777" w:rsidR="00D667DD" w:rsidRDefault="00D667DD" w:rsidP="007455BA">
      <w:pPr>
        <w:spacing w:after="0" w:line="240" w:lineRule="auto"/>
      </w:pPr>
      <w:r>
        <w:tab/>
        <w:t>Prompt:</w:t>
      </w:r>
      <w:r>
        <w:tab/>
      </w:r>
      <w:r>
        <w:tab/>
      </w:r>
      <w:r>
        <w:tab/>
        <w:t>Salary</w:t>
      </w:r>
    </w:p>
    <w:p w14:paraId="0B270EC7" w14:textId="77777777" w:rsidR="00D667DD" w:rsidRDefault="00D667DD" w:rsidP="007455BA">
      <w:pPr>
        <w:spacing w:after="0" w:line="240" w:lineRule="auto"/>
      </w:pPr>
      <w:r>
        <w:tab/>
        <w:t>Info Line:</w:t>
      </w:r>
      <w:r>
        <w:tab/>
      </w:r>
      <w:r>
        <w:tab/>
      </w:r>
      <w:r>
        <w:tab/>
        <w:t>Enter this employee’s annual salary</w:t>
      </w:r>
    </w:p>
    <w:p w14:paraId="746E9386" w14:textId="77777777" w:rsidR="00D667DD" w:rsidRDefault="00D667DD" w:rsidP="007455BA">
      <w:pPr>
        <w:spacing w:after="0" w:line="240" w:lineRule="auto"/>
      </w:pPr>
      <w:r>
        <w:tab/>
        <w:t>Format:</w:t>
      </w:r>
      <w:r>
        <w:tab/>
      </w:r>
      <w:r>
        <w:tab/>
      </w:r>
      <w:r>
        <w:tab/>
        <w:t>$$$$$$$.00</w:t>
      </w:r>
    </w:p>
    <w:p w14:paraId="511E7477" w14:textId="77777777" w:rsidR="00D667DD" w:rsidRDefault="00D667DD" w:rsidP="007455BA">
      <w:pPr>
        <w:spacing w:after="0" w:line="240" w:lineRule="auto"/>
      </w:pPr>
      <w:r>
        <w:tab/>
        <w:t>Range:</w:t>
      </w:r>
      <w:r>
        <w:tab/>
      </w:r>
      <w:r>
        <w:tab/>
      </w:r>
      <w:r>
        <w:tab/>
      </w:r>
      <w:r>
        <w:tab/>
        <w:t>1000 – 999999</w:t>
      </w:r>
    </w:p>
    <w:p w14:paraId="1866CB94" w14:textId="77777777" w:rsidR="00D667DD" w:rsidRDefault="00D667DD" w:rsidP="00D667DD">
      <w:pPr>
        <w:spacing w:after="0" w:line="240" w:lineRule="auto"/>
        <w:ind w:left="720"/>
      </w:pPr>
    </w:p>
    <w:p w14:paraId="3A9CB825" w14:textId="77777777" w:rsidR="00D667DD" w:rsidRPr="00DB3430" w:rsidRDefault="00D667DD" w:rsidP="00D667DD">
      <w:pPr>
        <w:spacing w:after="0" w:line="240" w:lineRule="auto"/>
        <w:ind w:left="720"/>
        <w:rPr>
          <w:b/>
          <w:u w:val="single"/>
        </w:rPr>
      </w:pPr>
      <w:r w:rsidRPr="00DB3430">
        <w:rPr>
          <w:b/>
          <w:u w:val="single"/>
        </w:rPr>
        <w:t>Hourly Rate</w:t>
      </w:r>
    </w:p>
    <w:p w14:paraId="295132F1" w14:textId="77777777" w:rsidR="00D667DD" w:rsidRDefault="00D667DD" w:rsidP="007455BA">
      <w:pPr>
        <w:spacing w:after="0" w:line="240" w:lineRule="auto"/>
      </w:pPr>
      <w:r>
        <w:tab/>
        <w:t>Description:</w:t>
      </w:r>
      <w:r>
        <w:tab/>
      </w:r>
      <w:r>
        <w:tab/>
      </w:r>
      <w:r>
        <w:tab/>
        <w:t>Hourly rate</w:t>
      </w:r>
    </w:p>
    <w:p w14:paraId="2B1C16AD" w14:textId="77777777" w:rsidR="00D667DD" w:rsidRDefault="00D667DD" w:rsidP="007455BA">
      <w:pPr>
        <w:spacing w:after="0" w:line="240" w:lineRule="auto"/>
      </w:pPr>
      <w:r>
        <w:tab/>
        <w:t>Prompt:</w:t>
      </w:r>
      <w:r>
        <w:tab/>
      </w:r>
      <w:r>
        <w:tab/>
      </w:r>
      <w:r>
        <w:tab/>
        <w:t>Rate</w:t>
      </w:r>
    </w:p>
    <w:p w14:paraId="6F9EBD7E" w14:textId="77777777" w:rsidR="00D667DD" w:rsidRDefault="00D667DD" w:rsidP="007455BA">
      <w:pPr>
        <w:spacing w:after="0" w:line="240" w:lineRule="auto"/>
      </w:pPr>
      <w:r>
        <w:tab/>
        <w:t>Info Line:</w:t>
      </w:r>
      <w:r>
        <w:tab/>
      </w:r>
      <w:r>
        <w:tab/>
      </w:r>
      <w:r>
        <w:tab/>
        <w:t>Enter this employee’s hourly pay rate</w:t>
      </w:r>
    </w:p>
    <w:p w14:paraId="37D87207" w14:textId="77777777" w:rsidR="00D667DD" w:rsidRDefault="00D667DD" w:rsidP="007455BA">
      <w:pPr>
        <w:spacing w:after="0" w:line="240" w:lineRule="auto"/>
      </w:pPr>
      <w:r>
        <w:tab/>
        <w:t>Format:</w:t>
      </w:r>
      <w:r>
        <w:tab/>
      </w:r>
      <w:r>
        <w:tab/>
      </w:r>
      <w:r>
        <w:tab/>
        <w:t>$$$.XX</w:t>
      </w:r>
    </w:p>
    <w:p w14:paraId="059B35B6" w14:textId="77777777" w:rsidR="00D667DD" w:rsidRDefault="00D667DD" w:rsidP="00D667DD">
      <w:pPr>
        <w:spacing w:after="0" w:line="240" w:lineRule="auto"/>
        <w:ind w:left="720"/>
      </w:pPr>
      <w:r>
        <w:t>Range:</w:t>
      </w:r>
      <w:r>
        <w:tab/>
      </w:r>
      <w:r>
        <w:tab/>
      </w:r>
      <w:r>
        <w:tab/>
      </w:r>
      <w:r>
        <w:tab/>
        <w:t>4 – 99</w:t>
      </w:r>
    </w:p>
    <w:p w14:paraId="2E683F51" w14:textId="77777777" w:rsidR="00D667DD" w:rsidRDefault="00D667DD" w:rsidP="00D667DD">
      <w:pPr>
        <w:spacing w:after="0" w:line="240" w:lineRule="auto"/>
        <w:ind w:left="720"/>
      </w:pPr>
    </w:p>
    <w:p w14:paraId="7051C2BE" w14:textId="77777777" w:rsidR="00D667DD" w:rsidRPr="00CC7A33" w:rsidRDefault="00D667DD" w:rsidP="00D667DD">
      <w:pPr>
        <w:spacing w:after="0" w:line="240" w:lineRule="auto"/>
        <w:ind w:left="720"/>
        <w:rPr>
          <w:b/>
          <w:u w:val="single"/>
        </w:rPr>
      </w:pPr>
      <w:r w:rsidRPr="00CC7A33">
        <w:rPr>
          <w:b/>
          <w:u w:val="single"/>
        </w:rPr>
        <w:t>Office E-Mail Address</w:t>
      </w:r>
    </w:p>
    <w:p w14:paraId="0BA8D555" w14:textId="77777777" w:rsidR="00D667DD" w:rsidRDefault="00D667DD" w:rsidP="007455BA">
      <w:pPr>
        <w:spacing w:after="0" w:line="240" w:lineRule="auto"/>
      </w:pPr>
      <w:r>
        <w:tab/>
        <w:t>Description:</w:t>
      </w:r>
      <w:r>
        <w:tab/>
      </w:r>
      <w:r>
        <w:tab/>
      </w:r>
      <w:r>
        <w:tab/>
        <w:t>Office E-mail address</w:t>
      </w:r>
    </w:p>
    <w:p w14:paraId="670CDD57" w14:textId="77777777" w:rsidR="00D667DD" w:rsidRDefault="00D667DD" w:rsidP="007455BA">
      <w:pPr>
        <w:spacing w:after="0" w:line="240" w:lineRule="auto"/>
      </w:pPr>
      <w:r>
        <w:tab/>
        <w:t>Prompt:</w:t>
      </w:r>
      <w:r>
        <w:tab/>
      </w:r>
      <w:r>
        <w:tab/>
      </w:r>
      <w:r>
        <w:tab/>
        <w:t>E-mail address</w:t>
      </w:r>
    </w:p>
    <w:p w14:paraId="3B5BEC41" w14:textId="67175F6A" w:rsidR="007455BA" w:rsidRDefault="00D667DD" w:rsidP="006A4066">
      <w:pPr>
        <w:spacing w:after="0" w:line="240" w:lineRule="auto"/>
      </w:pPr>
      <w:r>
        <w:tab/>
        <w:t>Info Line:</w:t>
      </w:r>
      <w:r>
        <w:tab/>
      </w:r>
      <w:r>
        <w:tab/>
      </w:r>
      <w:r>
        <w:tab/>
        <w:t>Enter an e-mail address</w:t>
      </w:r>
    </w:p>
    <w:p w14:paraId="24A7914E" w14:textId="77777777" w:rsidR="00346F46" w:rsidRDefault="00346F46" w:rsidP="00D667DD">
      <w:pPr>
        <w:spacing w:after="0" w:line="240" w:lineRule="auto"/>
        <w:ind w:left="720"/>
      </w:pPr>
    </w:p>
    <w:p w14:paraId="3EAF8AE5" w14:textId="138306C6" w:rsidR="00D667DD" w:rsidRPr="00E56440" w:rsidRDefault="00D667DD" w:rsidP="00D667DD">
      <w:pPr>
        <w:spacing w:after="0" w:line="240" w:lineRule="auto"/>
        <w:ind w:left="720"/>
        <w:rPr>
          <w:b/>
          <w:u w:val="single"/>
        </w:rPr>
      </w:pPr>
      <w:r w:rsidRPr="00E56440">
        <w:rPr>
          <w:b/>
          <w:u w:val="single"/>
        </w:rPr>
        <w:t>Telephone Extension</w:t>
      </w:r>
    </w:p>
    <w:p w14:paraId="6F7051E6" w14:textId="77777777" w:rsidR="00D667DD" w:rsidRDefault="00D667DD" w:rsidP="007455BA">
      <w:pPr>
        <w:spacing w:after="0" w:line="240" w:lineRule="auto"/>
      </w:pPr>
      <w:r>
        <w:tab/>
        <w:t>Description:</w:t>
      </w:r>
      <w:r>
        <w:tab/>
      </w:r>
      <w:r>
        <w:tab/>
      </w:r>
      <w:r>
        <w:tab/>
        <w:t>Telephone extension</w:t>
      </w:r>
    </w:p>
    <w:p w14:paraId="4302D52C" w14:textId="77777777" w:rsidR="00D667DD" w:rsidRDefault="00D667DD" w:rsidP="007455BA">
      <w:pPr>
        <w:spacing w:after="0" w:line="240" w:lineRule="auto"/>
      </w:pPr>
      <w:r>
        <w:tab/>
        <w:t>Prompt:</w:t>
      </w:r>
      <w:r>
        <w:tab/>
      </w:r>
      <w:r>
        <w:tab/>
      </w:r>
      <w:r>
        <w:tab/>
        <w:t>Extension</w:t>
      </w:r>
    </w:p>
    <w:p w14:paraId="5EB8D31F" w14:textId="77777777" w:rsidR="00D667DD" w:rsidRDefault="00D667DD" w:rsidP="007455BA">
      <w:pPr>
        <w:spacing w:after="0" w:line="240" w:lineRule="auto"/>
      </w:pPr>
      <w:r>
        <w:tab/>
        <w:t>Info Line:</w:t>
      </w:r>
      <w:r>
        <w:tab/>
      </w:r>
      <w:r>
        <w:tab/>
      </w:r>
      <w:r>
        <w:tab/>
        <w:t>Enter the employee’s internal telephone extension</w:t>
      </w:r>
    </w:p>
    <w:p w14:paraId="738839CE" w14:textId="77777777" w:rsidR="00D667DD" w:rsidRDefault="00D667DD" w:rsidP="00D667DD">
      <w:pPr>
        <w:spacing w:after="0" w:line="240" w:lineRule="auto"/>
        <w:ind w:left="720"/>
      </w:pPr>
    </w:p>
    <w:p w14:paraId="4C1E831B" w14:textId="77777777" w:rsidR="00D667DD" w:rsidRPr="00AB5F5D" w:rsidRDefault="00D667DD" w:rsidP="00D667DD">
      <w:pPr>
        <w:spacing w:after="0" w:line="240" w:lineRule="auto"/>
        <w:ind w:left="720"/>
        <w:rPr>
          <w:b/>
          <w:u w:val="single"/>
        </w:rPr>
      </w:pPr>
      <w:r w:rsidRPr="00AB5F5D">
        <w:rPr>
          <w:b/>
          <w:u w:val="single"/>
        </w:rPr>
        <w:t>Date Employed</w:t>
      </w:r>
    </w:p>
    <w:p w14:paraId="4998729B" w14:textId="77777777" w:rsidR="00D667DD" w:rsidRDefault="00D667DD" w:rsidP="007455BA">
      <w:pPr>
        <w:spacing w:after="0" w:line="240" w:lineRule="auto"/>
      </w:pPr>
      <w:r>
        <w:tab/>
        <w:t>Description:</w:t>
      </w:r>
      <w:r>
        <w:tab/>
      </w:r>
      <w:r>
        <w:tab/>
      </w:r>
      <w:r>
        <w:tab/>
        <w:t>Date employed</w:t>
      </w:r>
    </w:p>
    <w:p w14:paraId="78718F4E" w14:textId="77777777" w:rsidR="00D667DD" w:rsidRDefault="00D667DD" w:rsidP="007455BA">
      <w:pPr>
        <w:spacing w:after="0" w:line="240" w:lineRule="auto"/>
      </w:pPr>
      <w:r>
        <w:tab/>
        <w:t>Prompt:</w:t>
      </w:r>
      <w:r>
        <w:tab/>
      </w:r>
      <w:r>
        <w:tab/>
      </w:r>
      <w:r>
        <w:tab/>
        <w:t>Employed</w:t>
      </w:r>
    </w:p>
    <w:p w14:paraId="37938BDD" w14:textId="77777777" w:rsidR="00D667DD" w:rsidRDefault="00D667DD" w:rsidP="007455BA">
      <w:pPr>
        <w:spacing w:after="0" w:line="240" w:lineRule="auto"/>
      </w:pPr>
      <w:r>
        <w:tab/>
        <w:t>Info Line:</w:t>
      </w:r>
      <w:r>
        <w:tab/>
      </w:r>
      <w:r>
        <w:tab/>
      </w:r>
      <w:r>
        <w:tab/>
        <w:t>Enter the date employment commenced</w:t>
      </w:r>
    </w:p>
    <w:p w14:paraId="32695FBF" w14:textId="77777777" w:rsidR="00D667DD" w:rsidRDefault="00D667DD" w:rsidP="007455BA">
      <w:pPr>
        <w:spacing w:after="0" w:line="240" w:lineRule="auto"/>
      </w:pPr>
      <w:r>
        <w:tab/>
        <w:t>Format:</w:t>
      </w:r>
      <w:r>
        <w:tab/>
      </w:r>
      <w:r>
        <w:tab/>
      </w:r>
      <w:r>
        <w:tab/>
        <w:t>MM/DD/YYYY</w:t>
      </w:r>
    </w:p>
    <w:p w14:paraId="0F8B00A6" w14:textId="77777777" w:rsidR="00D667DD" w:rsidRDefault="00D667DD" w:rsidP="007455BA">
      <w:pPr>
        <w:spacing w:after="0" w:line="240" w:lineRule="auto"/>
      </w:pPr>
      <w:r>
        <w:tab/>
        <w:t>Default:</w:t>
      </w:r>
      <w:r>
        <w:tab/>
      </w:r>
      <w:r>
        <w:tab/>
      </w:r>
      <w:r>
        <w:tab/>
        <w:t>Today</w:t>
      </w:r>
    </w:p>
    <w:p w14:paraId="62A4A71C" w14:textId="77777777" w:rsidR="00D667DD" w:rsidRDefault="00D667DD" w:rsidP="00D667DD">
      <w:pPr>
        <w:spacing w:after="0" w:line="240" w:lineRule="auto"/>
        <w:ind w:left="720"/>
      </w:pPr>
    </w:p>
    <w:p w14:paraId="61ABCFF6" w14:textId="77777777" w:rsidR="00D667DD" w:rsidRPr="005C4D5F" w:rsidRDefault="00D667DD" w:rsidP="00D667DD">
      <w:pPr>
        <w:spacing w:after="0" w:line="240" w:lineRule="auto"/>
        <w:ind w:left="720"/>
        <w:rPr>
          <w:b/>
          <w:u w:val="single"/>
        </w:rPr>
      </w:pPr>
      <w:r w:rsidRPr="005C4D5F">
        <w:rPr>
          <w:b/>
          <w:u w:val="single"/>
        </w:rPr>
        <w:t>Job Title</w:t>
      </w:r>
    </w:p>
    <w:p w14:paraId="1755F4B3" w14:textId="77777777" w:rsidR="00D667DD" w:rsidRDefault="00D667DD" w:rsidP="007455BA">
      <w:pPr>
        <w:spacing w:after="0" w:line="240" w:lineRule="auto"/>
      </w:pPr>
      <w:r>
        <w:tab/>
        <w:t>Description:</w:t>
      </w:r>
      <w:r>
        <w:tab/>
      </w:r>
      <w:r>
        <w:tab/>
      </w:r>
      <w:r>
        <w:tab/>
        <w:t>Job title</w:t>
      </w:r>
    </w:p>
    <w:p w14:paraId="579932D2" w14:textId="77777777" w:rsidR="00D667DD" w:rsidRDefault="00D667DD" w:rsidP="007455BA">
      <w:pPr>
        <w:spacing w:after="0" w:line="240" w:lineRule="auto"/>
      </w:pPr>
      <w:r>
        <w:tab/>
        <w:t>Prompt:</w:t>
      </w:r>
      <w:r>
        <w:tab/>
      </w:r>
      <w:r>
        <w:tab/>
      </w:r>
      <w:r>
        <w:tab/>
        <w:t>Title</w:t>
      </w:r>
    </w:p>
    <w:p w14:paraId="2B3F7A2E" w14:textId="77777777" w:rsidR="00D667DD" w:rsidRDefault="00D667DD" w:rsidP="007455BA">
      <w:pPr>
        <w:spacing w:after="0" w:line="240" w:lineRule="auto"/>
      </w:pPr>
      <w:r>
        <w:tab/>
        <w:t>Info Line:</w:t>
      </w:r>
      <w:r>
        <w:tab/>
      </w:r>
      <w:r>
        <w:tab/>
      </w:r>
      <w:r>
        <w:tab/>
        <w:t>Enter the employee’s job title</w:t>
      </w:r>
    </w:p>
    <w:p w14:paraId="3D3F1306" w14:textId="77777777" w:rsidR="00D667DD" w:rsidRDefault="00D667DD" w:rsidP="00D667DD">
      <w:pPr>
        <w:spacing w:after="0" w:line="240" w:lineRule="auto"/>
        <w:ind w:left="720"/>
      </w:pPr>
    </w:p>
    <w:p w14:paraId="6C1D94A0" w14:textId="77777777" w:rsidR="00E5746A" w:rsidRDefault="00E5746A">
      <w:r>
        <w:br w:type="page"/>
      </w:r>
    </w:p>
    <w:p w14:paraId="37C99EA1" w14:textId="615745CC" w:rsidR="00D667DD" w:rsidRPr="00540516" w:rsidRDefault="00D667DD" w:rsidP="00D667DD">
      <w:pPr>
        <w:spacing w:after="0" w:line="240" w:lineRule="auto"/>
        <w:ind w:left="720"/>
        <w:rPr>
          <w:b/>
          <w:u w:val="single"/>
        </w:rPr>
      </w:pPr>
      <w:r w:rsidRPr="00540516">
        <w:rPr>
          <w:b/>
          <w:u w:val="single"/>
        </w:rPr>
        <w:lastRenderedPageBreak/>
        <w:t>Location</w:t>
      </w:r>
    </w:p>
    <w:p w14:paraId="4CD74AF9" w14:textId="77777777" w:rsidR="00D667DD" w:rsidRDefault="00D667DD" w:rsidP="007455BA">
      <w:pPr>
        <w:spacing w:after="0" w:line="240" w:lineRule="auto"/>
      </w:pPr>
      <w:r>
        <w:tab/>
        <w:t>Description:</w:t>
      </w:r>
      <w:r>
        <w:tab/>
      </w:r>
      <w:r>
        <w:tab/>
      </w:r>
      <w:r>
        <w:tab/>
        <w:t>Office location</w:t>
      </w:r>
    </w:p>
    <w:p w14:paraId="7A640D0B" w14:textId="77777777" w:rsidR="00D667DD" w:rsidRDefault="00D667DD" w:rsidP="007455BA">
      <w:pPr>
        <w:spacing w:after="0" w:line="240" w:lineRule="auto"/>
      </w:pPr>
      <w:r>
        <w:tab/>
        <w:t>Prompt:</w:t>
      </w:r>
      <w:r>
        <w:tab/>
      </w:r>
      <w:r>
        <w:tab/>
      </w:r>
      <w:r>
        <w:tab/>
        <w:t>Location</w:t>
      </w:r>
    </w:p>
    <w:p w14:paraId="6B554FFC" w14:textId="77777777" w:rsidR="00D667DD" w:rsidRDefault="00D667DD" w:rsidP="007455BA">
      <w:pPr>
        <w:spacing w:after="0" w:line="240" w:lineRule="auto"/>
      </w:pPr>
      <w:r>
        <w:tab/>
        <w:t>Info Line:</w:t>
      </w:r>
      <w:r>
        <w:tab/>
      </w:r>
      <w:r>
        <w:tab/>
      </w:r>
      <w:r>
        <w:tab/>
        <w:t>Select an office location</w:t>
      </w:r>
    </w:p>
    <w:p w14:paraId="42EA7374" w14:textId="77777777" w:rsidR="00D667DD" w:rsidRDefault="00D667DD" w:rsidP="007455BA">
      <w:pPr>
        <w:spacing w:after="0" w:line="240" w:lineRule="auto"/>
      </w:pPr>
      <w:r>
        <w:tab/>
        <w:t>Selection:</w:t>
      </w:r>
      <w:r>
        <w:tab/>
      </w:r>
      <w:r>
        <w:tab/>
      </w:r>
      <w:r>
        <w:tab/>
        <w:t>Window</w:t>
      </w:r>
    </w:p>
    <w:p w14:paraId="38EA1805" w14:textId="77777777" w:rsidR="00896C1F" w:rsidRDefault="00D667DD" w:rsidP="00896C1F">
      <w:pPr>
        <w:spacing w:after="0" w:line="240" w:lineRule="auto"/>
      </w:pPr>
      <w:r>
        <w:tab/>
        <w:t>Entries:</w:t>
      </w:r>
      <w:r>
        <w:tab/>
      </w:r>
      <w:r>
        <w:tab/>
      </w:r>
      <w:r>
        <w:tab/>
      </w:r>
      <w:r w:rsidR="00E16526">
        <w:tab/>
      </w:r>
      <w:r w:rsidR="00896C1F">
        <w:t>Chicago, Houston, London, New York, Milan,</w:t>
      </w:r>
    </w:p>
    <w:p w14:paraId="5EC0364E" w14:textId="07A84B4A" w:rsidR="00D667DD" w:rsidRDefault="00896C1F" w:rsidP="00896C1F">
      <w:pPr>
        <w:spacing w:after="0" w:line="240" w:lineRule="auto"/>
      </w:pPr>
      <w:r>
        <w:tab/>
      </w:r>
      <w:r>
        <w:tab/>
      </w:r>
      <w:r>
        <w:tab/>
      </w:r>
      <w:r>
        <w:tab/>
      </w:r>
      <w:r>
        <w:tab/>
        <w:t>Montreal, Oslo, Sacramento</w:t>
      </w:r>
    </w:p>
    <w:p w14:paraId="0EF02E53" w14:textId="77777777" w:rsidR="00D667DD" w:rsidRDefault="00D667DD" w:rsidP="007455BA">
      <w:pPr>
        <w:spacing w:after="0" w:line="240" w:lineRule="auto"/>
      </w:pPr>
      <w:r>
        <w:tab/>
        <w:t>Enumerated:</w:t>
      </w:r>
      <w:r>
        <w:tab/>
      </w:r>
      <w:r>
        <w:tab/>
      </w:r>
      <w:r>
        <w:tab/>
        <w:t>Yes, Length 15, Base 1, Step 1</w:t>
      </w:r>
    </w:p>
    <w:p w14:paraId="2F2DCD6B" w14:textId="77777777" w:rsidR="00D667DD" w:rsidRDefault="00D667DD" w:rsidP="00D667DD">
      <w:pPr>
        <w:spacing w:after="0" w:line="240" w:lineRule="auto"/>
        <w:ind w:left="720"/>
      </w:pPr>
    </w:p>
    <w:p w14:paraId="0B2E3C3E" w14:textId="77777777" w:rsidR="00D667DD" w:rsidRPr="005E6A08" w:rsidRDefault="00D667DD" w:rsidP="00D667DD">
      <w:pPr>
        <w:spacing w:after="0" w:line="240" w:lineRule="auto"/>
        <w:ind w:left="720"/>
        <w:rPr>
          <w:b/>
          <w:u w:val="single"/>
        </w:rPr>
      </w:pPr>
      <w:r w:rsidRPr="005E6A08">
        <w:rPr>
          <w:b/>
          <w:u w:val="single"/>
        </w:rPr>
        <w:t>Employee Address</w:t>
      </w:r>
    </w:p>
    <w:p w14:paraId="07C9DD1C" w14:textId="77777777" w:rsidR="00D667DD" w:rsidRDefault="00D667DD" w:rsidP="007455BA">
      <w:pPr>
        <w:spacing w:after="0" w:line="240" w:lineRule="auto"/>
      </w:pPr>
      <w:r>
        <w:tab/>
        <w:t>Description:</w:t>
      </w:r>
      <w:r>
        <w:tab/>
      </w:r>
      <w:r>
        <w:tab/>
      </w:r>
      <w:r>
        <w:tab/>
        <w:t>Street address</w:t>
      </w:r>
    </w:p>
    <w:p w14:paraId="663432B1" w14:textId="77777777" w:rsidR="00D667DD" w:rsidRDefault="00D667DD" w:rsidP="007455BA">
      <w:pPr>
        <w:spacing w:after="0" w:line="240" w:lineRule="auto"/>
      </w:pPr>
      <w:r>
        <w:tab/>
        <w:t>Prompt:</w:t>
      </w:r>
      <w:r>
        <w:tab/>
      </w:r>
      <w:r>
        <w:tab/>
      </w:r>
      <w:r>
        <w:tab/>
        <w:t>Street</w:t>
      </w:r>
    </w:p>
    <w:p w14:paraId="7B89A0FD" w14:textId="77777777" w:rsidR="00D667DD" w:rsidRDefault="00D667DD" w:rsidP="007455BA">
      <w:pPr>
        <w:spacing w:after="0" w:line="240" w:lineRule="auto"/>
      </w:pPr>
      <w:r>
        <w:tab/>
        <w:t>Info Line:</w:t>
      </w:r>
      <w:r>
        <w:tab/>
      </w:r>
      <w:r>
        <w:tab/>
      </w:r>
      <w:r>
        <w:tab/>
        <w:t>Enter the employee’s home address</w:t>
      </w:r>
    </w:p>
    <w:p w14:paraId="69F2114E" w14:textId="77777777" w:rsidR="00D667DD" w:rsidRDefault="00D667DD" w:rsidP="00D667DD">
      <w:pPr>
        <w:spacing w:after="0" w:line="240" w:lineRule="auto"/>
        <w:ind w:left="720"/>
      </w:pPr>
    </w:p>
    <w:p w14:paraId="068EBFDF" w14:textId="77777777" w:rsidR="00D667DD" w:rsidRPr="00F24D43" w:rsidRDefault="00D667DD" w:rsidP="00D667DD">
      <w:pPr>
        <w:spacing w:after="0" w:line="240" w:lineRule="auto"/>
        <w:ind w:left="720"/>
        <w:rPr>
          <w:b/>
          <w:u w:val="single"/>
        </w:rPr>
      </w:pPr>
      <w:r w:rsidRPr="00F24D43">
        <w:rPr>
          <w:b/>
          <w:u w:val="single"/>
        </w:rPr>
        <w:t>Employee City</w:t>
      </w:r>
    </w:p>
    <w:p w14:paraId="2D637C05" w14:textId="77777777" w:rsidR="00D667DD" w:rsidRDefault="00D667DD" w:rsidP="007455BA">
      <w:pPr>
        <w:spacing w:after="0" w:line="240" w:lineRule="auto"/>
      </w:pPr>
      <w:r>
        <w:tab/>
        <w:t>Description:</w:t>
      </w:r>
      <w:r>
        <w:tab/>
      </w:r>
      <w:r>
        <w:tab/>
      </w:r>
      <w:r>
        <w:tab/>
        <w:t>City</w:t>
      </w:r>
    </w:p>
    <w:p w14:paraId="5C999385" w14:textId="77777777" w:rsidR="00D667DD" w:rsidRDefault="00D667DD" w:rsidP="007455BA">
      <w:pPr>
        <w:spacing w:after="0" w:line="240" w:lineRule="auto"/>
      </w:pPr>
      <w:r>
        <w:tab/>
        <w:t>Prompt:</w:t>
      </w:r>
      <w:r>
        <w:tab/>
      </w:r>
      <w:r>
        <w:tab/>
      </w:r>
      <w:r>
        <w:tab/>
        <w:t>City</w:t>
      </w:r>
    </w:p>
    <w:p w14:paraId="0ABD4F01" w14:textId="77777777" w:rsidR="00D667DD" w:rsidRDefault="00D667DD" w:rsidP="007455BA">
      <w:pPr>
        <w:spacing w:after="0" w:line="240" w:lineRule="auto"/>
      </w:pPr>
      <w:r>
        <w:tab/>
        <w:t>Info Line:</w:t>
      </w:r>
      <w:r>
        <w:tab/>
      </w:r>
      <w:r>
        <w:tab/>
      </w:r>
      <w:r>
        <w:tab/>
        <w:t>Enter the employee</w:t>
      </w:r>
    </w:p>
    <w:p w14:paraId="1B8C8C3E" w14:textId="77777777" w:rsidR="00D667DD" w:rsidRDefault="00D667DD" w:rsidP="00D667DD">
      <w:pPr>
        <w:spacing w:after="0" w:line="240" w:lineRule="auto"/>
        <w:ind w:left="720"/>
      </w:pPr>
    </w:p>
    <w:p w14:paraId="79ECE6CF" w14:textId="77777777" w:rsidR="00D667DD" w:rsidRPr="00457722" w:rsidRDefault="00D667DD" w:rsidP="00D667DD">
      <w:pPr>
        <w:spacing w:after="0" w:line="240" w:lineRule="auto"/>
        <w:ind w:left="720"/>
        <w:rPr>
          <w:b/>
          <w:u w:val="single"/>
        </w:rPr>
      </w:pPr>
      <w:r w:rsidRPr="00457722">
        <w:rPr>
          <w:b/>
          <w:u w:val="single"/>
        </w:rPr>
        <w:t>Employee State</w:t>
      </w:r>
    </w:p>
    <w:p w14:paraId="105F8D8F" w14:textId="77777777" w:rsidR="00D667DD" w:rsidRDefault="00D667DD" w:rsidP="007455BA">
      <w:pPr>
        <w:spacing w:after="0" w:line="240" w:lineRule="auto"/>
      </w:pPr>
      <w:r>
        <w:tab/>
        <w:t>Description:</w:t>
      </w:r>
      <w:r>
        <w:tab/>
      </w:r>
      <w:r>
        <w:tab/>
      </w:r>
      <w:r>
        <w:tab/>
        <w:t>State</w:t>
      </w:r>
    </w:p>
    <w:p w14:paraId="3CC67241" w14:textId="77777777" w:rsidR="00D667DD" w:rsidRDefault="00D667DD" w:rsidP="007455BA">
      <w:pPr>
        <w:spacing w:after="0" w:line="240" w:lineRule="auto"/>
      </w:pPr>
      <w:r>
        <w:tab/>
        <w:t>Prompt:</w:t>
      </w:r>
      <w:r>
        <w:tab/>
      </w:r>
      <w:r>
        <w:tab/>
      </w:r>
      <w:r>
        <w:tab/>
        <w:t>State</w:t>
      </w:r>
    </w:p>
    <w:p w14:paraId="2419F025" w14:textId="77777777" w:rsidR="00D667DD" w:rsidRDefault="00D667DD" w:rsidP="007455BA">
      <w:pPr>
        <w:spacing w:after="0" w:line="240" w:lineRule="auto"/>
      </w:pPr>
      <w:r>
        <w:tab/>
        <w:t>Info Line:</w:t>
      </w:r>
      <w:r>
        <w:tab/>
      </w:r>
      <w:r>
        <w:tab/>
      </w:r>
      <w:r>
        <w:tab/>
        <w:t>Enter the employee’s home state</w:t>
      </w:r>
    </w:p>
    <w:p w14:paraId="121E8EB1" w14:textId="77777777" w:rsidR="00D667DD" w:rsidRDefault="00D667DD" w:rsidP="007455BA">
      <w:pPr>
        <w:spacing w:after="0" w:line="240" w:lineRule="auto"/>
      </w:pPr>
      <w:r>
        <w:tab/>
        <w:t>Uppercase:</w:t>
      </w:r>
      <w:r>
        <w:tab/>
      </w:r>
      <w:r>
        <w:tab/>
      </w:r>
      <w:r>
        <w:tab/>
        <w:t>Yes</w:t>
      </w:r>
    </w:p>
    <w:p w14:paraId="70A4321D" w14:textId="77777777" w:rsidR="00E5746A" w:rsidRDefault="00E5746A" w:rsidP="00D667DD">
      <w:pPr>
        <w:spacing w:after="0" w:line="240" w:lineRule="auto"/>
        <w:ind w:left="720"/>
      </w:pPr>
    </w:p>
    <w:p w14:paraId="04918408" w14:textId="1FCC0338" w:rsidR="00D667DD" w:rsidRPr="00D57C38" w:rsidRDefault="00D667DD" w:rsidP="00D667DD">
      <w:pPr>
        <w:spacing w:after="0" w:line="240" w:lineRule="auto"/>
        <w:ind w:left="720"/>
        <w:rPr>
          <w:b/>
          <w:u w:val="single"/>
        </w:rPr>
      </w:pPr>
      <w:r w:rsidRPr="00D57C38">
        <w:rPr>
          <w:b/>
          <w:u w:val="single"/>
        </w:rPr>
        <w:t>Employee Zip Code</w:t>
      </w:r>
    </w:p>
    <w:p w14:paraId="5D82D429" w14:textId="77777777" w:rsidR="00D667DD" w:rsidRDefault="00D667DD" w:rsidP="007455BA">
      <w:pPr>
        <w:spacing w:after="0" w:line="240" w:lineRule="auto"/>
      </w:pPr>
      <w:r>
        <w:tab/>
        <w:t>Description:</w:t>
      </w:r>
      <w:r>
        <w:tab/>
      </w:r>
      <w:r>
        <w:tab/>
      </w:r>
      <w:r>
        <w:tab/>
        <w:t>Zip code</w:t>
      </w:r>
    </w:p>
    <w:p w14:paraId="7F121E01" w14:textId="77777777" w:rsidR="00D667DD" w:rsidRDefault="00D667DD" w:rsidP="007455BA">
      <w:pPr>
        <w:spacing w:after="0" w:line="240" w:lineRule="auto"/>
      </w:pPr>
      <w:r>
        <w:tab/>
        <w:t>Prompt:</w:t>
      </w:r>
      <w:r>
        <w:tab/>
      </w:r>
      <w:r>
        <w:tab/>
      </w:r>
      <w:r>
        <w:tab/>
        <w:t>Zip</w:t>
      </w:r>
    </w:p>
    <w:p w14:paraId="751608E4" w14:textId="77777777" w:rsidR="00D667DD" w:rsidRDefault="00D667DD" w:rsidP="007455BA">
      <w:pPr>
        <w:spacing w:after="0" w:line="240" w:lineRule="auto"/>
      </w:pPr>
      <w:r>
        <w:tab/>
        <w:t>Info Line:</w:t>
      </w:r>
      <w:r>
        <w:tab/>
      </w:r>
      <w:r>
        <w:tab/>
      </w:r>
      <w:r>
        <w:tab/>
        <w:t>Enter a ZIP code</w:t>
      </w:r>
    </w:p>
    <w:p w14:paraId="69600ED5" w14:textId="77777777" w:rsidR="00D667DD" w:rsidRDefault="00D667DD" w:rsidP="007455BA">
      <w:pPr>
        <w:spacing w:after="0" w:line="240" w:lineRule="auto"/>
      </w:pPr>
      <w:r>
        <w:tab/>
        <w:t>User Text:</w:t>
      </w:r>
      <w:r>
        <w:tab/>
      </w:r>
      <w:r>
        <w:tab/>
      </w:r>
      <w:r>
        <w:tab/>
        <w:t>ZIPCODE</w:t>
      </w:r>
    </w:p>
    <w:p w14:paraId="2525F2E6" w14:textId="25F617C2" w:rsidR="00D667DD" w:rsidRDefault="00D667DD" w:rsidP="00D667DD">
      <w:pPr>
        <w:spacing w:after="0" w:line="240" w:lineRule="auto"/>
        <w:ind w:left="720"/>
      </w:pPr>
      <w:r>
        <w:t>Format:</w:t>
      </w:r>
      <w:r>
        <w:tab/>
      </w:r>
      <w:r>
        <w:tab/>
      </w:r>
      <w:r>
        <w:tab/>
        <w:t>@@@@@@@@@@</w:t>
      </w:r>
    </w:p>
    <w:p w14:paraId="3BE41C26" w14:textId="77777777" w:rsidR="00D667DD" w:rsidRDefault="00D667DD" w:rsidP="00D667DD">
      <w:pPr>
        <w:spacing w:after="0" w:line="240" w:lineRule="auto"/>
        <w:ind w:left="720"/>
      </w:pPr>
    </w:p>
    <w:p w14:paraId="3918B94B" w14:textId="77777777" w:rsidR="00D667DD" w:rsidRPr="00A327B9" w:rsidRDefault="00D667DD" w:rsidP="00D667DD">
      <w:pPr>
        <w:spacing w:after="0" w:line="240" w:lineRule="auto"/>
        <w:ind w:left="720"/>
        <w:rPr>
          <w:b/>
          <w:u w:val="single"/>
        </w:rPr>
      </w:pPr>
      <w:r w:rsidRPr="00A327B9">
        <w:rPr>
          <w:b/>
          <w:u w:val="single"/>
        </w:rPr>
        <w:t>Employee Phone Number</w:t>
      </w:r>
    </w:p>
    <w:p w14:paraId="048943C6" w14:textId="77777777" w:rsidR="00D667DD" w:rsidRDefault="00D667DD" w:rsidP="006B12F2">
      <w:pPr>
        <w:spacing w:after="0" w:line="240" w:lineRule="auto"/>
      </w:pPr>
      <w:r>
        <w:tab/>
        <w:t>Description:</w:t>
      </w:r>
      <w:r>
        <w:tab/>
      </w:r>
      <w:r>
        <w:tab/>
      </w:r>
      <w:r>
        <w:tab/>
        <w:t>Home phone number</w:t>
      </w:r>
    </w:p>
    <w:p w14:paraId="20F9A805" w14:textId="77777777" w:rsidR="00D667DD" w:rsidRDefault="00D667DD" w:rsidP="006B12F2">
      <w:pPr>
        <w:spacing w:after="0" w:line="240" w:lineRule="auto"/>
      </w:pPr>
      <w:r>
        <w:tab/>
        <w:t>Prompt:</w:t>
      </w:r>
      <w:r>
        <w:tab/>
      </w:r>
      <w:r>
        <w:tab/>
      </w:r>
      <w:r>
        <w:tab/>
        <w:t>Phone</w:t>
      </w:r>
    </w:p>
    <w:p w14:paraId="24AF9E49" w14:textId="77777777" w:rsidR="00D667DD" w:rsidRDefault="00D667DD" w:rsidP="006B12F2">
      <w:pPr>
        <w:spacing w:after="0" w:line="240" w:lineRule="auto"/>
      </w:pPr>
      <w:r>
        <w:tab/>
        <w:t>Info Line:</w:t>
      </w:r>
      <w:r>
        <w:tab/>
      </w:r>
      <w:r>
        <w:tab/>
      </w:r>
      <w:r>
        <w:tab/>
        <w:t>Enter a phone number</w:t>
      </w:r>
    </w:p>
    <w:p w14:paraId="00582187" w14:textId="4CDEB84B" w:rsidR="00D667DD" w:rsidRDefault="006B12F2" w:rsidP="006B12F2">
      <w:pPr>
        <w:spacing w:after="0" w:line="240" w:lineRule="auto"/>
      </w:pPr>
      <w:r>
        <w:tab/>
        <w:t>Format:</w:t>
      </w:r>
      <w:r>
        <w:tab/>
      </w:r>
      <w:r>
        <w:tab/>
      </w:r>
      <w:r>
        <w:tab/>
        <w:t>ZZZ XXX-XXXX</w:t>
      </w:r>
    </w:p>
    <w:p w14:paraId="1750F229" w14:textId="77777777" w:rsidR="006B12F2" w:rsidRDefault="006B12F2" w:rsidP="006B12F2">
      <w:pPr>
        <w:spacing w:after="0" w:line="240" w:lineRule="auto"/>
      </w:pPr>
    </w:p>
    <w:p w14:paraId="500AE4B3" w14:textId="77777777" w:rsidR="00D667DD" w:rsidRPr="00A327B9" w:rsidRDefault="00D667DD" w:rsidP="00D667DD">
      <w:pPr>
        <w:spacing w:after="0" w:line="240" w:lineRule="auto"/>
        <w:ind w:left="720"/>
        <w:rPr>
          <w:b/>
          <w:u w:val="single"/>
        </w:rPr>
      </w:pPr>
      <w:r w:rsidRPr="00A327B9">
        <w:rPr>
          <w:b/>
          <w:u w:val="single"/>
        </w:rPr>
        <w:t>Employee E-mail Address</w:t>
      </w:r>
    </w:p>
    <w:p w14:paraId="4CF48AC2" w14:textId="77777777" w:rsidR="00D667DD" w:rsidRDefault="00D667DD" w:rsidP="006B12F2">
      <w:pPr>
        <w:spacing w:after="0" w:line="240" w:lineRule="auto"/>
      </w:pPr>
      <w:r>
        <w:tab/>
        <w:t>Description:</w:t>
      </w:r>
      <w:r>
        <w:tab/>
      </w:r>
      <w:r>
        <w:tab/>
      </w:r>
      <w:r>
        <w:tab/>
        <w:t>Home e-mail address</w:t>
      </w:r>
    </w:p>
    <w:p w14:paraId="5C7C13A2" w14:textId="77777777" w:rsidR="00D667DD" w:rsidRDefault="00D667DD" w:rsidP="006B12F2">
      <w:pPr>
        <w:spacing w:after="0" w:line="240" w:lineRule="auto"/>
      </w:pPr>
      <w:r>
        <w:tab/>
        <w:t>Prompt:</w:t>
      </w:r>
      <w:r>
        <w:tab/>
      </w:r>
      <w:r>
        <w:tab/>
      </w:r>
      <w:r>
        <w:tab/>
        <w:t>Home e-mail</w:t>
      </w:r>
    </w:p>
    <w:p w14:paraId="1F0A21EB" w14:textId="77777777" w:rsidR="00D667DD" w:rsidRDefault="00D667DD" w:rsidP="006B12F2">
      <w:pPr>
        <w:spacing w:after="0" w:line="240" w:lineRule="auto"/>
      </w:pPr>
      <w:r>
        <w:tab/>
        <w:t>Info Line:</w:t>
      </w:r>
      <w:r>
        <w:tab/>
      </w:r>
      <w:r>
        <w:tab/>
      </w:r>
      <w:r>
        <w:tab/>
        <w:t>Enter the employee’s home e-mail address</w:t>
      </w:r>
    </w:p>
    <w:p w14:paraId="62C3F5B5" w14:textId="77777777" w:rsidR="00D667DD" w:rsidRDefault="00D667DD" w:rsidP="00D667DD">
      <w:pPr>
        <w:spacing w:after="0" w:line="240" w:lineRule="auto"/>
      </w:pPr>
    </w:p>
    <w:p w14:paraId="6C9A5106" w14:textId="2EE4D3E1" w:rsidR="00D667DD" w:rsidRDefault="00D667DD" w:rsidP="00CC3AB6">
      <w:pPr>
        <w:pStyle w:val="ListParagraph"/>
        <w:numPr>
          <w:ilvl w:val="0"/>
          <w:numId w:val="2"/>
        </w:numPr>
        <w:spacing w:after="0" w:line="240" w:lineRule="auto"/>
      </w:pPr>
      <w:r>
        <w:t xml:space="preserve">Modify the </w:t>
      </w:r>
      <w:r>
        <w:t>“</w:t>
      </w:r>
      <w:r w:rsidRPr="00CC3AB6">
        <w:rPr>
          <w:b/>
        </w:rPr>
        <w:t>Employee.def</w:t>
      </w:r>
      <w:r>
        <w:t>” file with any new information (for readability).</w:t>
      </w:r>
    </w:p>
    <w:p w14:paraId="1E688933" w14:textId="6558C4F9" w:rsidR="00D667DD" w:rsidRDefault="00D667DD" w:rsidP="00CC3AB6">
      <w:pPr>
        <w:pStyle w:val="ListParagraph"/>
        <w:numPr>
          <w:ilvl w:val="0"/>
          <w:numId w:val="2"/>
        </w:numPr>
        <w:spacing w:after="0" w:line="240" w:lineRule="auto"/>
      </w:pPr>
      <w:r>
        <w:t>Compile the script.</w:t>
      </w:r>
    </w:p>
    <w:p w14:paraId="6377B633" w14:textId="3C73595D" w:rsidR="00D667DD" w:rsidRDefault="00D667DD" w:rsidP="00CC3AB6">
      <w:pPr>
        <w:pStyle w:val="ListParagraph"/>
        <w:numPr>
          <w:ilvl w:val="0"/>
          <w:numId w:val="2"/>
        </w:numPr>
        <w:spacing w:after="0" w:line="240" w:lineRule="auto"/>
      </w:pPr>
      <w:r>
        <w:t>Compile, link, and run the application.</w:t>
      </w:r>
    </w:p>
    <w:p w14:paraId="30381410" w14:textId="12BEF99C" w:rsidR="00561092" w:rsidRDefault="00561092" w:rsidP="00561092">
      <w:pPr>
        <w:spacing w:after="0" w:line="240" w:lineRule="auto"/>
      </w:pPr>
    </w:p>
    <w:p w14:paraId="09D51376" w14:textId="77777777" w:rsidR="00561092" w:rsidRDefault="00561092" w:rsidP="00561092">
      <w:pPr>
        <w:pStyle w:val="Heading1"/>
      </w:pPr>
      <w:r>
        <w:lastRenderedPageBreak/>
        <w:t>Discussion</w:t>
      </w:r>
    </w:p>
    <w:p w14:paraId="437A967C" w14:textId="4E583A5B" w:rsidR="00561092" w:rsidRPr="00D667DD" w:rsidRDefault="00561092" w:rsidP="00561092">
      <w:pPr>
        <w:spacing w:after="0" w:line="240" w:lineRule="auto"/>
      </w:pPr>
      <w:r>
        <w:t>Again, this is a complex exercise, which should be approached in small parts.</w:t>
      </w:r>
    </w:p>
    <w:sectPr w:rsidR="00561092" w:rsidRPr="00D667DD" w:rsidSect="000C72E1">
      <w:headerReference w:type="default"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0567EEBF"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875D13" w:rsidRPr="00875D13">
                              <w:rPr>
                                <w:noProof/>
                                <w:color w:val="FFFFFF" w:themeColor="background1"/>
                              </w:rPr>
                              <w:t>3</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0567EEBF"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875D13" w:rsidRPr="00875D13">
                        <w:rPr>
                          <w:noProof/>
                          <w:color w:val="FFFFFF" w:themeColor="background1"/>
                        </w:rPr>
                        <w:t>3</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0909630A" w:rsidR="00324E3E" w:rsidRDefault="00C13530">
                                <w:pPr>
                                  <w:pStyle w:val="Header"/>
                                  <w:rPr>
                                    <w:color w:val="FFFFFF" w:themeColor="background1"/>
                                    <w:sz w:val="28"/>
                                    <w:szCs w:val="28"/>
                                  </w:rPr>
                                </w:pPr>
                                <w:r w:rsidRPr="00C13530">
                                  <w:rPr>
                                    <w:color w:val="FFFFFF" w:themeColor="background1"/>
                                    <w:sz w:val="28"/>
                                    <w:szCs w:val="28"/>
                                  </w:rPr>
                                  <w:t>Exercise 6 – Building an Input Window</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52AB093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765F3">
                              <w:rPr>
                                <w:noProof/>
                                <w:color w:val="FFFFFF" w:themeColor="background1"/>
                                <w:sz w:val="20"/>
                              </w:rPr>
                              <w:t>6/23/2021 4:50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0909630A" w:rsidR="00324E3E" w:rsidRDefault="00C13530">
                          <w:pPr>
                            <w:pStyle w:val="Header"/>
                            <w:rPr>
                              <w:color w:val="FFFFFF" w:themeColor="background1"/>
                              <w:sz w:val="28"/>
                              <w:szCs w:val="28"/>
                            </w:rPr>
                          </w:pPr>
                          <w:r w:rsidRPr="00C13530">
                            <w:rPr>
                              <w:color w:val="FFFFFF" w:themeColor="background1"/>
                              <w:sz w:val="28"/>
                              <w:szCs w:val="28"/>
                            </w:rPr>
                            <w:t>Exercise 6 – Building an Input Window</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52AB093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765F3">
                        <w:rPr>
                          <w:noProof/>
                          <w:color w:val="FFFFFF" w:themeColor="background1"/>
                          <w:sz w:val="20"/>
                        </w:rPr>
                        <w:t>6/23/2021 4:50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5FCA"/>
    <w:multiLevelType w:val="hybridMultilevel"/>
    <w:tmpl w:val="16622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E18B9"/>
    <w:multiLevelType w:val="hybridMultilevel"/>
    <w:tmpl w:val="9E4A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0E7E64"/>
    <w:rsid w:val="00150969"/>
    <w:rsid w:val="001827CA"/>
    <w:rsid w:val="001A6091"/>
    <w:rsid w:val="002765F3"/>
    <w:rsid w:val="002E039F"/>
    <w:rsid w:val="00323674"/>
    <w:rsid w:val="00324E3E"/>
    <w:rsid w:val="00346F46"/>
    <w:rsid w:val="003A7F97"/>
    <w:rsid w:val="00457722"/>
    <w:rsid w:val="00466A33"/>
    <w:rsid w:val="0048017D"/>
    <w:rsid w:val="00540516"/>
    <w:rsid w:val="00561092"/>
    <w:rsid w:val="00572607"/>
    <w:rsid w:val="00597E4E"/>
    <w:rsid w:val="005C4D5F"/>
    <w:rsid w:val="005D5B6A"/>
    <w:rsid w:val="005E6A08"/>
    <w:rsid w:val="00693801"/>
    <w:rsid w:val="006A4066"/>
    <w:rsid w:val="006B12F2"/>
    <w:rsid w:val="006F421F"/>
    <w:rsid w:val="007455BA"/>
    <w:rsid w:val="007A1F5F"/>
    <w:rsid w:val="007C587D"/>
    <w:rsid w:val="007F4FFE"/>
    <w:rsid w:val="0081580D"/>
    <w:rsid w:val="00875D13"/>
    <w:rsid w:val="008911AC"/>
    <w:rsid w:val="00896C1F"/>
    <w:rsid w:val="00922580"/>
    <w:rsid w:val="00984DC0"/>
    <w:rsid w:val="009D0C21"/>
    <w:rsid w:val="009E7826"/>
    <w:rsid w:val="00A17779"/>
    <w:rsid w:val="00A327B9"/>
    <w:rsid w:val="00A349BE"/>
    <w:rsid w:val="00A377AC"/>
    <w:rsid w:val="00AB5F5D"/>
    <w:rsid w:val="00B45911"/>
    <w:rsid w:val="00B726BB"/>
    <w:rsid w:val="00BB5980"/>
    <w:rsid w:val="00BC0607"/>
    <w:rsid w:val="00C13530"/>
    <w:rsid w:val="00C52B59"/>
    <w:rsid w:val="00CC3AB6"/>
    <w:rsid w:val="00CC7A33"/>
    <w:rsid w:val="00D57C38"/>
    <w:rsid w:val="00D667DD"/>
    <w:rsid w:val="00DB3430"/>
    <w:rsid w:val="00DB3E37"/>
    <w:rsid w:val="00E05005"/>
    <w:rsid w:val="00E16526"/>
    <w:rsid w:val="00E3028D"/>
    <w:rsid w:val="00E4372B"/>
    <w:rsid w:val="00E46754"/>
    <w:rsid w:val="00E56440"/>
    <w:rsid w:val="00E5746A"/>
    <w:rsid w:val="00E64C63"/>
    <w:rsid w:val="00ED4DA7"/>
    <w:rsid w:val="00EF0C3D"/>
    <w:rsid w:val="00F130A3"/>
    <w:rsid w:val="00F20F35"/>
    <w:rsid w:val="00F24D43"/>
    <w:rsid w:val="00F4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58F03168-086A-4121-97C1-8202ED76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E0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cho.cu.net/cuwiki/Debugging_(TSV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cho.cu.net/cuwiki/Traditional_Synergy_in_Visual_Studio_Common_Terminology"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Traditional_Synergy_in_Visual_Studi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3.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C6309-2D56-4798-AD6D-C3EDC391B717}">
  <ds:schemaRefs>
    <ds:schemaRef ds:uri="http://schemas.microsoft.com/office/2006/documentManagement/types"/>
    <ds:schemaRef ds:uri="1cc964a4-1b2e-45c5-925c-9098a8c3c972"/>
    <ds:schemaRef ds:uri="http://schemas.microsoft.com/office/2006/metadata/properties"/>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16233E18-0272-4DD8-92DA-8BCA066A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- 6.docx</Template>
  <TotalTime>14</TotalTime>
  <Pages>5</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6 – Building an Input Window</dc:title>
  <dc:subject/>
  <dc:creator>Davis Almanza</dc:creator>
  <cp:keywords/>
  <dc:description/>
  <cp:lastModifiedBy>Jason Rolle</cp:lastModifiedBy>
  <cp:revision>45</cp:revision>
  <dcterms:created xsi:type="dcterms:W3CDTF">2021-07-06T20:40:00Z</dcterms:created>
  <dcterms:modified xsi:type="dcterms:W3CDTF">2021-07-06T20:56:00Z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