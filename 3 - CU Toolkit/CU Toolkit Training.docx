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67105" w14:textId="77777777" w:rsidR="009D0C21" w:rsidRDefault="00150969" w:rsidP="00150969">
      <w:pPr>
        <w:pStyle w:val="Heading1"/>
      </w:pPr>
      <w:bookmarkStart w:id="0" w:name="_Toc235006084"/>
      <w:bookmarkStart w:id="1" w:name="_GoBack"/>
      <w:bookmarkEnd w:id="1"/>
      <w:r w:rsidRPr="00150969">
        <w:t>Overview</w:t>
      </w:r>
      <w:bookmarkEnd w:id="0"/>
    </w:p>
    <w:p w14:paraId="66D67112" w14:textId="763F56A7" w:rsidR="00922580" w:rsidRDefault="00776FCA" w:rsidP="00922580">
      <w:r>
        <w:t>Allow a programmer to start using the CU Toolkit.</w:t>
      </w:r>
    </w:p>
    <w:p w14:paraId="63652F60" w14:textId="77777777" w:rsidR="00305D85" w:rsidRDefault="00305D85" w:rsidP="00305D85">
      <w:pPr>
        <w:pStyle w:val="Heading1"/>
      </w:pPr>
      <w:r w:rsidRPr="0011298F">
        <w:t>P</w:t>
      </w:r>
      <w:r>
        <w:t>art 1</w:t>
      </w:r>
    </w:p>
    <w:p w14:paraId="11B3286A" w14:textId="77777777" w:rsidR="0097306E" w:rsidRDefault="0097306E" w:rsidP="0097306E">
      <w:pPr>
        <w:pStyle w:val="Heading2"/>
        <w:numPr>
          <w:ilvl w:val="0"/>
          <w:numId w:val="3"/>
        </w:numPr>
      </w:pPr>
      <w:r>
        <w:t>Introduction</w:t>
      </w:r>
    </w:p>
    <w:p w14:paraId="212218BE" w14:textId="1881CE04" w:rsidR="0097306E" w:rsidRDefault="0097306E" w:rsidP="0097306E">
      <w:pPr>
        <w:pStyle w:val="ListParagraph"/>
        <w:numPr>
          <w:ilvl w:val="1"/>
          <w:numId w:val="3"/>
        </w:numPr>
      </w:pPr>
      <w:hyperlink r:id="rId12" w:history="1">
        <w:r w:rsidRPr="0097306E">
          <w:rPr>
            <w:rStyle w:val="Hyperlink"/>
          </w:rPr>
          <w:t>CU Toolkit M</w:t>
        </w:r>
        <w:r w:rsidRPr="0097306E">
          <w:rPr>
            <w:rStyle w:val="Hyperlink"/>
          </w:rPr>
          <w:t>a</w:t>
        </w:r>
        <w:r w:rsidRPr="0097306E">
          <w:rPr>
            <w:rStyle w:val="Hyperlink"/>
          </w:rPr>
          <w:t>nu</w:t>
        </w:r>
        <w:r w:rsidRPr="0097306E">
          <w:rPr>
            <w:rStyle w:val="Hyperlink"/>
          </w:rPr>
          <w:t>a</w:t>
        </w:r>
        <w:r w:rsidRPr="0097306E">
          <w:rPr>
            <w:rStyle w:val="Hyperlink"/>
          </w:rPr>
          <w:t>l</w:t>
        </w:r>
      </w:hyperlink>
    </w:p>
    <w:p w14:paraId="0E7FE8A4" w14:textId="1ECFC8B0" w:rsidR="0097306E" w:rsidRDefault="00DF728C" w:rsidP="00651D9E">
      <w:pPr>
        <w:pStyle w:val="ListParagraph"/>
        <w:numPr>
          <w:ilvl w:val="0"/>
          <w:numId w:val="1"/>
        </w:numPr>
      </w:pPr>
      <w:hyperlink r:id="rId13" w:anchor="rps/6_SDL.htm" w:history="1">
        <w:r w:rsidRPr="00DF728C">
          <w:rPr>
            <w:rStyle w:val="Hyperlink"/>
          </w:rPr>
          <w:t>Synergy Data Language</w:t>
        </w:r>
      </w:hyperlink>
    </w:p>
    <w:p w14:paraId="76EC42FE" w14:textId="47042846" w:rsidR="00305D85" w:rsidRDefault="00DF728C" w:rsidP="00651D9E">
      <w:pPr>
        <w:pStyle w:val="ListParagraph"/>
        <w:numPr>
          <w:ilvl w:val="0"/>
          <w:numId w:val="1"/>
        </w:numPr>
      </w:pPr>
      <w:r>
        <w:t>Template Definitions:</w:t>
      </w:r>
    </w:p>
    <w:p w14:paraId="4EE502DD" w14:textId="77901457" w:rsidR="00DF728C" w:rsidRDefault="00DF728C" w:rsidP="00DF728C">
      <w:pPr>
        <w:pStyle w:val="ListParagraph"/>
        <w:numPr>
          <w:ilvl w:val="1"/>
          <w:numId w:val="1"/>
        </w:numPr>
      </w:pPr>
      <w:r w:rsidRPr="00DF728C">
        <w:t>…\Synergy\Schemas\template.template</w:t>
      </w:r>
    </w:p>
    <w:p w14:paraId="371EBF26" w14:textId="0F69528C" w:rsidR="00DF728C" w:rsidRDefault="00DF728C" w:rsidP="00651D9E">
      <w:pPr>
        <w:pStyle w:val="ListParagraph"/>
        <w:numPr>
          <w:ilvl w:val="0"/>
          <w:numId w:val="1"/>
        </w:numPr>
      </w:pPr>
      <w:r>
        <w:t>Data Types:</w:t>
      </w:r>
    </w:p>
    <w:p w14:paraId="56907CC1" w14:textId="0916006E" w:rsidR="00DF728C" w:rsidRDefault="00DF728C" w:rsidP="00DF728C">
      <w:pPr>
        <w:pStyle w:val="ListParagraph"/>
        <w:numPr>
          <w:ilvl w:val="1"/>
          <w:numId w:val="1"/>
        </w:numPr>
      </w:pPr>
      <w:r w:rsidRPr="00DF728C">
        <w:t>…\Synergy\RecordLibrary\datatypes.def</w:t>
      </w:r>
    </w:p>
    <w:p w14:paraId="7BCAA862" w14:textId="77777777" w:rsidR="00C108B5" w:rsidRDefault="00C108B5" w:rsidP="00C108B5">
      <w:pPr>
        <w:pStyle w:val="Heading1"/>
      </w:pPr>
      <w:r>
        <w:br w:type="page"/>
      </w:r>
    </w:p>
    <w:p w14:paraId="6D94A57E" w14:textId="139CA74B" w:rsidR="00C108B5" w:rsidRDefault="00C108B5" w:rsidP="00C108B5">
      <w:pPr>
        <w:pStyle w:val="Heading1"/>
      </w:pPr>
      <w:r>
        <w:lastRenderedPageBreak/>
        <w:t>Part 2</w:t>
      </w:r>
    </w:p>
    <w:p w14:paraId="3A6F8EB3" w14:textId="1F6B2C71" w:rsidR="00DF728C" w:rsidRDefault="00DF728C" w:rsidP="00C108B5">
      <w:pPr>
        <w:pStyle w:val="Heading2"/>
        <w:numPr>
          <w:ilvl w:val="0"/>
          <w:numId w:val="5"/>
        </w:numPr>
      </w:pPr>
      <w:r>
        <w:t>Data Access Overview</w:t>
      </w:r>
    </w:p>
    <w:p w14:paraId="06D6E93E" w14:textId="6BCE145D" w:rsidR="006935F3" w:rsidRDefault="002B018B" w:rsidP="00DE0E58">
      <w:pPr>
        <w:pStyle w:val="ListParagraph"/>
        <w:numPr>
          <w:ilvl w:val="1"/>
          <w:numId w:val="4"/>
        </w:numPr>
      </w:pPr>
      <w:hyperlink r:id="rId14" w:history="1">
        <w:r w:rsidR="006935F3" w:rsidRPr="002B018B">
          <w:rPr>
            <w:rStyle w:val="Hyperlink"/>
          </w:rPr>
          <w:t xml:space="preserve">CU Toolkit Training </w:t>
        </w:r>
        <w:r w:rsidR="00DE0E58" w:rsidRPr="00DE0E58">
          <w:rPr>
            <w:rStyle w:val="Hyperlink"/>
          </w:rPr>
          <w:t>–</w:t>
        </w:r>
        <w:r w:rsidR="006935F3" w:rsidRPr="002B018B">
          <w:rPr>
            <w:rStyle w:val="Hyperlink"/>
          </w:rPr>
          <w:t xml:space="preserve"> 1</w:t>
        </w:r>
      </w:hyperlink>
    </w:p>
    <w:p w14:paraId="0D04ADC5" w14:textId="5D3FDBFF" w:rsidR="00DF728C" w:rsidRDefault="00486C4B" w:rsidP="00DE0E58">
      <w:pPr>
        <w:pStyle w:val="ListParagraph"/>
        <w:numPr>
          <w:ilvl w:val="1"/>
          <w:numId w:val="4"/>
        </w:numPr>
      </w:pPr>
      <w:hyperlink r:id="rId15" w:history="1">
        <w:r w:rsidRPr="00486C4B">
          <w:rPr>
            <w:rStyle w:val="Hyperlink"/>
          </w:rPr>
          <w:t xml:space="preserve">CU Toolkit Training </w:t>
        </w:r>
        <w:r w:rsidR="00DE0E58" w:rsidRPr="00DE0E58">
          <w:rPr>
            <w:rStyle w:val="Hyperlink"/>
          </w:rPr>
          <w:t>–</w:t>
        </w:r>
        <w:r w:rsidRPr="00486C4B">
          <w:rPr>
            <w:rStyle w:val="Hyperlink"/>
          </w:rPr>
          <w:t xml:space="preserve"> 2</w:t>
        </w:r>
      </w:hyperlink>
    </w:p>
    <w:p w14:paraId="096D3D3F" w14:textId="61F58117" w:rsidR="00DF728C" w:rsidRPr="00DF728C" w:rsidRDefault="00486C4B" w:rsidP="00DE0E58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hyperlink r:id="rId16" w:history="1">
        <w:r w:rsidRPr="00486C4B">
          <w:rPr>
            <w:rStyle w:val="Hyperlink"/>
          </w:rPr>
          <w:t xml:space="preserve">CU Toolkit Training </w:t>
        </w:r>
        <w:r w:rsidR="00DE0E58" w:rsidRPr="00DE0E58">
          <w:rPr>
            <w:rStyle w:val="Hyperlink"/>
          </w:rPr>
          <w:t>–</w:t>
        </w:r>
        <w:r w:rsidRPr="00486C4B">
          <w:rPr>
            <w:rStyle w:val="Hyperlink"/>
          </w:rPr>
          <w:t xml:space="preserve"> 3</w:t>
        </w:r>
      </w:hyperlink>
    </w:p>
    <w:p w14:paraId="17AEDD71" w14:textId="6F725E20" w:rsidR="00DF728C" w:rsidRDefault="00486C4B" w:rsidP="00DF728C">
      <w:pPr>
        <w:pStyle w:val="ListParagraph"/>
        <w:numPr>
          <w:ilvl w:val="2"/>
          <w:numId w:val="4"/>
        </w:numPr>
      </w:pPr>
      <w:r>
        <w:t>Exercise – 1</w:t>
      </w:r>
    </w:p>
    <w:p w14:paraId="394F4970" w14:textId="15E38EA4" w:rsidR="00DF728C" w:rsidRDefault="00486C4B" w:rsidP="00DF728C">
      <w:pPr>
        <w:pStyle w:val="ListParagraph"/>
        <w:numPr>
          <w:ilvl w:val="2"/>
          <w:numId w:val="4"/>
        </w:numPr>
      </w:pPr>
      <w:r>
        <w:t>Exercise – 2</w:t>
      </w:r>
    </w:p>
    <w:p w14:paraId="39053559" w14:textId="35AB1DFD" w:rsidR="00FB5B76" w:rsidRDefault="00FB5B76" w:rsidP="00C108B5">
      <w:pPr>
        <w:pStyle w:val="Heading2"/>
        <w:numPr>
          <w:ilvl w:val="0"/>
          <w:numId w:val="5"/>
        </w:numPr>
      </w:pPr>
      <w:r>
        <w:t>Database How To</w:t>
      </w:r>
    </w:p>
    <w:p w14:paraId="1A9A94F3" w14:textId="5BA69556" w:rsidR="00FB5B76" w:rsidRDefault="00FB5B76" w:rsidP="00C108B5">
      <w:pPr>
        <w:pStyle w:val="ListParagraph"/>
        <w:numPr>
          <w:ilvl w:val="1"/>
          <w:numId w:val="5"/>
        </w:numPr>
      </w:pPr>
      <w:hyperlink r:id="rId17" w:history="1">
        <w:r w:rsidRPr="00FB5B76">
          <w:rPr>
            <w:rStyle w:val="Hyperlink"/>
          </w:rPr>
          <w:t>Audit Trigge</w:t>
        </w:r>
        <w:r w:rsidRPr="00FB5B76">
          <w:rPr>
            <w:rStyle w:val="Hyperlink"/>
          </w:rPr>
          <w:t>r</w:t>
        </w:r>
        <w:r w:rsidRPr="00FB5B76">
          <w:rPr>
            <w:rStyle w:val="Hyperlink"/>
          </w:rPr>
          <w:t xml:space="preserve"> Generator</w:t>
        </w:r>
      </w:hyperlink>
    </w:p>
    <w:p w14:paraId="5BC30390" w14:textId="61DEBC1D" w:rsidR="00FB5B76" w:rsidRDefault="00FB5B76" w:rsidP="00C108B5">
      <w:pPr>
        <w:pStyle w:val="ListParagraph"/>
        <w:numPr>
          <w:ilvl w:val="1"/>
          <w:numId w:val="5"/>
        </w:numPr>
      </w:pPr>
      <w:hyperlink r:id="rId18" w:history="1">
        <w:r w:rsidRPr="00FB5B76">
          <w:rPr>
            <w:rStyle w:val="Hyperlink"/>
          </w:rPr>
          <w:t>Create Support and External Views</w:t>
        </w:r>
      </w:hyperlink>
    </w:p>
    <w:p w14:paraId="00AA40FD" w14:textId="0F990FD6" w:rsidR="00FB5B76" w:rsidRDefault="00FB5B76" w:rsidP="00C108B5">
      <w:pPr>
        <w:pStyle w:val="ListParagraph"/>
        <w:numPr>
          <w:ilvl w:val="1"/>
          <w:numId w:val="5"/>
        </w:numPr>
      </w:pPr>
      <w:hyperlink r:id="rId19" w:history="1">
        <w:r w:rsidRPr="00FB5B76">
          <w:rPr>
            <w:rStyle w:val="Hyperlink"/>
          </w:rPr>
          <w:t>Data Distribution User Documentation</w:t>
        </w:r>
      </w:hyperlink>
    </w:p>
    <w:p w14:paraId="3972F4C5" w14:textId="788554F2" w:rsidR="00FB5B76" w:rsidRDefault="00FB5B76" w:rsidP="00C108B5">
      <w:pPr>
        <w:pStyle w:val="ListParagraph"/>
        <w:numPr>
          <w:ilvl w:val="1"/>
          <w:numId w:val="5"/>
        </w:numPr>
      </w:pPr>
      <w:hyperlink r:id="rId20" w:history="1">
        <w:r w:rsidRPr="00FB5B76">
          <w:rPr>
            <w:rStyle w:val="Hyperlink"/>
          </w:rPr>
          <w:t>Determine Column Nullability</w:t>
        </w:r>
      </w:hyperlink>
    </w:p>
    <w:p w14:paraId="0FD950C2" w14:textId="1F3CC66B" w:rsidR="00FB5B76" w:rsidRDefault="00FB5B76" w:rsidP="00C108B5">
      <w:pPr>
        <w:pStyle w:val="ListParagraph"/>
        <w:numPr>
          <w:ilvl w:val="1"/>
          <w:numId w:val="5"/>
        </w:numPr>
      </w:pPr>
      <w:hyperlink r:id="rId21" w:history="1">
        <w:r w:rsidRPr="00FB5B76">
          <w:rPr>
            <w:rStyle w:val="Hyperlink"/>
          </w:rPr>
          <w:t>Modify SQL Table Creation Script</w:t>
        </w:r>
      </w:hyperlink>
    </w:p>
    <w:p w14:paraId="516368E5" w14:textId="4BDFDD36" w:rsidR="00FB5B76" w:rsidRDefault="00FB5B76" w:rsidP="00C108B5">
      <w:pPr>
        <w:pStyle w:val="ListParagraph"/>
        <w:numPr>
          <w:ilvl w:val="1"/>
          <w:numId w:val="5"/>
        </w:numPr>
      </w:pPr>
      <w:hyperlink r:id="rId22" w:history="1">
        <w:r w:rsidRPr="00FB5B76">
          <w:rPr>
            <w:rStyle w:val="Hyperlink"/>
          </w:rPr>
          <w:t>Profile Expensive Queries</w:t>
        </w:r>
      </w:hyperlink>
    </w:p>
    <w:p w14:paraId="60786D49" w14:textId="4FC17228" w:rsidR="00FB5B76" w:rsidRPr="00FB5B76" w:rsidRDefault="00FB5B76" w:rsidP="00C108B5">
      <w:pPr>
        <w:pStyle w:val="ListParagraph"/>
        <w:numPr>
          <w:ilvl w:val="1"/>
          <w:numId w:val="5"/>
        </w:numPr>
      </w:pPr>
      <w:hyperlink r:id="rId23" w:history="1">
        <w:r w:rsidRPr="00FB5B76">
          <w:rPr>
            <w:rStyle w:val="Hyperlink"/>
          </w:rPr>
          <w:t>Set Up Data Dictionary Con</w:t>
        </w:r>
        <w:r w:rsidRPr="00FB5B76">
          <w:rPr>
            <w:rStyle w:val="Hyperlink"/>
          </w:rPr>
          <w:t>t</w:t>
        </w:r>
        <w:r w:rsidRPr="00FB5B76">
          <w:rPr>
            <w:rStyle w:val="Hyperlink"/>
          </w:rPr>
          <w:t>ext Menu</w:t>
        </w:r>
      </w:hyperlink>
    </w:p>
    <w:p w14:paraId="517AA86E" w14:textId="084E659D" w:rsidR="00FB5B76" w:rsidRDefault="00FB5B76" w:rsidP="00C108B5">
      <w:pPr>
        <w:pStyle w:val="Heading2"/>
        <w:numPr>
          <w:ilvl w:val="0"/>
          <w:numId w:val="5"/>
        </w:numPr>
      </w:pPr>
      <w:r>
        <w:t>Database Reference</w:t>
      </w:r>
    </w:p>
    <w:p w14:paraId="53C2610F" w14:textId="05F1FFE1" w:rsidR="00FB5B76" w:rsidRDefault="005A4EBB" w:rsidP="00C108B5">
      <w:pPr>
        <w:pStyle w:val="ListParagraph"/>
        <w:numPr>
          <w:ilvl w:val="1"/>
          <w:numId w:val="5"/>
        </w:numPr>
      </w:pPr>
      <w:hyperlink r:id="rId24" w:history="1">
        <w:r w:rsidRPr="005A4EBB">
          <w:rPr>
            <w:rStyle w:val="Hyperlink"/>
          </w:rPr>
          <w:t>Data Object</w:t>
        </w:r>
        <w:r w:rsidRPr="005A4EBB">
          <w:rPr>
            <w:rStyle w:val="Hyperlink"/>
          </w:rPr>
          <w:t xml:space="preserve"> </w:t>
        </w:r>
        <w:r w:rsidRPr="005A4EBB">
          <w:rPr>
            <w:rStyle w:val="Hyperlink"/>
          </w:rPr>
          <w:t>XML Tags</w:t>
        </w:r>
      </w:hyperlink>
    </w:p>
    <w:p w14:paraId="357169A2" w14:textId="053E9279" w:rsidR="005A4EBB" w:rsidRDefault="005A4EBB" w:rsidP="00C108B5">
      <w:pPr>
        <w:pStyle w:val="ListParagraph"/>
        <w:numPr>
          <w:ilvl w:val="1"/>
          <w:numId w:val="5"/>
        </w:numPr>
      </w:pPr>
      <w:hyperlink r:id="rId25" w:history="1">
        <w:r w:rsidRPr="005A4EBB">
          <w:rPr>
            <w:rStyle w:val="Hyperlink"/>
          </w:rPr>
          <w:t>Database Design</w:t>
        </w:r>
      </w:hyperlink>
    </w:p>
    <w:p w14:paraId="6A1DC9DE" w14:textId="7A965C54" w:rsidR="005A4EBB" w:rsidRDefault="005A4EBB" w:rsidP="00C108B5">
      <w:pPr>
        <w:pStyle w:val="ListParagraph"/>
        <w:numPr>
          <w:ilvl w:val="1"/>
          <w:numId w:val="5"/>
        </w:numPr>
      </w:pPr>
      <w:hyperlink r:id="rId26" w:history="1">
        <w:r w:rsidRPr="005A4EBB">
          <w:rPr>
            <w:rStyle w:val="Hyperlink"/>
          </w:rPr>
          <w:t>Developer Notes</w:t>
        </w:r>
      </w:hyperlink>
    </w:p>
    <w:p w14:paraId="397AAA5B" w14:textId="4F6A510A" w:rsidR="005A4EBB" w:rsidRDefault="005A4EBB" w:rsidP="00C108B5">
      <w:pPr>
        <w:pStyle w:val="ListParagraph"/>
        <w:numPr>
          <w:ilvl w:val="1"/>
          <w:numId w:val="5"/>
        </w:numPr>
      </w:pPr>
      <w:hyperlink r:id="rId27" w:history="1">
        <w:r w:rsidRPr="005A4EBB">
          <w:rPr>
            <w:rStyle w:val="Hyperlink"/>
          </w:rPr>
          <w:t>Migrate Data Access Processing Tags</w:t>
        </w:r>
      </w:hyperlink>
    </w:p>
    <w:p w14:paraId="608FC539" w14:textId="21DB4915" w:rsidR="005A4EBB" w:rsidRDefault="005A4EBB" w:rsidP="00C108B5">
      <w:pPr>
        <w:pStyle w:val="ListParagraph"/>
        <w:numPr>
          <w:ilvl w:val="1"/>
          <w:numId w:val="5"/>
        </w:numPr>
      </w:pPr>
      <w:hyperlink r:id="rId28" w:history="1">
        <w:r w:rsidRPr="005A4EBB">
          <w:rPr>
            <w:rStyle w:val="Hyperlink"/>
          </w:rPr>
          <w:t>Table Normalization Procedures</w:t>
        </w:r>
      </w:hyperlink>
    </w:p>
    <w:p w14:paraId="5282E0C1" w14:textId="33D10474" w:rsidR="005A4EBB" w:rsidRDefault="005A4EBB" w:rsidP="00C108B5">
      <w:pPr>
        <w:pStyle w:val="ListParagraph"/>
        <w:numPr>
          <w:ilvl w:val="1"/>
          <w:numId w:val="5"/>
        </w:numPr>
      </w:pPr>
      <w:hyperlink r:id="rId29" w:history="1">
        <w:r w:rsidRPr="005A4EBB">
          <w:rPr>
            <w:rStyle w:val="Hyperlink"/>
          </w:rPr>
          <w:t>Tablediff Data Access Processing Tags</w:t>
        </w:r>
      </w:hyperlink>
    </w:p>
    <w:p w14:paraId="704FCB30" w14:textId="22DC5935" w:rsidR="005A4EBB" w:rsidRPr="005A4EBB" w:rsidRDefault="005A4EBB" w:rsidP="00C108B5">
      <w:pPr>
        <w:pStyle w:val="ListParagraph"/>
        <w:numPr>
          <w:ilvl w:val="1"/>
          <w:numId w:val="5"/>
        </w:numPr>
      </w:pPr>
      <w:hyperlink r:id="rId30" w:history="1">
        <w:r w:rsidRPr="005A4EBB">
          <w:rPr>
            <w:rStyle w:val="Hyperlink"/>
          </w:rPr>
          <w:t>Tablediff Functions and Limitations</w:t>
        </w:r>
      </w:hyperlink>
    </w:p>
    <w:p w14:paraId="37006FA5" w14:textId="02F92674" w:rsidR="00FB5B76" w:rsidRDefault="00C108B5" w:rsidP="00C108B5">
      <w:pPr>
        <w:pStyle w:val="ListParagraph"/>
        <w:numPr>
          <w:ilvl w:val="1"/>
          <w:numId w:val="5"/>
        </w:numPr>
      </w:pPr>
      <w:hyperlink r:id="rId31" w:history="1">
        <w:r w:rsidRPr="00C108B5">
          <w:rPr>
            <w:rStyle w:val="Hyperlink"/>
          </w:rPr>
          <w:t>What is Normalization</w:t>
        </w:r>
      </w:hyperlink>
    </w:p>
    <w:p w14:paraId="57C6BF05" w14:textId="0CCF931B" w:rsidR="00FB5B76" w:rsidRDefault="00C108B5" w:rsidP="00C108B5">
      <w:pPr>
        <w:pStyle w:val="ListParagraph"/>
        <w:numPr>
          <w:ilvl w:val="1"/>
          <w:numId w:val="5"/>
        </w:numPr>
      </w:pPr>
      <w:hyperlink r:id="rId32" w:history="1">
        <w:r>
          <w:rPr>
            <w:rStyle w:val="Hyperlink"/>
          </w:rPr>
          <w:t>XML Schema Collections In SQL</w:t>
        </w:r>
      </w:hyperlink>
    </w:p>
    <w:p w14:paraId="6ACBF486" w14:textId="4ACB5520" w:rsidR="00DF728C" w:rsidRDefault="00DF728C" w:rsidP="00C108B5">
      <w:pPr>
        <w:pStyle w:val="Heading2"/>
        <w:numPr>
          <w:ilvl w:val="0"/>
          <w:numId w:val="5"/>
        </w:numPr>
      </w:pPr>
      <w:r>
        <w:t xml:space="preserve">Introduction to </w:t>
      </w:r>
      <w:r w:rsidR="00486C4B">
        <w:t xml:space="preserve">TIMS traditional Synergy data access </w:t>
      </w:r>
      <w:r>
        <w:t>routine</w:t>
      </w:r>
      <w:r w:rsidR="00486C4B">
        <w:t>s</w:t>
      </w:r>
      <w:r>
        <w:t>.</w:t>
      </w:r>
    </w:p>
    <w:p w14:paraId="68352C48" w14:textId="4F3ED971" w:rsidR="003D377F" w:rsidRDefault="003D377F" w:rsidP="00406606">
      <w:pPr>
        <w:pStyle w:val="ListParagraph"/>
        <w:numPr>
          <w:ilvl w:val="1"/>
          <w:numId w:val="5"/>
        </w:numPr>
      </w:pPr>
      <w:r>
        <w:t>Code walkthrough</w:t>
      </w:r>
    </w:p>
    <w:p w14:paraId="758D900D" w14:textId="4F25C02C" w:rsidR="003D377F" w:rsidRPr="003D377F" w:rsidRDefault="003D377F" w:rsidP="003D377F"/>
    <w:p w14:paraId="211AC8C8" w14:textId="22D46161" w:rsidR="006935F3" w:rsidRDefault="006935F3" w:rsidP="00E37A50">
      <w:r>
        <w:br w:type="page"/>
      </w:r>
    </w:p>
    <w:p w14:paraId="48A883AE" w14:textId="69B985C2" w:rsidR="00E37A50" w:rsidRPr="00E37A50" w:rsidRDefault="006935F3" w:rsidP="006935F3">
      <w:pPr>
        <w:pStyle w:val="Heading1"/>
      </w:pPr>
      <w:r>
        <w:lastRenderedPageBreak/>
        <w:t>Part 3</w:t>
      </w:r>
    </w:p>
    <w:p w14:paraId="44F29058" w14:textId="11DCDD98" w:rsidR="00DE0E58" w:rsidRDefault="00DE0E58" w:rsidP="00DE0E58">
      <w:pPr>
        <w:pStyle w:val="Heading2"/>
        <w:numPr>
          <w:ilvl w:val="0"/>
          <w:numId w:val="6"/>
        </w:numPr>
      </w:pPr>
      <w:r>
        <w:t>Basic</w:t>
      </w:r>
      <w:r>
        <w:t xml:space="preserve"> Overview</w:t>
      </w:r>
    </w:p>
    <w:p w14:paraId="28986C77" w14:textId="5C19DD63" w:rsidR="00DE0E58" w:rsidRDefault="00DE0E58" w:rsidP="00DE0E58">
      <w:pPr>
        <w:pStyle w:val="ListParagraph"/>
        <w:numPr>
          <w:ilvl w:val="1"/>
          <w:numId w:val="4"/>
        </w:numPr>
      </w:pPr>
      <w:hyperlink r:id="rId33" w:history="1">
        <w:r w:rsidRPr="00DE0E58">
          <w:rPr>
            <w:rStyle w:val="Hyperlink"/>
          </w:rPr>
          <w:t>CU Toolkit Training – 4</w:t>
        </w:r>
      </w:hyperlink>
    </w:p>
    <w:p w14:paraId="55241951" w14:textId="77777777" w:rsidR="00DE0E58" w:rsidRDefault="00DE0E58" w:rsidP="00DE0E58">
      <w:pPr>
        <w:pStyle w:val="Heading2"/>
        <w:numPr>
          <w:ilvl w:val="0"/>
          <w:numId w:val="6"/>
        </w:numPr>
      </w:pPr>
      <w:r>
        <w:t>Database How To</w:t>
      </w:r>
    </w:p>
    <w:p w14:paraId="210AD2A9" w14:textId="44482AA8" w:rsidR="00DE0E58" w:rsidRDefault="00DE0E58" w:rsidP="00DE0E58">
      <w:pPr>
        <w:pStyle w:val="ListParagraph"/>
        <w:numPr>
          <w:ilvl w:val="1"/>
          <w:numId w:val="6"/>
        </w:numPr>
      </w:pPr>
      <w:hyperlink r:id="rId34" w:history="1">
        <w:r w:rsidRPr="00DE0E58">
          <w:rPr>
            <w:rStyle w:val="Hyperlink"/>
          </w:rPr>
          <w:t xml:space="preserve">CU Toolkit Training </w:t>
        </w:r>
        <w:r w:rsidRPr="00DE0E58">
          <w:rPr>
            <w:rStyle w:val="Hyperlink"/>
          </w:rPr>
          <w:t>–</w:t>
        </w:r>
        <w:r w:rsidRPr="00DE0E58">
          <w:rPr>
            <w:rStyle w:val="Hyperlink"/>
          </w:rPr>
          <w:t xml:space="preserve"> 5</w:t>
        </w:r>
      </w:hyperlink>
    </w:p>
    <w:p w14:paraId="4EDBF401" w14:textId="77777777" w:rsidR="00DE0E58" w:rsidRPr="00DF728C" w:rsidRDefault="00DE0E58" w:rsidP="00DE0E58">
      <w:pPr>
        <w:pStyle w:val="ListParagraph"/>
        <w:numPr>
          <w:ilvl w:val="2"/>
          <w:numId w:val="6"/>
        </w:numPr>
        <w:rPr>
          <w:rStyle w:val="Hyperlink"/>
          <w:color w:val="auto"/>
          <w:u w:val="none"/>
        </w:rPr>
      </w:pPr>
      <w:r>
        <w:t>Demo program Walkthrough</w:t>
      </w:r>
    </w:p>
    <w:p w14:paraId="672CB0B7" w14:textId="77777777" w:rsidR="00DE0E58" w:rsidRDefault="00DE0E58" w:rsidP="00DE0E58">
      <w:pPr>
        <w:pStyle w:val="ListParagraph"/>
        <w:numPr>
          <w:ilvl w:val="2"/>
          <w:numId w:val="6"/>
        </w:numPr>
      </w:pPr>
      <w:r>
        <w:t>Exercise – 3</w:t>
      </w:r>
    </w:p>
    <w:p w14:paraId="7198D373" w14:textId="77777777" w:rsidR="00DE0E58" w:rsidRDefault="00DE0E58" w:rsidP="00DE0E58">
      <w:pPr>
        <w:pStyle w:val="ListParagraph"/>
        <w:numPr>
          <w:ilvl w:val="2"/>
          <w:numId w:val="6"/>
        </w:numPr>
      </w:pPr>
      <w:r>
        <w:t>Exercise – 4</w:t>
      </w:r>
      <w:r>
        <w:tab/>
      </w:r>
    </w:p>
    <w:p w14:paraId="0C64F57F" w14:textId="5580B157" w:rsidR="00DE0E58" w:rsidRDefault="00DE0E58" w:rsidP="005A0913">
      <w:pPr>
        <w:pStyle w:val="ListParagraph"/>
        <w:numPr>
          <w:ilvl w:val="2"/>
          <w:numId w:val="6"/>
        </w:numPr>
      </w:pPr>
      <w:r>
        <w:t xml:space="preserve">Exercise </w:t>
      </w:r>
      <w:r>
        <w:t>–</w:t>
      </w:r>
      <w:r>
        <w:t xml:space="preserve"> 5</w:t>
      </w:r>
    </w:p>
    <w:p w14:paraId="3613E4FF" w14:textId="127B99EB" w:rsidR="00DE0E58" w:rsidRDefault="00DE0E58" w:rsidP="00DE0E58">
      <w:pPr>
        <w:pStyle w:val="Heading2"/>
        <w:numPr>
          <w:ilvl w:val="0"/>
          <w:numId w:val="6"/>
        </w:numPr>
      </w:pPr>
      <w:r>
        <w:t>Methods overview</w:t>
      </w:r>
    </w:p>
    <w:p w14:paraId="52681523" w14:textId="77012659" w:rsidR="00DE0E58" w:rsidRDefault="00DE0E58" w:rsidP="00217E75">
      <w:pPr>
        <w:pStyle w:val="ListParagraph"/>
        <w:numPr>
          <w:ilvl w:val="1"/>
          <w:numId w:val="6"/>
        </w:numPr>
      </w:pPr>
      <w:hyperlink r:id="rId35" w:history="1">
        <w:r w:rsidRPr="00DE0E58">
          <w:rPr>
            <w:rStyle w:val="Hyperlink"/>
          </w:rPr>
          <w:t>CU Toolkit Training – 6</w:t>
        </w:r>
      </w:hyperlink>
    </w:p>
    <w:p w14:paraId="5CBA9208" w14:textId="5410F052" w:rsidR="00DE0E58" w:rsidRDefault="00DE0E58" w:rsidP="00DE0E58">
      <w:pPr>
        <w:pStyle w:val="ListParagraph"/>
        <w:numPr>
          <w:ilvl w:val="2"/>
          <w:numId w:val="6"/>
        </w:numPr>
      </w:pPr>
      <w:r>
        <w:t>Exercise – 6</w:t>
      </w:r>
    </w:p>
    <w:p w14:paraId="5A22040B" w14:textId="03DC4426" w:rsidR="00DE0E58" w:rsidRDefault="00DE0E58" w:rsidP="00645AA1">
      <w:pPr>
        <w:pStyle w:val="ListParagraph"/>
        <w:numPr>
          <w:ilvl w:val="2"/>
          <w:numId w:val="6"/>
        </w:numPr>
      </w:pPr>
      <w:r>
        <w:t>Exercise – 7</w:t>
      </w:r>
    </w:p>
    <w:p w14:paraId="600448B3" w14:textId="77777777" w:rsidR="00B9090C" w:rsidRDefault="00B9090C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6392E4FE" w14:textId="4C25C506" w:rsidR="00B9090C" w:rsidRPr="00E37A50" w:rsidRDefault="00B9090C" w:rsidP="00B9090C">
      <w:pPr>
        <w:pStyle w:val="Heading1"/>
      </w:pPr>
      <w:r>
        <w:lastRenderedPageBreak/>
        <w:t>P</w:t>
      </w:r>
      <w:r>
        <w:t>art 4</w:t>
      </w:r>
    </w:p>
    <w:p w14:paraId="1567CADA" w14:textId="2E761F1E" w:rsidR="00B9090C" w:rsidRDefault="00B9090C" w:rsidP="00B9090C">
      <w:pPr>
        <w:pStyle w:val="Heading2"/>
        <w:numPr>
          <w:ilvl w:val="0"/>
          <w:numId w:val="7"/>
        </w:numPr>
      </w:pPr>
      <w:r>
        <w:t>Listing</w:t>
      </w:r>
    </w:p>
    <w:p w14:paraId="49DDDA39" w14:textId="0FA3E021" w:rsidR="00B9090C" w:rsidRDefault="0093657C" w:rsidP="00B9090C">
      <w:pPr>
        <w:pStyle w:val="ListParagraph"/>
        <w:numPr>
          <w:ilvl w:val="1"/>
          <w:numId w:val="4"/>
        </w:numPr>
      </w:pPr>
      <w:hyperlink r:id="rId36" w:history="1">
        <w:r w:rsidR="00B9090C" w:rsidRPr="0093657C">
          <w:rPr>
            <w:rStyle w:val="Hyperlink"/>
          </w:rPr>
          <w:t>CU Toolkit Training – 7</w:t>
        </w:r>
      </w:hyperlink>
    </w:p>
    <w:p w14:paraId="10C52B13" w14:textId="65544688" w:rsidR="00B9090C" w:rsidRDefault="00B9090C" w:rsidP="00B9090C">
      <w:pPr>
        <w:pStyle w:val="ListParagraph"/>
        <w:numPr>
          <w:ilvl w:val="2"/>
          <w:numId w:val="4"/>
        </w:numPr>
      </w:pPr>
      <w:r>
        <w:t>Code walkthrough</w:t>
      </w:r>
    </w:p>
    <w:p w14:paraId="3D36A05F" w14:textId="14BDB4FE" w:rsidR="00B9090C" w:rsidRDefault="00B9090C" w:rsidP="00B9090C">
      <w:pPr>
        <w:pStyle w:val="ListParagraph"/>
        <w:numPr>
          <w:ilvl w:val="2"/>
          <w:numId w:val="4"/>
        </w:numPr>
      </w:pPr>
      <w:r>
        <w:t>Exercise – 8</w:t>
      </w:r>
    </w:p>
    <w:p w14:paraId="5F098C0E" w14:textId="458C3D05" w:rsidR="00B9090C" w:rsidRDefault="0093657C" w:rsidP="00B9090C">
      <w:pPr>
        <w:pStyle w:val="Heading2"/>
        <w:numPr>
          <w:ilvl w:val="0"/>
          <w:numId w:val="7"/>
        </w:numPr>
      </w:pPr>
      <w:r>
        <w:t>Drill Methods</w:t>
      </w:r>
    </w:p>
    <w:p w14:paraId="0C4EDCA4" w14:textId="2B5B09D9" w:rsidR="00B9090C" w:rsidRDefault="0093657C" w:rsidP="00B9090C">
      <w:pPr>
        <w:pStyle w:val="ListParagraph"/>
        <w:numPr>
          <w:ilvl w:val="1"/>
          <w:numId w:val="7"/>
        </w:numPr>
      </w:pPr>
      <w:hyperlink r:id="rId37" w:history="1">
        <w:r w:rsidR="00B9090C" w:rsidRPr="0093657C">
          <w:rPr>
            <w:rStyle w:val="Hyperlink"/>
          </w:rPr>
          <w:t>CU Toolkit Training – 8</w:t>
        </w:r>
      </w:hyperlink>
    </w:p>
    <w:p w14:paraId="4873341A" w14:textId="601E1ED6" w:rsidR="00B9090C" w:rsidRPr="00DF728C" w:rsidRDefault="00B9090C" w:rsidP="00B9090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>Code</w:t>
      </w:r>
      <w:r>
        <w:t xml:space="preserve"> </w:t>
      </w:r>
      <w:r>
        <w:t>w</w:t>
      </w:r>
      <w:r>
        <w:t>alkthrough</w:t>
      </w:r>
    </w:p>
    <w:p w14:paraId="3800247B" w14:textId="3784BD74" w:rsidR="00B9090C" w:rsidRDefault="00B9090C" w:rsidP="00FE326F">
      <w:pPr>
        <w:pStyle w:val="ListParagraph"/>
        <w:numPr>
          <w:ilvl w:val="2"/>
          <w:numId w:val="7"/>
        </w:numPr>
      </w:pPr>
      <w:r>
        <w:t>Exercise – 9</w:t>
      </w:r>
    </w:p>
    <w:p w14:paraId="438AD4A6" w14:textId="77777777" w:rsidR="00B9090C" w:rsidRDefault="00B9090C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738F3177" w14:textId="2C860497" w:rsidR="00B9090C" w:rsidRPr="00E37A50" w:rsidRDefault="00B9090C" w:rsidP="00B9090C">
      <w:pPr>
        <w:pStyle w:val="Heading1"/>
      </w:pPr>
      <w:r>
        <w:lastRenderedPageBreak/>
        <w:t>P</w:t>
      </w:r>
      <w:r>
        <w:t>art 5</w:t>
      </w:r>
    </w:p>
    <w:p w14:paraId="57698AE7" w14:textId="535ABFB5" w:rsidR="00B9090C" w:rsidRDefault="00FA5D84" w:rsidP="00FA5D84">
      <w:pPr>
        <w:pStyle w:val="Heading2"/>
        <w:numPr>
          <w:ilvl w:val="0"/>
          <w:numId w:val="8"/>
        </w:numPr>
      </w:pPr>
      <w:r>
        <w:t>Multiple Screen Program</w:t>
      </w:r>
    </w:p>
    <w:p w14:paraId="0A4D29FE" w14:textId="5485D8BD" w:rsidR="00B9090C" w:rsidRDefault="00FA5D84" w:rsidP="00FA5D84">
      <w:pPr>
        <w:pStyle w:val="ListParagraph"/>
        <w:numPr>
          <w:ilvl w:val="1"/>
          <w:numId w:val="4"/>
        </w:numPr>
      </w:pPr>
      <w:r>
        <w:t>Exercise – 10</w:t>
      </w:r>
    </w:p>
    <w:p w14:paraId="4D50BAA8" w14:textId="78B98213" w:rsidR="00B9090C" w:rsidRDefault="00FA5D84" w:rsidP="00FA5D84">
      <w:pPr>
        <w:pStyle w:val="Heading2"/>
        <w:numPr>
          <w:ilvl w:val="0"/>
          <w:numId w:val="8"/>
        </w:numPr>
      </w:pPr>
      <w:r>
        <w:t>Advanced Topics</w:t>
      </w:r>
    </w:p>
    <w:p w14:paraId="5D1C455F" w14:textId="70E747CF" w:rsidR="00FA5D84" w:rsidRDefault="00FA5D84" w:rsidP="00FA5D84">
      <w:pPr>
        <w:pStyle w:val="ListParagraph"/>
        <w:numPr>
          <w:ilvl w:val="1"/>
          <w:numId w:val="8"/>
        </w:numPr>
      </w:pPr>
      <w:r>
        <w:t>Exercise – 11</w:t>
      </w:r>
    </w:p>
    <w:p w14:paraId="342F1CA7" w14:textId="20FC0912" w:rsidR="00B9090C" w:rsidRPr="00486C4B" w:rsidRDefault="00FA5D84" w:rsidP="00B9090C">
      <w:pPr>
        <w:pStyle w:val="ListParagraph"/>
        <w:numPr>
          <w:ilvl w:val="1"/>
          <w:numId w:val="8"/>
        </w:numPr>
      </w:pPr>
      <w:r>
        <w:t>List Processing Input</w:t>
      </w:r>
    </w:p>
    <w:sectPr w:rsidR="00B9090C" w:rsidRPr="00486C4B" w:rsidSect="000C72E1">
      <w:headerReference w:type="default" r:id="rId38"/>
      <w:footerReference w:type="default" r:id="rId39"/>
      <w:footerReference w:type="firs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67115" w14:textId="77777777" w:rsidR="00323674" w:rsidRDefault="00323674" w:rsidP="00324E3E">
      <w:pPr>
        <w:spacing w:after="0" w:line="240" w:lineRule="auto"/>
      </w:pPr>
      <w:r>
        <w:separator/>
      </w:r>
    </w:p>
  </w:endnote>
  <w:endnote w:type="continuationSeparator" w:id="0">
    <w:p w14:paraId="66D67116" w14:textId="77777777" w:rsidR="00323674" w:rsidRDefault="00323674" w:rsidP="0032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8" w14:textId="35F02FC2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D6711B" wp14:editId="1C20EB5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6" name="Rectangle 1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6D6711F" w14:textId="77777777" w:rsidR="00F130A3" w:rsidRDefault="00F130A3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Computers Unlimited</w:t>
                                </w:r>
                              </w:p>
                            </w:sdtContent>
                          </w:sdt>
                          <w:p w14:paraId="66D67120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1" w14:textId="308E5161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E003B6" w:rsidRPr="00E003B6">
                              <w:rPr>
                                <w:noProof/>
                                <w:color w:val="FFFFFF" w:themeColor="background1"/>
                              </w:rPr>
                              <w:t>5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B" id="Group 10" o:sp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Wk6MZMIDAAAFDgAADgAAAAAAAAAAAAAAAAAu&#10;AgAAZHJzL2Uyb0RvYy54bWxQSwECLQAUAAYACAAAACEApj6bht0AAAAFAQAADwAAAAAAAAAAAAAA&#10;AAAcBgAAZHJzL2Rvd25yZXYueG1sUEsFBgAAAAAEAAQA8wAAACYHAAAAAA==&#10;">
              <v:rect id="Rectangle 11" o:spid="_x0000_s103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" fillcolor="#2f2d4c [2405]" stroked="f" strokecolor="#2f2d4c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6D6711F" w14:textId="77777777" w:rsidR="00F130A3" w:rsidRDefault="00F130A3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Computers Unlimited</w:t>
                          </w:r>
                        </w:p>
                      </w:sdtContent>
                    </w:sdt>
                    <w:p w14:paraId="66D67120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2" o:spid="_x0000_s103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" fillcolor="#2f2d4c [2405]" stroked="f">
                <v:textbox>
                  <w:txbxContent>
                    <w:p w14:paraId="66D67121" w14:textId="308E5161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E003B6" w:rsidRPr="00E003B6">
                        <w:rPr>
                          <w:noProof/>
                          <w:color w:val="FFFFFF" w:themeColor="background1"/>
                        </w:rPr>
                        <w:t>5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3" o:spid="_x0000_s103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9" w14:textId="0A42D1E3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D6711C" wp14:editId="3B6E1C5C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2" w14:textId="77777777" w:rsidR="00F130A3" w:rsidRDefault="00F130A3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60"/>
                              </w:rPr>
                              <w:t>Computers Unlimited</w:t>
                            </w:r>
                          </w:p>
                          <w:p w14:paraId="66D67123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4" w14:textId="77777777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C72E1" w:rsidRPr="000C72E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C" id="Group 6" o:spid="_x0000_s1034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U5kdnxAMAAAEOAAAOAAAAAAAAAAAAAAAA&#10;AC4CAABkcnMvZTJvRG9jLnhtbFBLAQItABQABgAIAAAAIQCmPpuG3QAAAAUBAAAPAAAAAAAAAAAA&#10;AAAAAB4GAABkcnMvZG93bnJldi54bWxQSwUGAAAAAAQABADzAAAAKAcAAAAA&#10;">
              <v:rect id="Rectangle 7" o:spid="_x0000_s103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2f2d4c [2405]" stroked="f" strokecolor="#2f2d4c [2405]">
                <v:textbox>
                  <w:txbxContent>
                    <w:p w14:paraId="66D67122" w14:textId="77777777" w:rsidR="00F130A3" w:rsidRDefault="00F130A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Computers Unlimited</w:t>
                      </w:r>
                    </w:p>
                    <w:p w14:paraId="66D67123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3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2f2d4c [2405]" stroked="f">
                <v:textbox>
                  <w:txbxContent>
                    <w:p w14:paraId="66D67124" w14:textId="77777777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C72E1" w:rsidRPr="000C72E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3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67113" w14:textId="77777777" w:rsidR="00323674" w:rsidRDefault="00323674" w:rsidP="00324E3E">
      <w:pPr>
        <w:spacing w:after="0" w:line="240" w:lineRule="auto"/>
      </w:pPr>
      <w:r>
        <w:separator/>
      </w:r>
    </w:p>
  </w:footnote>
  <w:footnote w:type="continuationSeparator" w:id="0">
    <w:p w14:paraId="66D67114" w14:textId="77777777" w:rsidR="00323674" w:rsidRDefault="00323674" w:rsidP="0032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7" w14:textId="4D99D146" w:rsidR="00324E3E" w:rsidRDefault="002765F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6D6711A" wp14:editId="07FB452F">
              <wp:simplePos x="0" y="0"/>
              <wp:positionH relativeFrom="page">
                <wp:posOffset>190500</wp:posOffset>
              </wp:positionH>
              <wp:positionV relativeFrom="topMargin">
                <wp:posOffset>180975</wp:posOffset>
              </wp:positionV>
              <wp:extent cx="7367270" cy="530225"/>
              <wp:effectExtent l="9525" t="9525" r="6985" b="12700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7270" cy="530225"/>
                        <a:chOff x="330" y="308"/>
                        <a:chExt cx="11586" cy="835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1175610343"/>
                              <w:placeholder>
                                <w:docPart w:val="A4E507DB405F4CB49D85BD120B0A028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6D6711D" w14:textId="3D783E92" w:rsidR="00324E3E" w:rsidRDefault="004D2464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CU Toolkit Training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1E" w14:textId="2647A1CB" w:rsidR="00324E3E" w:rsidRPr="00A377AC" w:rsidRDefault="00693801">
                            <w:pPr>
                              <w:pStyle w:val="Head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instrText xml:space="preserve"> DATE \@ "M/d/yyyy h:mm am/pm" </w:instrTex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separate"/>
                            </w:r>
                            <w:r w:rsidR="006935F3">
                              <w:rPr>
                                <w:noProof/>
                                <w:color w:val="FFFFFF" w:themeColor="background1"/>
                                <w:sz w:val="20"/>
                              </w:rPr>
                              <w:t>7/15/2021 10:21 AM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A" id="Group 1" o:spid="_x0000_s1026" style="position:absolute;margin-left:15pt;margin-top:14.25pt;width:580.1pt;height:41.75pt;z-index:251660288;mso-width-percent:950;mso-position-horizontal-relative:page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" fillcolor="#794618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1175610343"/>
                        <w:placeholder>
                          <w:docPart w:val="A4E507DB405F4CB49D85BD120B0A028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66D6711D" w14:textId="3D783E92" w:rsidR="00324E3E" w:rsidRDefault="004D2464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CU Toolkit Training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" fillcolor="#17517a [3206]" stroked="f" strokecolor="white [3212]" strokeweight="2pt">
                <v:textbox>
                  <w:txbxContent>
                    <w:p w14:paraId="66D6711E" w14:textId="2647A1CB" w:rsidR="00324E3E" w:rsidRPr="00A377AC" w:rsidRDefault="00693801">
                      <w:pPr>
                        <w:pStyle w:val="Head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</w:rPr>
                        <w:instrText xml:space="preserve"> DATE \@ "M/d/yyyy h:mm am/pm" </w:instrTex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separate"/>
                      </w:r>
                      <w:r w:rsidR="006935F3">
                        <w:rPr>
                          <w:noProof/>
                          <w:color w:val="FFFFFF" w:themeColor="background1"/>
                          <w:sz w:val="20"/>
                        </w:rPr>
                        <w:t>7/15/2021 10:21 AM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85D21"/>
    <w:multiLevelType w:val="hybridMultilevel"/>
    <w:tmpl w:val="8E5A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56D6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DFAEAC5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color w:val="auto"/>
        <w:sz w:val="22"/>
        <w:szCs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34384"/>
    <w:multiLevelType w:val="hybridMultilevel"/>
    <w:tmpl w:val="8E5A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56D6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DFAEAC5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color w:val="auto"/>
        <w:sz w:val="22"/>
        <w:szCs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E04DC"/>
    <w:multiLevelType w:val="hybridMultilevel"/>
    <w:tmpl w:val="A7ECB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F7D54"/>
    <w:multiLevelType w:val="hybridMultilevel"/>
    <w:tmpl w:val="C7905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F5D15"/>
    <w:multiLevelType w:val="hybridMultilevel"/>
    <w:tmpl w:val="8E5A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56D6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DFAEAC5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color w:val="auto"/>
        <w:sz w:val="22"/>
        <w:szCs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AA5C3A"/>
    <w:multiLevelType w:val="hybridMultilevel"/>
    <w:tmpl w:val="8E5A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56D6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DFAEAC5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color w:val="auto"/>
        <w:sz w:val="22"/>
        <w:szCs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267E9"/>
    <w:multiLevelType w:val="hybridMultilevel"/>
    <w:tmpl w:val="CDBC1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40E1CFD"/>
    <w:multiLevelType w:val="hybridMultilevel"/>
    <w:tmpl w:val="8E5A9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56D6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DFAEAC52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color w:val="auto"/>
        <w:sz w:val="22"/>
        <w:szCs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69"/>
    <w:rsid w:val="000C72E1"/>
    <w:rsid w:val="00150969"/>
    <w:rsid w:val="00167AAD"/>
    <w:rsid w:val="001A6091"/>
    <w:rsid w:val="002765F3"/>
    <w:rsid w:val="002B018B"/>
    <w:rsid w:val="00305D85"/>
    <w:rsid w:val="00323674"/>
    <w:rsid w:val="00324E3E"/>
    <w:rsid w:val="003D377F"/>
    <w:rsid w:val="00486C4B"/>
    <w:rsid w:val="004D2464"/>
    <w:rsid w:val="00572607"/>
    <w:rsid w:val="005A4EBB"/>
    <w:rsid w:val="005D5B6A"/>
    <w:rsid w:val="006935F3"/>
    <w:rsid w:val="00693801"/>
    <w:rsid w:val="00776FCA"/>
    <w:rsid w:val="00786838"/>
    <w:rsid w:val="00922580"/>
    <w:rsid w:val="0093657C"/>
    <w:rsid w:val="0097306E"/>
    <w:rsid w:val="00984DC0"/>
    <w:rsid w:val="009D0C21"/>
    <w:rsid w:val="009E7826"/>
    <w:rsid w:val="00A377AC"/>
    <w:rsid w:val="00B45911"/>
    <w:rsid w:val="00B726BB"/>
    <w:rsid w:val="00B9090C"/>
    <w:rsid w:val="00BB5980"/>
    <w:rsid w:val="00BC0607"/>
    <w:rsid w:val="00C108B5"/>
    <w:rsid w:val="00DB3E37"/>
    <w:rsid w:val="00DE0E58"/>
    <w:rsid w:val="00DF728C"/>
    <w:rsid w:val="00E003B6"/>
    <w:rsid w:val="00E37A50"/>
    <w:rsid w:val="00E46754"/>
    <w:rsid w:val="00E64C63"/>
    <w:rsid w:val="00EF0C3D"/>
    <w:rsid w:val="00F07701"/>
    <w:rsid w:val="00F130A3"/>
    <w:rsid w:val="00F20F35"/>
    <w:rsid w:val="00F74AB0"/>
    <w:rsid w:val="00FA5D84"/>
    <w:rsid w:val="00FB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D670FF"/>
  <w15:docId w15:val="{FDD8C29C-6CBA-4962-AA5D-19DF1818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90C"/>
  </w:style>
  <w:style w:type="paragraph" w:styleId="Heading1">
    <w:name w:val="heading 1"/>
    <w:basedOn w:val="Normal"/>
    <w:next w:val="Normal"/>
    <w:link w:val="Heading1Char"/>
    <w:uiPriority w:val="9"/>
    <w:qFormat/>
    <w:rsid w:val="00150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969"/>
    <w:pPr>
      <w:pBdr>
        <w:bottom w:val="single" w:sz="8" w:space="4" w:color="AD2E2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969"/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969"/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3E"/>
  </w:style>
  <w:style w:type="paragraph" w:styleId="Footer">
    <w:name w:val="footer"/>
    <w:basedOn w:val="Normal"/>
    <w:link w:val="Foot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3E"/>
  </w:style>
  <w:style w:type="paragraph" w:styleId="BalloonText">
    <w:name w:val="Balloon Text"/>
    <w:basedOn w:val="Normal"/>
    <w:link w:val="BalloonTextChar"/>
    <w:uiPriority w:val="99"/>
    <w:semiHidden/>
    <w:unhideWhenUsed/>
    <w:rsid w:val="0032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3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59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911"/>
    <w:rPr>
      <w:color w:val="9B73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80"/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467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05D8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7306E"/>
    <w:rPr>
      <w:color w:val="D6A73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synergex.com/docs/versions/v111/index.htm" TargetMode="External"/><Relationship Id="rId18" Type="http://schemas.openxmlformats.org/officeDocument/2006/relationships/hyperlink" Target="http://jobfunc2.cu.net/Job%20Functions/Programmer/Programmer%20Handbook/Database%20How%20To%20-%20Create%20Support%20and%20External%20Views.docx" TargetMode="External"/><Relationship Id="rId26" Type="http://schemas.openxmlformats.org/officeDocument/2006/relationships/hyperlink" Target="http://jobfunc2.cu.net/Job%20Functions/Programmer/Programmer%20Handbook/Database%20Reference%20-%20Developer%20Notes.docx" TargetMode="External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://jobfunc2.cu.net/Job%20Functions/Programmer/Programmer%20Handbook/Database%20How%20To%20-%20Modify%20SQL%20Table%20Creation%20Script.doc" TargetMode="External"/><Relationship Id="rId34" Type="http://schemas.openxmlformats.org/officeDocument/2006/relationships/hyperlink" Target="http://jobfunc2.cu.net/Job%20Functions/Programmer/Programmer%20Handbook/Synergy%20Training%20-%20CU%20Toolkit/CU%20Toolkit%20Training%205.pptx" TargetMode="External"/><Relationship Id="rId42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yperlink" Target="http://jobfunc2.cu.net/Job%20Functions/Programmer/Programmer%20Handbook/Synergy%20Reference%20-%20CUToolkit%20Reference%20Manual.doc" TargetMode="External"/><Relationship Id="rId17" Type="http://schemas.openxmlformats.org/officeDocument/2006/relationships/hyperlink" Target="http://jobfunc2.cu.net/Job%20Functions/Programmer/Programmer%20Handbook/Database%20How%20To%20-%20Audit%20Trigger%20Generator.docx" TargetMode="External"/><Relationship Id="rId25" Type="http://schemas.openxmlformats.org/officeDocument/2006/relationships/hyperlink" Target="http://jobfunc2.cu.net/Job%20Functions/Programmer/Programmer%20Handbook/Database%20Reference%20-%20Database%20Design.doc" TargetMode="External"/><Relationship Id="rId33" Type="http://schemas.openxmlformats.org/officeDocument/2006/relationships/hyperlink" Target="http://jobfunc2.cu.net/Job%20Functions/Programmer/Programmer%20Handbook/Synergy%20Training%20-%20CU%20Toolkit/CU%20Toolkit%20Training%204.pptx" TargetMode="External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jobfunc2.cu.net/Job%20Functions/Programmer/Programmer%20Handbook/Synergy%20Training%20-%20CU%20Toolkit/CU%20Toolkit%20Training%203.pptx" TargetMode="External"/><Relationship Id="rId20" Type="http://schemas.openxmlformats.org/officeDocument/2006/relationships/hyperlink" Target="http://jobfunc2.cu.net/Job%20Functions/Programmer/Programmer%20Handbook/Database%20How%20To%20-%20Determine%20Column%20Nullability.vsd" TargetMode="External"/><Relationship Id="rId29" Type="http://schemas.openxmlformats.org/officeDocument/2006/relationships/hyperlink" Target="http://jobfunc2.cu.net/Job%20Functions/Programmer/Programmer%20Handbook/Database%20Reference%20-%20Tablediff%20Data%20Access%20Processing%20Tags.doc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://jobfunc2.cu.net/Job%20Functions/Programmer/Programmer%20Handbook/Database%20Reference%20-%20Data%20Object%20XML%20Tags.docx" TargetMode="External"/><Relationship Id="rId32" Type="http://schemas.openxmlformats.org/officeDocument/2006/relationships/hyperlink" Target="http://jobfunc2.cu.net/Job%20Functions/Programmer/Programmer%20Handbook/Database%20Reference%20-%20XmlSchemaCollectionsInSQL.docx" TargetMode="External"/><Relationship Id="rId37" Type="http://schemas.openxmlformats.org/officeDocument/2006/relationships/hyperlink" Target="http://jobfunc2.cu.net/Job%20Functions/Programmer/Programmer%20Handbook/Synergy%20Training%20-%20CU%20Toolkit/CU%20Toolkit%20Training%208.pptx" TargetMode="External"/><Relationship Id="rId40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hyperlink" Target="http://jobfunc2.cu.net/Job%20Functions/Programmer/Programmer%20Handbook/Synergy%20Training%20-%20CU%20Toolkit/CU%20Toolkit%20Training%202.pptx" TargetMode="External"/><Relationship Id="rId23" Type="http://schemas.openxmlformats.org/officeDocument/2006/relationships/hyperlink" Target="http://jobfunc2.cu.net/Job%20Functions/Programmer/Programmer%20Handbook/Database%20How%20To%20-%20Set%20Up%20Data%20Dictionary%20Context%20Menu.docx" TargetMode="External"/><Relationship Id="rId28" Type="http://schemas.openxmlformats.org/officeDocument/2006/relationships/hyperlink" Target="http://jobfunc2.cu.net/Job%20Functions/Programmer/Programmer%20Handbook/Database%20Reference%20-%20Table%20Normalization%20Procedures.docx" TargetMode="External"/><Relationship Id="rId36" Type="http://schemas.openxmlformats.org/officeDocument/2006/relationships/hyperlink" Target="http://jobfunc2.cu.net/Job%20Functions/Programmer/Programmer%20Handbook/Synergy%20Training%20-%20CU%20Toolkit/CU%20Toolkit%20Training%207.pptx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://jobfunc2.cu.net/Job%20Functions/Programmer/Programmer%20Handbook/Database%20How%20To%20-%20Data%20Distribution%20User%20Documention.doc" TargetMode="External"/><Relationship Id="rId31" Type="http://schemas.openxmlformats.org/officeDocument/2006/relationships/hyperlink" Target="http://jobfunc2.cu.net/Job%20Functions/Programmer/Programmer%20Handbook/Database%20Reference%20-%20What%20is%20Normalization.doc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jobfunc2.cu.net/Job%20Functions/Programmer/Programmer%20Handbook/Synergy%20Training%20-%20CU%20Toolkit/CU%20Toolkit%20Training%201.pptx" TargetMode="External"/><Relationship Id="rId22" Type="http://schemas.openxmlformats.org/officeDocument/2006/relationships/hyperlink" Target="http://jobfunc2.cu.net/Job%20Functions/Programmer/Programmer%20Handbook/Database%20How%20To%20-%20Profile%20Expensive%20Queries.docx" TargetMode="External"/><Relationship Id="rId27" Type="http://schemas.openxmlformats.org/officeDocument/2006/relationships/hyperlink" Target="http://jobfunc2.cu.net/Job%20Functions/Programmer/Programmer%20Handbook/Database%20Reference%20-%20Migrate%20Data%20Access%20Processing%20Tags.docx" TargetMode="External"/><Relationship Id="rId30" Type="http://schemas.openxmlformats.org/officeDocument/2006/relationships/hyperlink" Target="http://jobfunc2.cu.net/Job%20Functions/Programmer/Programmer%20Handbook/Database%20Reference%20-%20Tablediff%20Functions%20and%20Limitations.doc" TargetMode="External"/><Relationship Id="rId35" Type="http://schemas.openxmlformats.org/officeDocument/2006/relationships/hyperlink" Target="http://jobfunc2.cu.net/Job%20Functions/Programmer/Programmer%20Handbook/Synergy%20Training%20-%20CU%20Toolkit/CU%20Toolkit%20Training%206.pptx" TargetMode="External"/><Relationship Id="rId43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507DB405F4CB49D85BD120B0A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9141-9F1E-4B31-A607-0C78CC53051E}"/>
      </w:docPartPr>
      <w:docPartBody>
        <w:p w:rsidR="00084336" w:rsidRDefault="00CD1496" w:rsidP="00CD1496">
          <w:pPr>
            <w:pStyle w:val="A4E507DB405F4CB49D85BD120B0A028B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6"/>
    <w:rsid w:val="00084336"/>
    <w:rsid w:val="00820399"/>
    <w:rsid w:val="009F7168"/>
    <w:rsid w:val="00AE2CBB"/>
    <w:rsid w:val="00C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507DB405F4CB49D85BD120B0A028B">
    <w:name w:val="A4E507DB405F4CB49D85BD120B0A028B"/>
    <w:rsid w:val="00CD1496"/>
  </w:style>
  <w:style w:type="paragraph" w:customStyle="1" w:styleId="6AF1DF18746E4056BAA71EFC6400B3A6">
    <w:name w:val="6AF1DF18746E4056BAA71EFC6400B3A6"/>
    <w:rsid w:val="00CD1496"/>
  </w:style>
  <w:style w:type="paragraph" w:customStyle="1" w:styleId="C76A870745AD4AE5B5386EDD7403A715">
    <w:name w:val="C76A870745AD4AE5B5386EDD7403A715"/>
    <w:rsid w:val="00CD1496"/>
  </w:style>
  <w:style w:type="paragraph" w:customStyle="1" w:styleId="0A5B823C32804E2B803794E3247395C9">
    <w:name w:val="0A5B823C32804E2B803794E3247395C9"/>
    <w:rsid w:val="00084336"/>
  </w:style>
  <w:style w:type="paragraph" w:customStyle="1" w:styleId="5EB48E22F2BA4579B33695C85B07B7EA">
    <w:name w:val="5EB48E22F2BA4579B33695C85B07B7EA"/>
    <w:rsid w:val="00084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Human">
  <a:themeElements>
    <a:clrScheme name="Human">
      <a:dk1>
        <a:sysClr val="windowText" lastClr="000000"/>
      </a:dk1>
      <a:lt1>
        <a:sysClr val="window" lastClr="FFFFFF"/>
      </a:lt1>
      <a:dk2>
        <a:srgbClr val="795339"/>
      </a:dk2>
      <a:lt2>
        <a:srgbClr val="F7EEDD"/>
      </a:lt2>
      <a:accent1>
        <a:srgbClr val="AD2E27"/>
      </a:accent1>
      <a:accent2>
        <a:srgbClr val="3F3D66"/>
      </a:accent2>
      <a:accent3>
        <a:srgbClr val="17517A"/>
      </a:accent3>
      <a:accent4>
        <a:srgbClr val="877E48"/>
      </a:accent4>
      <a:accent5>
        <a:srgbClr val="AF8B1E"/>
      </a:accent5>
      <a:accent6>
        <a:srgbClr val="A35E21"/>
      </a:accent6>
      <a:hlink>
        <a:srgbClr val="9B7300"/>
      </a:hlink>
      <a:folHlink>
        <a:srgbClr val="D6A73B"/>
      </a:folHlink>
    </a:clrScheme>
    <a:fontScheme name="Human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Human">
      <a:fillStyleLst>
        <a:solidFill>
          <a:schemeClr val="phClr"/>
        </a:solidFill>
        <a:gradFill>
          <a:gsLst>
            <a:gs pos="0">
              <a:schemeClr val="phClr">
                <a:tint val="30000"/>
                <a:satMod val="175000"/>
              </a:schemeClr>
            </a:gs>
            <a:gs pos="50000">
              <a:schemeClr val="phClr">
                <a:tint val="55000"/>
                <a:satMod val="200000"/>
              </a:schemeClr>
            </a:gs>
            <a:gs pos="70000">
              <a:schemeClr val="phClr">
                <a:tint val="70000"/>
                <a:satMod val="175000"/>
              </a:schemeClr>
            </a:gs>
            <a:gs pos="100000">
              <a:schemeClr val="phClr">
                <a:tint val="85000"/>
                <a:satMod val="175000"/>
              </a:schemeClr>
            </a:gs>
          </a:gsLst>
          <a:lin ang="8000000" scaled="1"/>
        </a:gradFill>
        <a:gradFill>
          <a:gsLst>
            <a:gs pos="0">
              <a:schemeClr val="phClr">
                <a:shade val="100000"/>
                <a:satMod val="140000"/>
              </a:schemeClr>
            </a:gs>
            <a:gs pos="40000">
              <a:schemeClr val="phClr">
                <a:shade val="65000"/>
                <a:satMod val="140000"/>
              </a:schemeClr>
            </a:gs>
            <a:gs pos="70000">
              <a:schemeClr val="phClr">
                <a:shade val="40000"/>
                <a:satMod val="115000"/>
              </a:schemeClr>
            </a:gs>
            <a:gs pos="100000">
              <a:schemeClr val="phClr">
                <a:shade val="20000"/>
                <a:satMod val="115000"/>
              </a:schemeClr>
            </a:gs>
          </a:gsLst>
          <a:lin ang="8000000" scaled="1"/>
        </a:gradFill>
      </a:fillStyleLst>
      <a:lnStyleLst>
        <a:ln w="5000" cap="rnd" cmpd="sng" algn="ctr">
          <a:solidFill>
            <a:schemeClr val="phClr"/>
          </a:solidFill>
          <a:prstDash val="solid"/>
        </a:ln>
        <a:ln w="12700" cap="rnd" cmpd="sng" algn="ctr">
          <a:solidFill>
            <a:schemeClr val="phClr"/>
          </a:solidFill>
          <a:prstDash val="solid"/>
        </a:ln>
        <a:ln w="2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000" dist="25400" dir="9000000" rotWithShape="0">
              <a:srgbClr val="1A0000">
                <a:alpha val="35000"/>
              </a:srgbClr>
            </a:outerShdw>
          </a:effectLst>
        </a:effectStyle>
        <a:effectStyle>
          <a:effectLst>
            <a:outerShdw blurRad="39000" dist="25400" dir="9000000" rotWithShape="0">
              <a:srgbClr val="1A0000">
                <a:alpha val="40000"/>
              </a:srgbClr>
            </a:outerShdw>
          </a:effectLst>
        </a:effectStyle>
        <a:effectStyle>
          <a:effectLst>
            <a:outerShdw blurRad="39000" dist="25400" dir="90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rightRoom" dir="tr">
              <a:rot lat="0" lon="0" rev="3540000"/>
            </a:lightRig>
          </a:scene3d>
          <a:sp3d prstMaterial="matte">
            <a:bevelT w="190500" h="44450" prst="cross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275000"/>
              </a:schemeClr>
            </a:gs>
            <a:gs pos="3000">
              <a:schemeClr val="phClr">
                <a:tint val="87000"/>
                <a:satMod val="275000"/>
              </a:schemeClr>
            </a:gs>
            <a:gs pos="10000">
              <a:schemeClr val="phClr">
                <a:tint val="90000"/>
                <a:satMod val="275000"/>
              </a:schemeClr>
            </a:gs>
            <a:gs pos="70000">
              <a:schemeClr val="phClr">
                <a:shade val="38000"/>
                <a:satMod val="275000"/>
              </a:schemeClr>
            </a:gs>
            <a:gs pos="90000">
              <a:schemeClr val="phClr">
                <a:shade val="25000"/>
                <a:satMod val="300000"/>
              </a:schemeClr>
            </a:gs>
            <a:gs pos="100000">
              <a:schemeClr val="phClr">
                <a:shade val="22000"/>
                <a:satMod val="300000"/>
              </a:schemeClr>
            </a:gs>
          </a:gsLst>
          <a:path path="circle">
            <a:fillToRect l="60000" t="-3300" b="200000"/>
          </a:path>
        </a:gradFill>
        <a:gradFill rotWithShape="1">
          <a:gsLst>
            <a:gs pos="0">
              <a:schemeClr val="phClr">
                <a:tint val="57000"/>
                <a:satMod val="400000"/>
              </a:schemeClr>
            </a:gs>
            <a:gs pos="100000">
              <a:schemeClr val="phClr">
                <a:tint val="87000"/>
                <a:shade val="40000"/>
                <a:satMod val="5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Computers Unlimited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8E30A66E7F6488B0B8E7DA15F59DD" ma:contentTypeVersion="7" ma:contentTypeDescription="Create a new document." ma:contentTypeScope="" ma:versionID="22147dfdc2ddfff478c2988a670bfaee">
  <xsd:schema xmlns:xsd="http://www.w3.org/2001/XMLSchema" xmlns:xs="http://www.w3.org/2001/XMLSchema" xmlns:p="http://schemas.microsoft.com/office/2006/metadata/properties" xmlns:ns2="1cc964a4-1b2e-45c5-925c-9098a8c3c972" targetNamespace="http://schemas.microsoft.com/office/2006/metadata/properties" ma:root="true" ma:fieldsID="61433a167bfe23bce83e493e0754433c" ns2:_="">
    <xsd:import namespace="1cc964a4-1b2e-45c5-925c-9098a8c3c972"/>
    <xsd:element name="properties">
      <xsd:complexType>
        <xsd:sequence>
          <xsd:element name="documentManagement">
            <xsd:complexType>
              <xsd:all>
                <xsd:element ref="ns2:Last_x0020_reviewed" minOccurs="0"/>
                <xsd:element ref="ns2:Comment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964a4-1b2e-45c5-925c-9098a8c3c972" elementFormDefault="qualified">
    <xsd:import namespace="http://schemas.microsoft.com/office/2006/documentManagement/types"/>
    <xsd:import namespace="http://schemas.microsoft.com/office/infopath/2007/PartnerControls"/>
    <xsd:element name="Last_x0020_reviewed" ma:index="2" nillable="true" ma:displayName="Last reviewed date" ma:description="Date the document was last reviewed." ma:format="DateOnly" ma:internalName="Last_x0020_reviewed" ma:readOnly="false">
      <xsd:simpleType>
        <xsd:restriction base="dms:DateTime"/>
      </xsd:simpleType>
    </xsd:element>
    <xsd:element name="Comment" ma:index="3" nillable="true" ma:displayName="Comment" ma:description="User defined Comments" ma:internalName="Comment" ma:readOnly="false">
      <xsd:simpleType>
        <xsd:restriction base="dms:Note">
          <xsd:maxLength value="255"/>
        </xsd:restriction>
      </xsd:simpleType>
    </xsd:element>
    <xsd:element name="Group" ma:index="6" nillable="true" ma:displayName="Group" ma:internalName="Group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Last_x0020_reviewed xmlns="1cc964a4-1b2e-45c5-925c-9098a8c3c972">2021-03-30T06:00:00+00:00</Last_x0020_reviewed>
    <Group xmlns="1cc964a4-1b2e-45c5-925c-9098a8c3c972" xsi:nil="true"/>
    <Comment xmlns="1cc964a4-1b2e-45c5-925c-9098a8c3c972">Davis</Com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E45925-A73A-4E5F-B6A5-DB06669504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744AA-3AF1-4EEA-9371-ACC36C4F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9C6309-2D56-4798-AD6D-C3EDC391B717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1cc964a4-1b2e-45c5-925c-9098a8c3c972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7E885D6A-D2BA-46F0-A044-91593B1BC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 Toolkit Training.docx</Template>
  <TotalTime>69</TotalTime>
  <Pages>5</Pages>
  <Words>802</Words>
  <Characters>4575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Share point header for Office</vt:lpstr>
    </vt:vector>
  </TitlesOfParts>
  <Company>Computers Unlimited</Company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 Toolkit Training</dc:title>
  <dc:subject/>
  <dc:creator>Davis Almanza</dc:creator>
  <cp:keywords/>
  <dc:description/>
  <cp:lastModifiedBy>Jason Rolle</cp:lastModifiedBy>
  <cp:revision>21</cp:revision>
  <dcterms:created xsi:type="dcterms:W3CDTF">2021-07-15T15:21:00Z</dcterms:created>
  <dcterms:modified xsi:type="dcterms:W3CDTF">2021-07-15T22:30:00Z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0x010100FE58E30A66E7F6488B0B8E7DA15F59DD</vt:lpwstr>
  </property>
  <property fmtid="{D5CDD505-2E9C-101B-9397-08002B2CF9AE}" pid="3" name="_MarkAsFinal">
    <vt:bool>true</vt:bool>
  </property>
</Properties>
</file>