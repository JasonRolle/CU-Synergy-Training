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r w:rsidRPr="00150969">
        <w:t>Overview</w:t>
      </w:r>
      <w:bookmarkEnd w:id="0"/>
    </w:p>
    <w:p w14:paraId="66D6710C" w14:textId="5953E4A2" w:rsidR="00B45911" w:rsidRDefault="003E00AD">
      <w:r>
        <w:t xml:space="preserve">To familiarize developers with Synergy Schemas, </w:t>
      </w:r>
      <w:r w:rsidR="00C46164">
        <w:t>the Synergy Data Language</w:t>
      </w:r>
      <w:r>
        <w:t>, CU SQL table creation scripts, and associated tools.</w:t>
      </w:r>
    </w:p>
    <w:p w14:paraId="66D67112" w14:textId="1B721CC1" w:rsidR="00922580" w:rsidRDefault="003E00AD" w:rsidP="003E00AD">
      <w:pPr>
        <w:pStyle w:val="Heading1"/>
      </w:pPr>
      <w:r>
        <w:t>Resources</w:t>
      </w:r>
    </w:p>
    <w:p w14:paraId="1E43BF63" w14:textId="77777777" w:rsidR="003E00AD" w:rsidRDefault="003E00AD" w:rsidP="003E00AD">
      <w:pPr>
        <w:pStyle w:val="ListParagraph"/>
        <w:numPr>
          <w:ilvl w:val="0"/>
          <w:numId w:val="3"/>
        </w:numPr>
      </w:pPr>
      <w:hyperlink r:id="rId12" w:anchor="rps/1_WELCOME_RPS.htm" w:history="1">
        <w:r w:rsidRPr="00DA71D2">
          <w:rPr>
            <w:rStyle w:val="Hyperlink"/>
          </w:rPr>
          <w:t>Getting Started With Repository</w:t>
        </w:r>
      </w:hyperlink>
    </w:p>
    <w:p w14:paraId="03C5E166" w14:textId="2BCA8F3D" w:rsidR="003E00AD" w:rsidRPr="003E00AD" w:rsidRDefault="003E00AD" w:rsidP="003E00A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anchor="rps/6_SDL.htm" w:history="1">
        <w:r w:rsidRPr="00DF728C">
          <w:rPr>
            <w:rStyle w:val="Hyperlink"/>
          </w:rPr>
          <w:t>Synergy Data Language</w:t>
        </w:r>
      </w:hyperlink>
    </w:p>
    <w:p w14:paraId="3BDC21FD" w14:textId="57A10BC5" w:rsidR="000646ED" w:rsidRDefault="000646ED" w:rsidP="000646ED">
      <w:pPr>
        <w:pStyle w:val="ListParagraph"/>
        <w:numPr>
          <w:ilvl w:val="0"/>
          <w:numId w:val="1"/>
        </w:numPr>
      </w:pPr>
      <w:hyperlink r:id="rId14" w:history="1">
        <w:r w:rsidRPr="000646ED">
          <w:rPr>
            <w:rStyle w:val="Hyperlink"/>
          </w:rPr>
          <w:t>SQL Coding Standards</w:t>
        </w:r>
      </w:hyperlink>
      <w:r>
        <w:t xml:space="preserve"> </w:t>
      </w:r>
    </w:p>
    <w:p w14:paraId="3D58138F" w14:textId="77777777" w:rsidR="000646ED" w:rsidRDefault="000646ED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71265248" w14:textId="0B13AC41" w:rsidR="000646ED" w:rsidRDefault="000646ED" w:rsidP="00D26685">
      <w:pPr>
        <w:pStyle w:val="Heading1"/>
      </w:pPr>
      <w:r>
        <w:lastRenderedPageBreak/>
        <w:t>Exercise</w:t>
      </w:r>
      <w:r w:rsidR="00D26685">
        <w:t xml:space="preserve"> – </w:t>
      </w:r>
      <w:r>
        <w:t>Creating a Schema</w:t>
      </w:r>
    </w:p>
    <w:p w14:paraId="3373BE38" w14:textId="120ACDB8" w:rsidR="000646ED" w:rsidRDefault="000646ED" w:rsidP="00D26685">
      <w:pPr>
        <w:pStyle w:val="ListParagraph"/>
        <w:numPr>
          <w:ilvl w:val="0"/>
          <w:numId w:val="6"/>
        </w:numPr>
      </w:pPr>
      <w:r>
        <w:t>Using Visual Studio, or your preferred text editor, create a new file “</w:t>
      </w:r>
      <w:r w:rsidRPr="000646ED">
        <w:rPr>
          <w:b/>
        </w:rPr>
        <w:t>…\Synergy\Schemas\</w:t>
      </w:r>
      <w:r w:rsidRPr="000646ED">
        <w:rPr>
          <w:b/>
        </w:rPr>
        <w:t>D</w:t>
      </w:r>
      <w:r w:rsidR="00610192">
        <w:rPr>
          <w:b/>
        </w:rPr>
        <w:t>emoMas</w:t>
      </w:r>
      <w:r w:rsidRPr="000646ED">
        <w:rPr>
          <w:b/>
        </w:rPr>
        <w:t>.schema</w:t>
      </w:r>
      <w:r w:rsidRPr="000646ED">
        <w:t>”</w:t>
      </w:r>
      <w:r>
        <w:t>.</w:t>
      </w:r>
    </w:p>
    <w:p w14:paraId="2AD8632C" w14:textId="49545823" w:rsidR="000646ED" w:rsidRDefault="000646ED" w:rsidP="00D26685">
      <w:pPr>
        <w:pStyle w:val="ListParagraph"/>
        <w:numPr>
          <w:ilvl w:val="0"/>
          <w:numId w:val="6"/>
        </w:numPr>
      </w:pPr>
      <w:r>
        <w:t>In “</w:t>
      </w:r>
      <w:r w:rsidRPr="000646ED">
        <w:rPr>
          <w:b/>
        </w:rPr>
        <w:t>D</w:t>
      </w:r>
      <w:r w:rsidR="006070B8">
        <w:rPr>
          <w:b/>
        </w:rPr>
        <w:t>emoMas</w:t>
      </w:r>
      <w:r w:rsidRPr="000646ED">
        <w:rPr>
          <w:b/>
        </w:rPr>
        <w:t>.schema</w:t>
      </w:r>
      <w:r>
        <w:t>” add the following text:</w:t>
      </w:r>
    </w:p>
    <w:p w14:paraId="5EDCDE33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proofErr w:type="gramStart"/>
      <w:r w:rsidRPr="000646ED">
        <w:rPr>
          <w:rFonts w:ascii="Courier New" w:eastAsia="Times New Roman" w:hAnsi="Courier New" w:cs="Courier New"/>
          <w:color w:val="00F5FF"/>
          <w:sz w:val="20"/>
          <w:szCs w:val="20"/>
        </w:rPr>
        <w:t>;;;</w:t>
      </w:r>
      <w:proofErr w:type="gramEnd"/>
      <w:r w:rsidRPr="000646ED">
        <w:rPr>
          <w:rFonts w:ascii="Courier New" w:eastAsia="Times New Roman" w:hAnsi="Courier New" w:cs="Courier New"/>
          <w:color w:val="00F5FF"/>
          <w:sz w:val="20"/>
          <w:szCs w:val="20"/>
        </w:rPr>
        <w:t xml:space="preserve"> &lt;SUMMARY&gt;</w:t>
      </w:r>
    </w:p>
    <w:p w14:paraId="5A453FCA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proofErr w:type="gramStart"/>
      <w:r w:rsidRPr="000646ED">
        <w:rPr>
          <w:rFonts w:ascii="Courier New" w:eastAsia="Times New Roman" w:hAnsi="Courier New" w:cs="Courier New"/>
          <w:color w:val="00F5FF"/>
          <w:sz w:val="20"/>
          <w:szCs w:val="20"/>
        </w:rPr>
        <w:t>;;;</w:t>
      </w:r>
      <w:proofErr w:type="gramEnd"/>
      <w:r w:rsidRPr="000646ED">
        <w:rPr>
          <w:rFonts w:ascii="Courier New" w:eastAsia="Times New Roman" w:hAnsi="Courier New" w:cs="Courier New"/>
          <w:color w:val="00F5FF"/>
          <w:sz w:val="20"/>
          <w:szCs w:val="20"/>
        </w:rPr>
        <w:t xml:space="preserve"> Training Demo Master File.</w:t>
      </w:r>
    </w:p>
    <w:p w14:paraId="2DAD0C7D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proofErr w:type="gramStart"/>
      <w:r w:rsidRPr="000646ED">
        <w:rPr>
          <w:rFonts w:ascii="Courier New" w:eastAsia="Times New Roman" w:hAnsi="Courier New" w:cs="Courier New"/>
          <w:color w:val="00F5FF"/>
          <w:sz w:val="20"/>
          <w:szCs w:val="20"/>
        </w:rPr>
        <w:t>;;;</w:t>
      </w:r>
      <w:proofErr w:type="gramEnd"/>
      <w:r w:rsidRPr="000646ED">
        <w:rPr>
          <w:rFonts w:ascii="Courier New" w:eastAsia="Times New Roman" w:hAnsi="Courier New" w:cs="Courier New"/>
          <w:color w:val="00F5FF"/>
          <w:sz w:val="20"/>
          <w:szCs w:val="20"/>
        </w:rPr>
        <w:t xml:space="preserve"> &lt;/SUMMARY&gt;</w:t>
      </w:r>
    </w:p>
    <w:p w14:paraId="62C4E4A9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Structure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DemoMas</w:t>
      </w:r>
    </w:p>
    <w:p w14:paraId="36850BA6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</w:p>
    <w:p w14:paraId="291CBA7F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USER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DEFINED</w:t>
      </w:r>
    </w:p>
    <w:p w14:paraId="4E2B4FC9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</w:p>
    <w:p w14:paraId="6EA0ADF4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FIELD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DemoCode</w:t>
      </w:r>
    </w:p>
    <w:p w14:paraId="253E64F9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TYPE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 </w:t>
      </w:r>
      <w:r w:rsidRPr="000646ED">
        <w:rPr>
          <w:rFonts w:ascii="Courier New" w:eastAsia="Times New Roman" w:hAnsi="Courier New" w:cs="Courier New"/>
          <w:color w:val="FF8040"/>
          <w:sz w:val="20"/>
          <w:szCs w:val="20"/>
        </w:rPr>
        <w:t>ALPHA</w:t>
      </w:r>
    </w:p>
    <w:p w14:paraId="65B47DB2" w14:textId="5D88DFBE" w:rsid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SIZE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 5</w:t>
      </w:r>
    </w:p>
    <w:p w14:paraId="5846FC51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</w:p>
    <w:p w14:paraId="364A836C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FIELD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Description</w:t>
      </w:r>
    </w:p>
    <w:p w14:paraId="63A09176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TYPE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 </w:t>
      </w:r>
      <w:r w:rsidRPr="000646ED">
        <w:rPr>
          <w:rFonts w:ascii="Courier New" w:eastAsia="Times New Roman" w:hAnsi="Courier New" w:cs="Courier New"/>
          <w:color w:val="FF8040"/>
          <w:sz w:val="20"/>
          <w:szCs w:val="20"/>
        </w:rPr>
        <w:t>ALPHA</w:t>
      </w:r>
    </w:p>
    <w:p w14:paraId="21F943CB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SIZE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 30</w:t>
      </w:r>
    </w:p>
    <w:p w14:paraId="72AA9A1C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</w:p>
    <w:p w14:paraId="15E71C6F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FIELD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Active</w:t>
      </w:r>
    </w:p>
    <w:p w14:paraId="5E3A9654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TYPE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 </w:t>
      </w:r>
      <w:r w:rsidRPr="000646ED">
        <w:rPr>
          <w:rFonts w:ascii="Courier New" w:eastAsia="Times New Roman" w:hAnsi="Courier New" w:cs="Courier New"/>
          <w:color w:val="FF8040"/>
          <w:sz w:val="20"/>
          <w:szCs w:val="20"/>
        </w:rPr>
        <w:t>DECIMAL</w:t>
      </w:r>
    </w:p>
    <w:p w14:paraId="08A603B7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SIZE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 1</w:t>
      </w:r>
    </w:p>
    <w:p w14:paraId="63E925DF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</w:p>
    <w:p w14:paraId="025EC42B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FIELD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Date</w:t>
      </w:r>
    </w:p>
    <w:p w14:paraId="0898452B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TEMPLATE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DATE_TEMPLATE</w:t>
      </w:r>
    </w:p>
    <w:p w14:paraId="54A24828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</w:p>
    <w:p w14:paraId="70B70694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FIELD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Comment</w:t>
      </w:r>
    </w:p>
    <w:p w14:paraId="38844770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TYPE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 </w:t>
      </w:r>
      <w:r w:rsidRPr="000646ED">
        <w:rPr>
          <w:rFonts w:ascii="Courier New" w:eastAsia="Times New Roman" w:hAnsi="Courier New" w:cs="Courier New"/>
          <w:color w:val="FF8040"/>
          <w:sz w:val="20"/>
          <w:szCs w:val="20"/>
        </w:rPr>
        <w:t>ALPHA</w:t>
      </w:r>
    </w:p>
    <w:p w14:paraId="45B56E47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SIZE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 72</w:t>
      </w:r>
    </w:p>
    <w:p w14:paraId="5C54646C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0646ED">
        <w:rPr>
          <w:rFonts w:ascii="Courier New" w:eastAsia="Times New Roman" w:hAnsi="Courier New" w:cs="Courier New"/>
          <w:color w:val="C1C1FF"/>
          <w:sz w:val="20"/>
          <w:szCs w:val="20"/>
        </w:rPr>
        <w:t>DIMENSION</w:t>
      </w:r>
      <w:r w:rsidRPr="000646ED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4</w:t>
      </w:r>
    </w:p>
    <w:p w14:paraId="2C9D59C7" w14:textId="77777777" w:rsidR="000646ED" w:rsidRPr="000646ED" w:rsidRDefault="000646ED" w:rsidP="000646ED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</w:p>
    <w:p w14:paraId="4D106316" w14:textId="77777777" w:rsidR="000646ED" w:rsidRDefault="000646ED" w:rsidP="000646ED">
      <w:pPr>
        <w:pStyle w:val="ListParagraph"/>
        <w:ind w:left="1440"/>
      </w:pPr>
    </w:p>
    <w:p w14:paraId="36D5EC04" w14:textId="69925956" w:rsidR="000646ED" w:rsidRDefault="000646ED" w:rsidP="00D26685">
      <w:pPr>
        <w:pStyle w:val="ListParagraph"/>
        <w:numPr>
          <w:ilvl w:val="0"/>
          <w:numId w:val="6"/>
        </w:numPr>
      </w:pPr>
      <w:r>
        <w:t>Save the file.</w:t>
      </w:r>
    </w:p>
    <w:p w14:paraId="2E7A1A1A" w14:textId="799771C2" w:rsidR="000646ED" w:rsidRPr="000646ED" w:rsidRDefault="000646ED" w:rsidP="00D26685">
      <w:pPr>
        <w:pStyle w:val="ListParagraph"/>
        <w:numPr>
          <w:ilvl w:val="0"/>
          <w:numId w:val="6"/>
        </w:numPr>
      </w:pPr>
      <w:r>
        <w:t>Compile the script using: “</w:t>
      </w:r>
      <w:r w:rsidRPr="000646ED">
        <w:rPr>
          <w:b/>
        </w:rPr>
        <w:t>…Synergy\BuildSynergyWindowsLibrary.bat</w:t>
      </w:r>
      <w:r>
        <w:t>”</w:t>
      </w:r>
    </w:p>
    <w:p w14:paraId="0E3CFE67" w14:textId="77777777" w:rsidR="00D26685" w:rsidRDefault="00D26685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3401FF1A" w14:textId="09BBBF0E" w:rsidR="000646ED" w:rsidRDefault="00D26685" w:rsidP="00D26685">
      <w:pPr>
        <w:pStyle w:val="Heading1"/>
      </w:pPr>
      <w:r>
        <w:lastRenderedPageBreak/>
        <w:t>Exercise – Creating a CU SQL Table Creation Script</w:t>
      </w:r>
    </w:p>
    <w:p w14:paraId="029D2FB7" w14:textId="751E393F" w:rsidR="00610192" w:rsidRDefault="00610192" w:rsidP="00610192">
      <w:pPr>
        <w:pStyle w:val="ListParagraph"/>
        <w:numPr>
          <w:ilvl w:val="0"/>
          <w:numId w:val="8"/>
        </w:numPr>
      </w:pPr>
      <w:r>
        <w:t>Using Visual Studio, Microsoft SQL Server Management Studio, or your preferred text editor, create a new file “</w:t>
      </w:r>
      <w:r w:rsidRPr="00610192">
        <w:rPr>
          <w:b/>
        </w:rPr>
        <w:t>…\DatabaseDefinitions\DemoMas.dox</w:t>
      </w:r>
      <w:r>
        <w:t>”</w:t>
      </w:r>
      <w:r w:rsidR="00B64215">
        <w:t>.</w:t>
      </w:r>
    </w:p>
    <w:p w14:paraId="23870DAA" w14:textId="28507470" w:rsidR="00A754BF" w:rsidRDefault="00A754BF" w:rsidP="00610192">
      <w:pPr>
        <w:pStyle w:val="ListParagraph"/>
        <w:numPr>
          <w:ilvl w:val="0"/>
          <w:numId w:val="8"/>
        </w:numPr>
      </w:pPr>
      <w:r>
        <w:t>In “</w:t>
      </w:r>
      <w:r w:rsidRPr="00A754BF">
        <w:rPr>
          <w:b/>
        </w:rPr>
        <w:t>DemoMas.dox</w:t>
      </w:r>
      <w:r>
        <w:t>” add the following text:</w:t>
      </w:r>
    </w:p>
    <w:p w14:paraId="0FA2A73C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&lt;name&gt;Demo Master&lt;/name&gt;</w:t>
      </w:r>
    </w:p>
    <w:p w14:paraId="6DF6536E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&lt;summary&gt;</w:t>
      </w:r>
    </w:p>
    <w:p w14:paraId="1DEB8A5D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 xml:space="preserve">--@ Training Demo Master </w:t>
      </w:r>
      <w:proofErr w:type="gramStart"/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file</w:t>
      </w:r>
      <w:proofErr w:type="gramEnd"/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.</w:t>
      </w:r>
    </w:p>
    <w:p w14:paraId="7027DEBC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&lt;/summary&gt;</w:t>
      </w:r>
    </w:p>
    <w:p w14:paraId="4498C10A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proofErr w:type="gramStart"/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create</w:t>
      </w:r>
      <w:proofErr w:type="gramEnd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table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dbo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.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>DemoMas</w:t>
      </w:r>
    </w:p>
    <w:p w14:paraId="33328875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</w:p>
    <w:p w14:paraId="34A9B297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&lt;summary&gt;</w:t>
      </w:r>
    </w:p>
    <w:p w14:paraId="6D352CA2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The Demo Code - unique key of the table.</w:t>
      </w:r>
    </w:p>
    <w:p w14:paraId="2BFE44A1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&lt;/summary&gt;</w:t>
      </w:r>
    </w:p>
    <w:p w14:paraId="549B9F0A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DemoCode        CHAR</w:t>
      </w:r>
      <w:proofErr w:type="gramStart"/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5</w:t>
      </w:r>
      <w:proofErr w:type="gramEnd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  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NOT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NULL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,</w:t>
      </w:r>
    </w:p>
    <w:p w14:paraId="71313891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&lt;summary&gt;</w:t>
      </w:r>
    </w:p>
    <w:p w14:paraId="08540F23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The DemoMas description.</w:t>
      </w:r>
    </w:p>
    <w:p w14:paraId="1BD559F4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&lt;/summary&gt;</w:t>
      </w:r>
    </w:p>
    <w:p w14:paraId="62E8ADDF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Description     VARCHAR</w:t>
      </w:r>
      <w:proofErr w:type="gramStart"/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30</w:t>
      </w:r>
      <w:proofErr w:type="gramEnd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NOT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NULL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,</w:t>
      </w:r>
    </w:p>
    <w:p w14:paraId="136321C0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&lt;summary&gt;</w:t>
      </w:r>
    </w:p>
    <w:p w14:paraId="5D127F24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 xml:space="preserve">--@ </w:t>
      </w:r>
      <w:proofErr w:type="gramStart"/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Is</w:t>
      </w:r>
      <w:proofErr w:type="gramEnd"/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 xml:space="preserve"> this DemoMas record active?</w:t>
      </w:r>
    </w:p>
    <w:p w14:paraId="29A4715B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&lt;/summary&gt;</w:t>
      </w:r>
    </w:p>
    <w:p w14:paraId="249D6B67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Active          </w:t>
      </w:r>
      <w:proofErr w:type="gramStart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>NUMERIC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1 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NOT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NULL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,</w:t>
      </w:r>
    </w:p>
    <w:p w14:paraId="462E22DD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&lt;summary&gt;</w:t>
      </w:r>
    </w:p>
    <w:p w14:paraId="72FC46F5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Date for the DemoMas record.</w:t>
      </w:r>
    </w:p>
    <w:p w14:paraId="533B1A91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&lt;/summary&gt;</w:t>
      </w:r>
    </w:p>
    <w:p w14:paraId="1D77065E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Date            </w:t>
      </w:r>
      <w:proofErr w:type="gramStart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>NUMERIC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8 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NOT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NULL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,</w:t>
      </w:r>
    </w:p>
    <w:p w14:paraId="7A3C07E1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&lt;summary&gt;</w:t>
      </w:r>
    </w:p>
    <w:p w14:paraId="6C074ABB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Comment line 1 for this DemoMas record.</w:t>
      </w:r>
    </w:p>
    <w:p w14:paraId="6ECADBD8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&lt;/summary&gt;</w:t>
      </w:r>
    </w:p>
    <w:p w14:paraId="7760EDAB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Comment1        </w:t>
      </w:r>
      <w:proofErr w:type="gramStart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>VARCHAR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72 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NOT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NULL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,</w:t>
      </w:r>
    </w:p>
    <w:p w14:paraId="5C8AB13B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&lt;summary&gt;</w:t>
      </w:r>
    </w:p>
    <w:p w14:paraId="4FBE04DE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Comment line 2 for this DemoMas record.</w:t>
      </w:r>
    </w:p>
    <w:p w14:paraId="47CD89B8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&lt;/summary&gt;</w:t>
      </w:r>
    </w:p>
    <w:p w14:paraId="33294637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Comment2        </w:t>
      </w:r>
      <w:proofErr w:type="gramStart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>VARCHAR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72 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NOT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NULL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,</w:t>
      </w:r>
    </w:p>
    <w:p w14:paraId="517774CF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&lt;summary&gt;</w:t>
      </w:r>
    </w:p>
    <w:p w14:paraId="6EC91851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Comment line 3 for this DemoMas record.</w:t>
      </w:r>
    </w:p>
    <w:p w14:paraId="33B6C394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&lt;/summary&gt;</w:t>
      </w:r>
    </w:p>
    <w:p w14:paraId="0579CAD4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Comment3        </w:t>
      </w:r>
      <w:proofErr w:type="gramStart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>VARCHAR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72 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NOT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NULL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,</w:t>
      </w:r>
    </w:p>
    <w:p w14:paraId="2C66D420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&lt;summary&gt;</w:t>
      </w:r>
    </w:p>
    <w:p w14:paraId="7FE4906F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Comment line 4 for this DemoMas record.</w:t>
      </w:r>
    </w:p>
    <w:p w14:paraId="7E85F718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&lt;/summary&gt;</w:t>
      </w:r>
    </w:p>
    <w:p w14:paraId="74654ED3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Comment4        </w:t>
      </w:r>
      <w:proofErr w:type="gramStart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>VARCHAR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72 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NOT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NULL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,</w:t>
      </w:r>
    </w:p>
    <w:p w14:paraId="6D8DDF46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&lt;summary&gt;</w:t>
      </w:r>
    </w:p>
    <w:p w14:paraId="76BB6C8C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The DemoMas primary key.</w:t>
      </w:r>
    </w:p>
    <w:p w14:paraId="0F403B43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color w:val="00F5FF"/>
          <w:sz w:val="20"/>
          <w:szCs w:val="20"/>
        </w:rPr>
        <w:t>--@ &lt;/summary&gt;</w:t>
      </w:r>
    </w:p>
    <w:p w14:paraId="2E2E2B52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  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CONSTRAINT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PK_DEMOMAS </w:t>
      </w:r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PRIMARY</w:t>
      </w: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</w:t>
      </w:r>
      <w:proofErr w:type="gramStart"/>
      <w:r w:rsidRPr="005756E7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KEY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(</w:t>
      </w:r>
      <w:proofErr w:type="gramEnd"/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 xml:space="preserve"> DemoCode </w:t>
      </w: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14:paraId="3C40A22F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14:paraId="169AC429" w14:textId="77777777" w:rsidR="007F2237" w:rsidRPr="005756E7" w:rsidRDefault="007F2237" w:rsidP="005756E7">
      <w:pPr>
        <w:shd w:val="clear" w:color="auto" w:fill="2F3E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FF00"/>
          <w:sz w:val="20"/>
          <w:szCs w:val="20"/>
        </w:rPr>
      </w:pPr>
      <w:r w:rsidRPr="005756E7">
        <w:rPr>
          <w:rFonts w:ascii="Courier New" w:eastAsia="Times New Roman" w:hAnsi="Courier New" w:cs="Courier New"/>
          <w:color w:val="00FF00"/>
          <w:sz w:val="20"/>
          <w:szCs w:val="20"/>
        </w:rPr>
        <w:t>GO</w:t>
      </w:r>
    </w:p>
    <w:p w14:paraId="318FB392" w14:textId="77777777" w:rsidR="00A754BF" w:rsidRDefault="00A754BF" w:rsidP="00A754BF">
      <w:pPr>
        <w:ind w:left="360"/>
      </w:pPr>
    </w:p>
    <w:p w14:paraId="4EDB8880" w14:textId="2B7D6FDB" w:rsidR="00813E4F" w:rsidRPr="00813E4F" w:rsidRDefault="00813E4F" w:rsidP="00813E4F">
      <w:pPr>
        <w:pStyle w:val="ListParagraph"/>
        <w:numPr>
          <w:ilvl w:val="0"/>
          <w:numId w:val="8"/>
        </w:numPr>
      </w:pPr>
      <w:r w:rsidRPr="00813E4F">
        <w:t>Using Microsoft SQL Server Management Studio, ex</w:t>
      </w:r>
      <w:r>
        <w:t>ecute the table creation script to create the DemoMas table in your personal database.</w:t>
      </w:r>
    </w:p>
    <w:p w14:paraId="5855BCF3" w14:textId="38B0A3A9" w:rsidR="00A754BF" w:rsidRDefault="00813E4F" w:rsidP="00610192">
      <w:pPr>
        <w:pStyle w:val="ListParagraph"/>
        <w:numPr>
          <w:ilvl w:val="0"/>
          <w:numId w:val="8"/>
        </w:numPr>
      </w:pPr>
      <w:r>
        <w:lastRenderedPageBreak/>
        <w:t>Using Microsoft SQL server Management Studio, view the DemoMas table using the following statement:</w:t>
      </w:r>
    </w:p>
    <w:p w14:paraId="0A2A286C" w14:textId="77777777" w:rsidR="00813E4F" w:rsidRDefault="00813E4F" w:rsidP="00813E4F">
      <w:pPr>
        <w:pStyle w:val="HTMLPreformatted"/>
        <w:shd w:val="clear" w:color="auto" w:fill="2F3E35"/>
        <w:rPr>
          <w:color w:val="00FF00"/>
        </w:rPr>
      </w:pPr>
      <w:r>
        <w:rPr>
          <w:b/>
          <w:bCs/>
          <w:color w:val="FF0000"/>
        </w:rPr>
        <w:t>SELECT</w:t>
      </w:r>
    </w:p>
    <w:p w14:paraId="0E5D6BEA" w14:textId="77777777" w:rsidR="00813E4F" w:rsidRDefault="00813E4F" w:rsidP="00813E4F">
      <w:pPr>
        <w:pStyle w:val="HTMLPreformatted"/>
        <w:shd w:val="clear" w:color="auto" w:fill="2F3E35"/>
        <w:rPr>
          <w:color w:val="00FF00"/>
        </w:rPr>
      </w:pPr>
      <w:r>
        <w:rPr>
          <w:color w:val="00FF00"/>
        </w:rPr>
        <w:t xml:space="preserve">    *</w:t>
      </w:r>
    </w:p>
    <w:p w14:paraId="310197B9" w14:textId="38690B4F" w:rsidR="00813E4F" w:rsidRDefault="00813E4F" w:rsidP="00813E4F">
      <w:pPr>
        <w:pStyle w:val="HTMLPreformatted"/>
        <w:shd w:val="clear" w:color="auto" w:fill="2F3E35"/>
        <w:rPr>
          <w:color w:val="00FF00"/>
        </w:rPr>
      </w:pPr>
      <w:r>
        <w:rPr>
          <w:b/>
          <w:bCs/>
          <w:color w:val="FF0000"/>
        </w:rPr>
        <w:t>FROM</w:t>
      </w:r>
      <w:r>
        <w:rPr>
          <w:color w:val="00FF00"/>
        </w:rPr>
        <w:t xml:space="preserve"> </w:t>
      </w:r>
      <w:r>
        <w:rPr>
          <w:color w:val="00FF00"/>
        </w:rPr>
        <w:t>dbo</w:t>
      </w:r>
      <w:r>
        <w:rPr>
          <w:color w:val="FF0000"/>
        </w:rPr>
        <w:t>.</w:t>
      </w:r>
      <w:r>
        <w:rPr>
          <w:color w:val="00FF00"/>
        </w:rPr>
        <w:t>DemoMas</w:t>
      </w:r>
    </w:p>
    <w:p w14:paraId="6B835206" w14:textId="398F7429" w:rsidR="00813E4F" w:rsidRDefault="00432326" w:rsidP="00432326">
      <w:pPr>
        <w:pStyle w:val="Heading1"/>
      </w:pPr>
      <w:r>
        <w:t>Discussion</w:t>
      </w:r>
    </w:p>
    <w:p w14:paraId="4F682B80" w14:textId="38560CBE" w:rsidR="00C46164" w:rsidRDefault="00C46164" w:rsidP="00C46164">
      <w:r>
        <w:t xml:space="preserve">This is just a brief introduction to the Schemas, the Synergy Data Language, </w:t>
      </w:r>
      <w:r>
        <w:t>CU SQL table creation scripts, and associated tools</w:t>
      </w:r>
      <w:r>
        <w:t>.  All of the subjects we covered have much more detail and capabilities.</w:t>
      </w:r>
    </w:p>
    <w:p w14:paraId="58339F6D" w14:textId="77777777" w:rsidR="00C46164" w:rsidRPr="00C46164" w:rsidRDefault="00C46164" w:rsidP="00C46164">
      <w:bookmarkStart w:id="1" w:name="_GoBack"/>
      <w:bookmarkEnd w:id="1"/>
    </w:p>
    <w:sectPr w:rsidR="00C46164" w:rsidRPr="00C46164" w:rsidSect="000C72E1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23002B0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CF5AC0" w:rsidRPr="00CF5AC0">
                              <w:rPr>
                                <w:noProof/>
                                <w:color w:val="FFFFFF" w:themeColor="background1"/>
                              </w:rPr>
                              <w:t>3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23002B0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CF5AC0" w:rsidRPr="00CF5AC0">
                        <w:rPr>
                          <w:noProof/>
                          <w:color w:val="FFFFFF" w:themeColor="background1"/>
                        </w:rPr>
                        <w:t>3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4C474BF4" w:rsidR="00324E3E" w:rsidRDefault="003F7D13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F7D1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Basic Schema and SQL files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3D2AC3B7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D26685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7/16/2021 3:50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4C474BF4" w:rsidR="00324E3E" w:rsidRDefault="003F7D13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3F7D1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Basic Schema and SQL files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3D2AC3B7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D26685">
                        <w:rPr>
                          <w:noProof/>
                          <w:color w:val="FFFFFF" w:themeColor="background1"/>
                          <w:sz w:val="20"/>
                        </w:rPr>
                        <w:t>7/16/2021 3:50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361F4"/>
    <w:multiLevelType w:val="hybridMultilevel"/>
    <w:tmpl w:val="2D2C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C3C28"/>
    <w:multiLevelType w:val="hybridMultilevel"/>
    <w:tmpl w:val="340AF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9B43D5"/>
    <w:multiLevelType w:val="hybridMultilevel"/>
    <w:tmpl w:val="3AEA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71C0E"/>
    <w:multiLevelType w:val="hybridMultilevel"/>
    <w:tmpl w:val="EEF24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97827"/>
    <w:multiLevelType w:val="hybridMultilevel"/>
    <w:tmpl w:val="6A24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64119"/>
    <w:multiLevelType w:val="hybridMultilevel"/>
    <w:tmpl w:val="7E843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E1CFD"/>
    <w:multiLevelType w:val="hybridMultilevel"/>
    <w:tmpl w:val="8E5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56D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FAEAC5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0681F"/>
    <w:multiLevelType w:val="hybridMultilevel"/>
    <w:tmpl w:val="6558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646ED"/>
    <w:rsid w:val="000C72E1"/>
    <w:rsid w:val="00150969"/>
    <w:rsid w:val="001A6091"/>
    <w:rsid w:val="001F0478"/>
    <w:rsid w:val="002765F3"/>
    <w:rsid w:val="00323674"/>
    <w:rsid w:val="00324E3E"/>
    <w:rsid w:val="003E00AD"/>
    <w:rsid w:val="003F7D13"/>
    <w:rsid w:val="00432326"/>
    <w:rsid w:val="00572607"/>
    <w:rsid w:val="005756E7"/>
    <w:rsid w:val="005D5B6A"/>
    <w:rsid w:val="006070B8"/>
    <w:rsid w:val="00610192"/>
    <w:rsid w:val="00693801"/>
    <w:rsid w:val="007F2237"/>
    <w:rsid w:val="00813E4F"/>
    <w:rsid w:val="00922580"/>
    <w:rsid w:val="00984DC0"/>
    <w:rsid w:val="009D0C21"/>
    <w:rsid w:val="009E7826"/>
    <w:rsid w:val="00A14491"/>
    <w:rsid w:val="00A377AC"/>
    <w:rsid w:val="00A754BF"/>
    <w:rsid w:val="00B45911"/>
    <w:rsid w:val="00B64215"/>
    <w:rsid w:val="00B726BB"/>
    <w:rsid w:val="00BB5980"/>
    <w:rsid w:val="00BC0607"/>
    <w:rsid w:val="00C46164"/>
    <w:rsid w:val="00CF5AC0"/>
    <w:rsid w:val="00D26685"/>
    <w:rsid w:val="00DB3E37"/>
    <w:rsid w:val="00E46754"/>
    <w:rsid w:val="00E64C63"/>
    <w:rsid w:val="00EF0C3D"/>
    <w:rsid w:val="00F130A3"/>
    <w:rsid w:val="00F2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22C41925-F9D3-48DC-B2E6-71FE7CF1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E00AD"/>
    <w:pPr>
      <w:ind w:left="720"/>
      <w:contextualSpacing/>
    </w:pPr>
  </w:style>
  <w:style w:type="paragraph" w:styleId="NoSpacing">
    <w:name w:val="No Spacing"/>
    <w:uiPriority w:val="1"/>
    <w:qFormat/>
    <w:rsid w:val="000646E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2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ynergex.com/docs/versions/v111/index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synergex.com/docs/versions/v111/index.ht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Tims%20Best%20Practices%20-%20Standards/Database%20Best%20Practices%20-%20SQL%20Coding%20Standards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C6309-2D56-4798-AD6D-C3EDC391B717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cc964a4-1b2e-45c5-925c-9098a8c3c972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483A646-0672-42CB-A154-6EFE30732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Exercise-1.docx</Template>
  <TotalTime>48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Schema and SQL files</dc:title>
  <dc:subject/>
  <dc:creator>Davis Almanza</dc:creator>
  <cp:keywords/>
  <dc:description/>
  <cp:lastModifiedBy>Jason Rolle</cp:lastModifiedBy>
  <cp:revision>14</cp:revision>
  <dcterms:created xsi:type="dcterms:W3CDTF">2021-07-16T21:23:00Z</dcterms:created>
  <dcterms:modified xsi:type="dcterms:W3CDTF">2021-07-16T22:28:00Z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