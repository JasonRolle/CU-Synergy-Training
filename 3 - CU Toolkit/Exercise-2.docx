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67105" w14:textId="77777777" w:rsidR="009D0C21" w:rsidRDefault="00150969" w:rsidP="00150969">
      <w:pPr>
        <w:pStyle w:val="Heading1"/>
      </w:pPr>
      <w:bookmarkStart w:id="0" w:name="_Toc235006084"/>
      <w:bookmarkStart w:id="1" w:name="_GoBack"/>
      <w:bookmarkEnd w:id="1"/>
      <w:r w:rsidRPr="00150969">
        <w:t>Overview</w:t>
      </w:r>
      <w:bookmarkEnd w:id="0"/>
    </w:p>
    <w:p w14:paraId="66D67112" w14:textId="7DD5021F" w:rsidR="00922580" w:rsidRDefault="00556075" w:rsidP="00922580">
      <w:r>
        <w:t>To familiarize developers with</w:t>
      </w:r>
      <w:r w:rsidR="001E05CE">
        <w:t xml:space="preserve"> manipulating SQL table data.</w:t>
      </w:r>
    </w:p>
    <w:p w14:paraId="7ABF1491" w14:textId="1C255135" w:rsidR="00E43013" w:rsidRDefault="00E43013" w:rsidP="00E43013">
      <w:pPr>
        <w:pStyle w:val="Heading1"/>
      </w:pPr>
      <w:r>
        <w:t>Resources</w:t>
      </w:r>
    </w:p>
    <w:p w14:paraId="0FA62576" w14:textId="38DC9FE1" w:rsidR="00E43013" w:rsidRDefault="000C7F3C" w:rsidP="00E43013">
      <w:pPr>
        <w:pStyle w:val="ListParagraph"/>
        <w:numPr>
          <w:ilvl w:val="0"/>
          <w:numId w:val="1"/>
        </w:numPr>
      </w:pPr>
      <w:hyperlink r:id="rId12" w:history="1">
        <w:r w:rsidRPr="000C7F3C">
          <w:rPr>
            <w:rStyle w:val="Hyperlink"/>
          </w:rPr>
          <w:t>Writing T-SQL Statements</w:t>
        </w:r>
      </w:hyperlink>
    </w:p>
    <w:p w14:paraId="02EE3D5B" w14:textId="2A3D260B" w:rsidR="00600B3C" w:rsidRPr="00E43013" w:rsidRDefault="00600B3C" w:rsidP="00E4301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Pr="00600B3C">
          <w:rPr>
            <w:rStyle w:val="Hyperlink"/>
          </w:rPr>
          <w:t>Queries</w:t>
        </w:r>
      </w:hyperlink>
    </w:p>
    <w:p w14:paraId="116D582C" w14:textId="535182AF" w:rsidR="00E43013" w:rsidRPr="00236079" w:rsidRDefault="00E43013" w:rsidP="00E4301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Pr="000646ED">
          <w:rPr>
            <w:rStyle w:val="Hyperlink"/>
          </w:rPr>
          <w:t>SQL Coding Standards</w:t>
        </w:r>
      </w:hyperlink>
    </w:p>
    <w:p w14:paraId="36C3C5D4" w14:textId="77777777" w:rsidR="00236079" w:rsidRDefault="00236079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58F0BF18" w14:textId="2960D941" w:rsidR="00236079" w:rsidRDefault="00236079" w:rsidP="00236079">
      <w:pPr>
        <w:pStyle w:val="Heading1"/>
      </w:pPr>
      <w:r>
        <w:lastRenderedPageBreak/>
        <w:t>Exercise</w:t>
      </w:r>
    </w:p>
    <w:p w14:paraId="037B4FD5" w14:textId="6116DAD2" w:rsidR="00E80A9D" w:rsidRDefault="00E80A9D" w:rsidP="00E80A9D">
      <w:pPr>
        <w:pStyle w:val="ListParagraph"/>
        <w:numPr>
          <w:ilvl w:val="0"/>
          <w:numId w:val="5"/>
        </w:numPr>
      </w:pPr>
      <w:r w:rsidRPr="00813E4F">
        <w:t>Using Microsoft SQL Server Management Studio, ex</w:t>
      </w:r>
      <w:r>
        <w:t xml:space="preserve">ecute the </w:t>
      </w:r>
      <w:r>
        <w:t xml:space="preserve">following </w:t>
      </w:r>
      <w:r>
        <w:t xml:space="preserve">table creation script to create the </w:t>
      </w:r>
      <w:hyperlink r:id="rId15" w:history="1">
        <w:r w:rsidRPr="00E80A9D">
          <w:rPr>
            <w:rStyle w:val="Hyperlink"/>
          </w:rPr>
          <w:t>CUTTCusMas</w:t>
        </w:r>
      </w:hyperlink>
      <w:r>
        <w:t xml:space="preserve"> </w:t>
      </w:r>
      <w:r>
        <w:t>table in your personal database:</w:t>
      </w:r>
    </w:p>
    <w:p w14:paraId="74F589C1" w14:textId="77777777" w:rsidR="00E80A9D" w:rsidRPr="00507447" w:rsidRDefault="00E80A9D" w:rsidP="00E80A9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_ansi" w:eastAsia="Times New Roman" w:hAnsi="r_ansi" w:cs="Courier New"/>
          <w:b/>
          <w:color w:val="00FF00"/>
          <w:sz w:val="16"/>
          <w:szCs w:val="20"/>
        </w:rPr>
      </w:pPr>
      <w:r w:rsidRPr="00507447">
        <w:rPr>
          <w:rFonts w:ascii="r_ansi" w:eastAsia="Times New Roman" w:hAnsi="r_ansi" w:cs="Courier New"/>
          <w:b/>
          <w:bCs/>
          <w:color w:val="FF0000"/>
          <w:sz w:val="16"/>
          <w:szCs w:val="20"/>
        </w:rPr>
        <w:t>CREATE</w:t>
      </w: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</w:t>
      </w:r>
      <w:r w:rsidRPr="00507447">
        <w:rPr>
          <w:rFonts w:ascii="r_ansi" w:eastAsia="Times New Roman" w:hAnsi="r_ansi" w:cs="Courier New"/>
          <w:b/>
          <w:bCs/>
          <w:color w:val="FF0000"/>
          <w:sz w:val="16"/>
          <w:szCs w:val="20"/>
        </w:rPr>
        <w:t>TABLE</w:t>
      </w: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dbo</w:t>
      </w:r>
      <w:r w:rsidRPr="00507447">
        <w:rPr>
          <w:rFonts w:ascii="r_ansi" w:eastAsia="Times New Roman" w:hAnsi="r_ansi" w:cs="Courier New"/>
          <w:b/>
          <w:color w:val="FF0000"/>
          <w:sz w:val="16"/>
          <w:szCs w:val="20"/>
        </w:rPr>
        <w:t>.</w:t>
      </w: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>CUTTCusMas</w:t>
      </w:r>
    </w:p>
    <w:p w14:paraId="0AB2A914" w14:textId="77777777" w:rsidR="00E80A9D" w:rsidRPr="00507447" w:rsidRDefault="00E80A9D" w:rsidP="00E80A9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_ansi" w:eastAsia="Times New Roman" w:hAnsi="r_ansi" w:cs="Courier New"/>
          <w:b/>
          <w:color w:val="00FF00"/>
          <w:sz w:val="16"/>
          <w:szCs w:val="20"/>
        </w:rPr>
      </w:pPr>
      <w:r w:rsidRPr="00507447">
        <w:rPr>
          <w:rFonts w:ascii="r_ansi" w:eastAsia="Times New Roman" w:hAnsi="r_ansi" w:cs="Courier New"/>
          <w:b/>
          <w:color w:val="FF0000"/>
          <w:sz w:val="16"/>
          <w:szCs w:val="20"/>
        </w:rPr>
        <w:t>(</w:t>
      </w:r>
    </w:p>
    <w:p w14:paraId="030D1067" w14:textId="77777777" w:rsidR="00E80A9D" w:rsidRPr="00507447" w:rsidRDefault="00E80A9D" w:rsidP="00E80A9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_ansi" w:eastAsia="Times New Roman" w:hAnsi="r_ansi" w:cs="Courier New"/>
          <w:b/>
          <w:color w:val="00FF00"/>
          <w:sz w:val="16"/>
          <w:szCs w:val="20"/>
        </w:rPr>
      </w:pP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   CUSNO       </w:t>
      </w:r>
      <w:proofErr w:type="gramStart"/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>CHAR</w:t>
      </w:r>
      <w:r w:rsidRPr="00507447">
        <w:rPr>
          <w:rFonts w:ascii="r_ansi" w:eastAsia="Times New Roman" w:hAnsi="r_ansi" w:cs="Courier New"/>
          <w:b/>
          <w:color w:val="FF0000"/>
          <w:sz w:val="16"/>
          <w:szCs w:val="20"/>
        </w:rPr>
        <w:t>(</w:t>
      </w:r>
      <w:proofErr w:type="gramEnd"/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5 </w:t>
      </w:r>
      <w:r w:rsidRPr="00507447">
        <w:rPr>
          <w:rFonts w:ascii="r_ansi" w:eastAsia="Times New Roman" w:hAnsi="r_ansi" w:cs="Courier New"/>
          <w:b/>
          <w:color w:val="FF0000"/>
          <w:sz w:val="16"/>
          <w:szCs w:val="20"/>
        </w:rPr>
        <w:t>)</w:t>
      </w: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      </w:t>
      </w:r>
      <w:r w:rsidRPr="00507447">
        <w:rPr>
          <w:rFonts w:ascii="r_ansi" w:eastAsia="Times New Roman" w:hAnsi="r_ansi" w:cs="Courier New"/>
          <w:b/>
          <w:bCs/>
          <w:color w:val="FF0000"/>
          <w:sz w:val="16"/>
          <w:szCs w:val="20"/>
        </w:rPr>
        <w:t>NOT</w:t>
      </w: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</w:t>
      </w:r>
      <w:r w:rsidRPr="00507447">
        <w:rPr>
          <w:rFonts w:ascii="r_ansi" w:eastAsia="Times New Roman" w:hAnsi="r_ansi" w:cs="Courier New"/>
          <w:b/>
          <w:bCs/>
          <w:color w:val="FF0000"/>
          <w:sz w:val="16"/>
          <w:szCs w:val="20"/>
        </w:rPr>
        <w:t>NULL</w:t>
      </w:r>
      <w:r w:rsidRPr="00507447">
        <w:rPr>
          <w:rFonts w:ascii="r_ansi" w:eastAsia="Times New Roman" w:hAnsi="r_ansi" w:cs="Courier New"/>
          <w:b/>
          <w:color w:val="FF0000"/>
          <w:sz w:val="16"/>
          <w:szCs w:val="20"/>
        </w:rPr>
        <w:t>,</w:t>
      </w:r>
    </w:p>
    <w:p w14:paraId="273AF25F" w14:textId="77777777" w:rsidR="00E80A9D" w:rsidRPr="00507447" w:rsidRDefault="00E80A9D" w:rsidP="00E80A9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_ansi" w:eastAsia="Times New Roman" w:hAnsi="r_ansi" w:cs="Courier New"/>
          <w:b/>
          <w:color w:val="00FF00"/>
          <w:sz w:val="16"/>
          <w:szCs w:val="20"/>
        </w:rPr>
      </w:pP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   BRANCH      </w:t>
      </w:r>
      <w:proofErr w:type="gramStart"/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>CHAR</w:t>
      </w:r>
      <w:r w:rsidRPr="00507447">
        <w:rPr>
          <w:rFonts w:ascii="r_ansi" w:eastAsia="Times New Roman" w:hAnsi="r_ansi" w:cs="Courier New"/>
          <w:b/>
          <w:color w:val="FF0000"/>
          <w:sz w:val="16"/>
          <w:szCs w:val="20"/>
        </w:rPr>
        <w:t>(</w:t>
      </w:r>
      <w:proofErr w:type="gramEnd"/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3 </w:t>
      </w:r>
      <w:r w:rsidRPr="00507447">
        <w:rPr>
          <w:rFonts w:ascii="r_ansi" w:eastAsia="Times New Roman" w:hAnsi="r_ansi" w:cs="Courier New"/>
          <w:b/>
          <w:color w:val="FF0000"/>
          <w:sz w:val="16"/>
          <w:szCs w:val="20"/>
        </w:rPr>
        <w:t>)</w:t>
      </w: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      </w:t>
      </w:r>
      <w:r w:rsidRPr="00507447">
        <w:rPr>
          <w:rFonts w:ascii="r_ansi" w:eastAsia="Times New Roman" w:hAnsi="r_ansi" w:cs="Courier New"/>
          <w:b/>
          <w:bCs/>
          <w:color w:val="FF0000"/>
          <w:sz w:val="16"/>
          <w:szCs w:val="20"/>
        </w:rPr>
        <w:t>NOT</w:t>
      </w: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</w:t>
      </w:r>
      <w:r w:rsidRPr="00507447">
        <w:rPr>
          <w:rFonts w:ascii="r_ansi" w:eastAsia="Times New Roman" w:hAnsi="r_ansi" w:cs="Courier New"/>
          <w:b/>
          <w:bCs/>
          <w:color w:val="FF0000"/>
          <w:sz w:val="16"/>
          <w:szCs w:val="20"/>
        </w:rPr>
        <w:t>NULL</w:t>
      </w:r>
      <w:r w:rsidRPr="00507447">
        <w:rPr>
          <w:rFonts w:ascii="r_ansi" w:eastAsia="Times New Roman" w:hAnsi="r_ansi" w:cs="Courier New"/>
          <w:b/>
          <w:color w:val="FF0000"/>
          <w:sz w:val="16"/>
          <w:szCs w:val="20"/>
        </w:rPr>
        <w:t>,</w:t>
      </w:r>
    </w:p>
    <w:p w14:paraId="1B70EDC6" w14:textId="77777777" w:rsidR="00E80A9D" w:rsidRPr="00507447" w:rsidRDefault="00E80A9D" w:rsidP="00E80A9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_ansi" w:eastAsia="Times New Roman" w:hAnsi="r_ansi" w:cs="Courier New"/>
          <w:b/>
          <w:color w:val="00FF00"/>
          <w:sz w:val="16"/>
          <w:szCs w:val="20"/>
        </w:rPr>
      </w:pP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   CTERRNO     </w:t>
      </w:r>
      <w:proofErr w:type="gramStart"/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>CHAR</w:t>
      </w:r>
      <w:r w:rsidRPr="00507447">
        <w:rPr>
          <w:rFonts w:ascii="r_ansi" w:eastAsia="Times New Roman" w:hAnsi="r_ansi" w:cs="Courier New"/>
          <w:b/>
          <w:color w:val="FF0000"/>
          <w:sz w:val="16"/>
          <w:szCs w:val="20"/>
        </w:rPr>
        <w:t>(</w:t>
      </w:r>
      <w:proofErr w:type="gramEnd"/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3 </w:t>
      </w:r>
      <w:r w:rsidRPr="00507447">
        <w:rPr>
          <w:rFonts w:ascii="r_ansi" w:eastAsia="Times New Roman" w:hAnsi="r_ansi" w:cs="Courier New"/>
          <w:b/>
          <w:color w:val="FF0000"/>
          <w:sz w:val="16"/>
          <w:szCs w:val="20"/>
        </w:rPr>
        <w:t>)</w:t>
      </w: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      </w:t>
      </w:r>
      <w:r w:rsidRPr="00507447">
        <w:rPr>
          <w:rFonts w:ascii="r_ansi" w:eastAsia="Times New Roman" w:hAnsi="r_ansi" w:cs="Courier New"/>
          <w:b/>
          <w:bCs/>
          <w:color w:val="FF0000"/>
          <w:sz w:val="16"/>
          <w:szCs w:val="20"/>
        </w:rPr>
        <w:t>NOT</w:t>
      </w: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</w:t>
      </w:r>
      <w:r w:rsidRPr="00507447">
        <w:rPr>
          <w:rFonts w:ascii="r_ansi" w:eastAsia="Times New Roman" w:hAnsi="r_ansi" w:cs="Courier New"/>
          <w:b/>
          <w:bCs/>
          <w:color w:val="FF0000"/>
          <w:sz w:val="16"/>
          <w:szCs w:val="20"/>
        </w:rPr>
        <w:t>NULL</w:t>
      </w:r>
      <w:r w:rsidRPr="00507447">
        <w:rPr>
          <w:rFonts w:ascii="r_ansi" w:eastAsia="Times New Roman" w:hAnsi="r_ansi" w:cs="Courier New"/>
          <w:b/>
          <w:color w:val="FF0000"/>
          <w:sz w:val="16"/>
          <w:szCs w:val="20"/>
        </w:rPr>
        <w:t>,</w:t>
      </w:r>
    </w:p>
    <w:p w14:paraId="565E8571" w14:textId="77777777" w:rsidR="00E80A9D" w:rsidRPr="00507447" w:rsidRDefault="00E80A9D" w:rsidP="00E80A9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_ansi" w:eastAsia="Times New Roman" w:hAnsi="r_ansi" w:cs="Courier New"/>
          <w:b/>
          <w:color w:val="00FF00"/>
          <w:sz w:val="16"/>
          <w:szCs w:val="20"/>
        </w:rPr>
      </w:pP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   CSLSMAN1    </w:t>
      </w:r>
      <w:proofErr w:type="gramStart"/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>CHAR</w:t>
      </w:r>
      <w:r w:rsidRPr="00507447">
        <w:rPr>
          <w:rFonts w:ascii="r_ansi" w:eastAsia="Times New Roman" w:hAnsi="r_ansi" w:cs="Courier New"/>
          <w:b/>
          <w:color w:val="FF0000"/>
          <w:sz w:val="16"/>
          <w:szCs w:val="20"/>
        </w:rPr>
        <w:t>(</w:t>
      </w:r>
      <w:proofErr w:type="gramEnd"/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3 </w:t>
      </w:r>
      <w:r w:rsidRPr="00507447">
        <w:rPr>
          <w:rFonts w:ascii="r_ansi" w:eastAsia="Times New Roman" w:hAnsi="r_ansi" w:cs="Courier New"/>
          <w:b/>
          <w:color w:val="FF0000"/>
          <w:sz w:val="16"/>
          <w:szCs w:val="20"/>
        </w:rPr>
        <w:t>)</w:t>
      </w: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      </w:t>
      </w:r>
      <w:r w:rsidRPr="00507447">
        <w:rPr>
          <w:rFonts w:ascii="r_ansi" w:eastAsia="Times New Roman" w:hAnsi="r_ansi" w:cs="Courier New"/>
          <w:b/>
          <w:bCs/>
          <w:color w:val="FF0000"/>
          <w:sz w:val="16"/>
          <w:szCs w:val="20"/>
        </w:rPr>
        <w:t>NOT</w:t>
      </w: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</w:t>
      </w:r>
      <w:r w:rsidRPr="00507447">
        <w:rPr>
          <w:rFonts w:ascii="r_ansi" w:eastAsia="Times New Roman" w:hAnsi="r_ansi" w:cs="Courier New"/>
          <w:b/>
          <w:bCs/>
          <w:color w:val="FF0000"/>
          <w:sz w:val="16"/>
          <w:szCs w:val="20"/>
        </w:rPr>
        <w:t>NULL</w:t>
      </w:r>
      <w:r w:rsidRPr="00507447">
        <w:rPr>
          <w:rFonts w:ascii="r_ansi" w:eastAsia="Times New Roman" w:hAnsi="r_ansi" w:cs="Courier New"/>
          <w:b/>
          <w:color w:val="FF0000"/>
          <w:sz w:val="16"/>
          <w:szCs w:val="20"/>
        </w:rPr>
        <w:t>,</w:t>
      </w:r>
    </w:p>
    <w:p w14:paraId="033228F4" w14:textId="77777777" w:rsidR="00E80A9D" w:rsidRPr="00507447" w:rsidRDefault="00E80A9D" w:rsidP="00E80A9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_ansi" w:eastAsia="Times New Roman" w:hAnsi="r_ansi" w:cs="Courier New"/>
          <w:b/>
          <w:color w:val="00FF00"/>
          <w:sz w:val="16"/>
          <w:szCs w:val="20"/>
        </w:rPr>
      </w:pP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   CSLSMAN2    </w:t>
      </w:r>
      <w:proofErr w:type="gramStart"/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>CHAR</w:t>
      </w:r>
      <w:r w:rsidRPr="00507447">
        <w:rPr>
          <w:rFonts w:ascii="r_ansi" w:eastAsia="Times New Roman" w:hAnsi="r_ansi" w:cs="Courier New"/>
          <w:b/>
          <w:color w:val="FF0000"/>
          <w:sz w:val="16"/>
          <w:szCs w:val="20"/>
        </w:rPr>
        <w:t>(</w:t>
      </w:r>
      <w:proofErr w:type="gramEnd"/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3 </w:t>
      </w:r>
      <w:r w:rsidRPr="00507447">
        <w:rPr>
          <w:rFonts w:ascii="r_ansi" w:eastAsia="Times New Roman" w:hAnsi="r_ansi" w:cs="Courier New"/>
          <w:b/>
          <w:color w:val="FF0000"/>
          <w:sz w:val="16"/>
          <w:szCs w:val="20"/>
        </w:rPr>
        <w:t>)</w:t>
      </w: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      </w:t>
      </w:r>
      <w:r w:rsidRPr="00507447">
        <w:rPr>
          <w:rFonts w:ascii="r_ansi" w:eastAsia="Times New Roman" w:hAnsi="r_ansi" w:cs="Courier New"/>
          <w:b/>
          <w:bCs/>
          <w:color w:val="FF0000"/>
          <w:sz w:val="16"/>
          <w:szCs w:val="20"/>
        </w:rPr>
        <w:t>NOT</w:t>
      </w: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</w:t>
      </w:r>
      <w:r w:rsidRPr="00507447">
        <w:rPr>
          <w:rFonts w:ascii="r_ansi" w:eastAsia="Times New Roman" w:hAnsi="r_ansi" w:cs="Courier New"/>
          <w:b/>
          <w:bCs/>
          <w:color w:val="FF0000"/>
          <w:sz w:val="16"/>
          <w:szCs w:val="20"/>
        </w:rPr>
        <w:t>NULL</w:t>
      </w:r>
      <w:r w:rsidRPr="00507447">
        <w:rPr>
          <w:rFonts w:ascii="r_ansi" w:eastAsia="Times New Roman" w:hAnsi="r_ansi" w:cs="Courier New"/>
          <w:b/>
          <w:color w:val="FF0000"/>
          <w:sz w:val="16"/>
          <w:szCs w:val="20"/>
        </w:rPr>
        <w:t>,</w:t>
      </w:r>
    </w:p>
    <w:p w14:paraId="3659D782" w14:textId="77777777" w:rsidR="00E80A9D" w:rsidRPr="00507447" w:rsidRDefault="00E80A9D" w:rsidP="00E80A9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_ansi" w:eastAsia="Times New Roman" w:hAnsi="r_ansi" w:cs="Courier New"/>
          <w:b/>
          <w:color w:val="00FF00"/>
          <w:sz w:val="16"/>
          <w:szCs w:val="20"/>
        </w:rPr>
      </w:pP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   CITY        </w:t>
      </w:r>
      <w:proofErr w:type="gramStart"/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>VARCHAR</w:t>
      </w:r>
      <w:r w:rsidRPr="00507447">
        <w:rPr>
          <w:rFonts w:ascii="r_ansi" w:eastAsia="Times New Roman" w:hAnsi="r_ansi" w:cs="Courier New"/>
          <w:b/>
          <w:color w:val="FF0000"/>
          <w:sz w:val="16"/>
          <w:szCs w:val="20"/>
        </w:rPr>
        <w:t>(</w:t>
      </w:r>
      <w:proofErr w:type="gramEnd"/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50 </w:t>
      </w:r>
      <w:r w:rsidRPr="00507447">
        <w:rPr>
          <w:rFonts w:ascii="r_ansi" w:eastAsia="Times New Roman" w:hAnsi="r_ansi" w:cs="Courier New"/>
          <w:b/>
          <w:color w:val="FF0000"/>
          <w:sz w:val="16"/>
          <w:szCs w:val="20"/>
        </w:rPr>
        <w:t>)</w:t>
      </w: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  </w:t>
      </w:r>
      <w:r w:rsidRPr="00507447">
        <w:rPr>
          <w:rFonts w:ascii="r_ansi" w:eastAsia="Times New Roman" w:hAnsi="r_ansi" w:cs="Courier New"/>
          <w:b/>
          <w:bCs/>
          <w:color w:val="FF0000"/>
          <w:sz w:val="16"/>
          <w:szCs w:val="20"/>
        </w:rPr>
        <w:t>NOT</w:t>
      </w: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</w:t>
      </w:r>
      <w:r w:rsidRPr="00507447">
        <w:rPr>
          <w:rFonts w:ascii="r_ansi" w:eastAsia="Times New Roman" w:hAnsi="r_ansi" w:cs="Courier New"/>
          <w:b/>
          <w:bCs/>
          <w:color w:val="FF0000"/>
          <w:sz w:val="16"/>
          <w:szCs w:val="20"/>
        </w:rPr>
        <w:t>NULL</w:t>
      </w:r>
      <w:r w:rsidRPr="00507447">
        <w:rPr>
          <w:rFonts w:ascii="r_ansi" w:eastAsia="Times New Roman" w:hAnsi="r_ansi" w:cs="Courier New"/>
          <w:b/>
          <w:color w:val="FF0000"/>
          <w:sz w:val="16"/>
          <w:szCs w:val="20"/>
        </w:rPr>
        <w:t>,</w:t>
      </w:r>
    </w:p>
    <w:p w14:paraId="2FAD58EB" w14:textId="77777777" w:rsidR="00E80A9D" w:rsidRPr="00507447" w:rsidRDefault="00E80A9D" w:rsidP="00E80A9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_ansi" w:eastAsia="Times New Roman" w:hAnsi="r_ansi" w:cs="Courier New"/>
          <w:b/>
          <w:color w:val="00FF00"/>
          <w:sz w:val="16"/>
          <w:szCs w:val="20"/>
        </w:rPr>
      </w:pP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   </w:t>
      </w:r>
      <w:r w:rsidRPr="00507447">
        <w:rPr>
          <w:rFonts w:ascii="r_ansi" w:eastAsia="Times New Roman" w:hAnsi="r_ansi" w:cs="Courier New"/>
          <w:b/>
          <w:bCs/>
          <w:color w:val="FF0000"/>
          <w:sz w:val="16"/>
          <w:szCs w:val="20"/>
        </w:rPr>
        <w:t>CONSTRAINT</w:t>
      </w: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PK_CUTTCusMas </w:t>
      </w:r>
      <w:r w:rsidRPr="00507447">
        <w:rPr>
          <w:rFonts w:ascii="r_ansi" w:eastAsia="Times New Roman" w:hAnsi="r_ansi" w:cs="Courier New"/>
          <w:b/>
          <w:bCs/>
          <w:color w:val="FF0000"/>
          <w:sz w:val="16"/>
          <w:szCs w:val="20"/>
        </w:rPr>
        <w:t>PRIMARY</w:t>
      </w:r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</w:t>
      </w:r>
      <w:proofErr w:type="gramStart"/>
      <w:r w:rsidRPr="00507447">
        <w:rPr>
          <w:rFonts w:ascii="r_ansi" w:eastAsia="Times New Roman" w:hAnsi="r_ansi" w:cs="Courier New"/>
          <w:b/>
          <w:bCs/>
          <w:color w:val="FF0000"/>
          <w:sz w:val="16"/>
          <w:szCs w:val="20"/>
        </w:rPr>
        <w:t>KEY</w:t>
      </w:r>
      <w:r w:rsidRPr="00507447">
        <w:rPr>
          <w:rFonts w:ascii="r_ansi" w:eastAsia="Times New Roman" w:hAnsi="r_ansi" w:cs="Courier New"/>
          <w:b/>
          <w:color w:val="FF0000"/>
          <w:sz w:val="16"/>
          <w:szCs w:val="20"/>
        </w:rPr>
        <w:t>(</w:t>
      </w:r>
      <w:proofErr w:type="gramEnd"/>
      <w:r w:rsidRPr="00507447">
        <w:rPr>
          <w:rFonts w:ascii="r_ansi" w:eastAsia="Times New Roman" w:hAnsi="r_ansi" w:cs="Courier New"/>
          <w:b/>
          <w:color w:val="00FF00"/>
          <w:sz w:val="16"/>
          <w:szCs w:val="20"/>
        </w:rPr>
        <w:t xml:space="preserve"> CUSNO </w:t>
      </w:r>
      <w:r w:rsidRPr="00507447">
        <w:rPr>
          <w:rFonts w:ascii="r_ansi" w:eastAsia="Times New Roman" w:hAnsi="r_ansi" w:cs="Courier New"/>
          <w:b/>
          <w:color w:val="FF0000"/>
          <w:sz w:val="16"/>
          <w:szCs w:val="20"/>
        </w:rPr>
        <w:t>)</w:t>
      </w:r>
    </w:p>
    <w:p w14:paraId="2838ECD0" w14:textId="77777777" w:rsidR="00E80A9D" w:rsidRPr="00507447" w:rsidRDefault="00E80A9D" w:rsidP="00E80A9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_ansi" w:eastAsia="Times New Roman" w:hAnsi="r_ansi" w:cs="Courier New"/>
          <w:b/>
          <w:color w:val="00FF00"/>
          <w:sz w:val="16"/>
          <w:szCs w:val="20"/>
        </w:rPr>
      </w:pPr>
      <w:r w:rsidRPr="00507447">
        <w:rPr>
          <w:rFonts w:ascii="r_ansi" w:eastAsia="Times New Roman" w:hAnsi="r_ansi" w:cs="Courier New"/>
          <w:b/>
          <w:color w:val="FF0000"/>
          <w:sz w:val="16"/>
          <w:szCs w:val="20"/>
        </w:rPr>
        <w:t>)</w:t>
      </w:r>
    </w:p>
    <w:p w14:paraId="44D59AE8" w14:textId="77777777" w:rsidR="00E80A9D" w:rsidRDefault="00E80A9D" w:rsidP="00E80A9D">
      <w:pPr>
        <w:pStyle w:val="ListParagraph"/>
      </w:pPr>
    </w:p>
    <w:p w14:paraId="7567059D" w14:textId="50B0B033" w:rsidR="00E80A9D" w:rsidRDefault="00C962F1" w:rsidP="00E80A9D">
      <w:pPr>
        <w:pStyle w:val="ListParagraph"/>
        <w:numPr>
          <w:ilvl w:val="0"/>
          <w:numId w:val="5"/>
        </w:numPr>
      </w:pPr>
      <w:r w:rsidRPr="00813E4F">
        <w:t>Using Microsoft SQL Server Management Studio, ex</w:t>
      </w:r>
      <w:r>
        <w:t>ecute the following</w:t>
      </w:r>
      <w:r>
        <w:t xml:space="preserve"> bulk insert</w:t>
      </w:r>
      <w:r>
        <w:t xml:space="preserve"> script to </w:t>
      </w:r>
      <w:r>
        <w:t>populate</w:t>
      </w:r>
      <w:r>
        <w:t xml:space="preserve"> the </w:t>
      </w:r>
      <w:hyperlink r:id="rId16" w:history="1">
        <w:r w:rsidRPr="00E80A9D">
          <w:rPr>
            <w:rStyle w:val="Hyperlink"/>
          </w:rPr>
          <w:t>CUTTCusMas</w:t>
        </w:r>
      </w:hyperlink>
      <w:r>
        <w:t xml:space="preserve"> table in your personal database:</w:t>
      </w:r>
    </w:p>
    <w:p w14:paraId="2FEC8CEB" w14:textId="77777777" w:rsidR="00C962F1" w:rsidRPr="00507447" w:rsidRDefault="00C962F1" w:rsidP="00C962F1">
      <w:pPr>
        <w:pStyle w:val="HTMLPreformatted"/>
        <w:shd w:val="clear" w:color="auto" w:fill="2F3E35"/>
        <w:rPr>
          <w:rFonts w:ascii="r_ansi" w:hAnsi="r_ansi"/>
          <w:b/>
          <w:color w:val="00FF00"/>
          <w:sz w:val="16"/>
        </w:rPr>
      </w:pPr>
      <w:r w:rsidRPr="00507447">
        <w:rPr>
          <w:rFonts w:ascii="r_ansi" w:hAnsi="r_ansi"/>
          <w:b/>
          <w:bCs/>
          <w:color w:val="FF0000"/>
          <w:sz w:val="16"/>
        </w:rPr>
        <w:t>BULK</w:t>
      </w:r>
      <w:r w:rsidRPr="00507447">
        <w:rPr>
          <w:rFonts w:ascii="r_ansi" w:hAnsi="r_ansi"/>
          <w:b/>
          <w:color w:val="00FF00"/>
          <w:sz w:val="16"/>
        </w:rPr>
        <w:t xml:space="preserve"> </w:t>
      </w:r>
      <w:r w:rsidRPr="00507447">
        <w:rPr>
          <w:rFonts w:ascii="r_ansi" w:hAnsi="r_ansi"/>
          <w:b/>
          <w:bCs/>
          <w:color w:val="FF0000"/>
          <w:sz w:val="16"/>
        </w:rPr>
        <w:t>INSERT</w:t>
      </w:r>
      <w:r w:rsidRPr="00507447">
        <w:rPr>
          <w:rFonts w:ascii="r_ansi" w:hAnsi="r_ansi"/>
          <w:b/>
          <w:color w:val="00FF00"/>
          <w:sz w:val="16"/>
        </w:rPr>
        <w:t xml:space="preserve"> dbo</w:t>
      </w:r>
      <w:r w:rsidRPr="00507447">
        <w:rPr>
          <w:rFonts w:ascii="r_ansi" w:hAnsi="r_ansi"/>
          <w:b/>
          <w:color w:val="FF0000"/>
          <w:sz w:val="16"/>
        </w:rPr>
        <w:t>.</w:t>
      </w:r>
      <w:r w:rsidRPr="00507447">
        <w:rPr>
          <w:rFonts w:ascii="r_ansi" w:hAnsi="r_ansi"/>
          <w:b/>
          <w:color w:val="00FF00"/>
          <w:sz w:val="16"/>
        </w:rPr>
        <w:t>CUTTCusMas</w:t>
      </w:r>
    </w:p>
    <w:p w14:paraId="20E6D828" w14:textId="10D03B90" w:rsidR="00C962F1" w:rsidRPr="00507447" w:rsidRDefault="00C962F1" w:rsidP="00C962F1">
      <w:pPr>
        <w:pStyle w:val="HTMLPreformatted"/>
        <w:shd w:val="clear" w:color="auto" w:fill="2F3E35"/>
        <w:rPr>
          <w:rFonts w:ascii="r_ansi" w:hAnsi="r_ansi"/>
          <w:b/>
          <w:color w:val="00FF00"/>
          <w:sz w:val="16"/>
        </w:rPr>
      </w:pPr>
      <w:r w:rsidRPr="00507447">
        <w:rPr>
          <w:rFonts w:ascii="r_ansi" w:hAnsi="r_ansi"/>
          <w:b/>
          <w:bCs/>
          <w:color w:val="FF0000"/>
          <w:sz w:val="16"/>
        </w:rPr>
        <w:t>FROM</w:t>
      </w:r>
      <w:r w:rsidRPr="00507447">
        <w:rPr>
          <w:rFonts w:ascii="r_ansi" w:hAnsi="r_ansi"/>
          <w:b/>
          <w:bCs/>
          <w:color w:val="FF0000"/>
          <w:sz w:val="16"/>
        </w:rPr>
        <w:t xml:space="preserve"> </w:t>
      </w:r>
      <w:r w:rsidRPr="00507447">
        <w:rPr>
          <w:rFonts w:ascii="r_ansi" w:hAnsi="r_ansi"/>
          <w:b/>
          <w:color w:val="C0D4C0"/>
          <w:sz w:val="16"/>
        </w:rPr>
        <w:t>'\\rolle\F\Production\TIMS\Training\CUToolkit\Exercise2\Resources\CUTTCusMas.txt'</w:t>
      </w:r>
    </w:p>
    <w:p w14:paraId="52FF46A1" w14:textId="77777777" w:rsidR="00C962F1" w:rsidRPr="00507447" w:rsidRDefault="00C962F1" w:rsidP="00C962F1">
      <w:pPr>
        <w:pStyle w:val="HTMLPreformatted"/>
        <w:shd w:val="clear" w:color="auto" w:fill="2F3E35"/>
        <w:rPr>
          <w:rFonts w:ascii="r_ansi" w:hAnsi="r_ansi"/>
          <w:b/>
          <w:color w:val="00FF00"/>
          <w:sz w:val="16"/>
        </w:rPr>
      </w:pPr>
      <w:r w:rsidRPr="00507447">
        <w:rPr>
          <w:rFonts w:ascii="r_ansi" w:hAnsi="r_ansi"/>
          <w:b/>
          <w:bCs/>
          <w:color w:val="FF0000"/>
          <w:sz w:val="16"/>
        </w:rPr>
        <w:t>WITH</w:t>
      </w:r>
    </w:p>
    <w:p w14:paraId="26456EFF" w14:textId="77777777" w:rsidR="00C962F1" w:rsidRPr="00507447" w:rsidRDefault="00C962F1" w:rsidP="00C962F1">
      <w:pPr>
        <w:pStyle w:val="HTMLPreformatted"/>
        <w:shd w:val="clear" w:color="auto" w:fill="2F3E35"/>
        <w:rPr>
          <w:rFonts w:ascii="r_ansi" w:hAnsi="r_ansi"/>
          <w:b/>
          <w:color w:val="00FF00"/>
          <w:sz w:val="16"/>
        </w:rPr>
      </w:pPr>
      <w:r w:rsidRPr="00507447">
        <w:rPr>
          <w:rFonts w:ascii="r_ansi" w:hAnsi="r_ansi"/>
          <w:b/>
          <w:color w:val="FF0000"/>
          <w:sz w:val="16"/>
        </w:rPr>
        <w:t>(</w:t>
      </w:r>
    </w:p>
    <w:p w14:paraId="50C004AD" w14:textId="77777777" w:rsidR="00C962F1" w:rsidRPr="00507447" w:rsidRDefault="00C962F1" w:rsidP="00C962F1">
      <w:pPr>
        <w:pStyle w:val="HTMLPreformatted"/>
        <w:shd w:val="clear" w:color="auto" w:fill="2F3E35"/>
        <w:rPr>
          <w:rFonts w:ascii="r_ansi" w:hAnsi="r_ansi"/>
          <w:b/>
          <w:color w:val="00FF00"/>
          <w:sz w:val="16"/>
        </w:rPr>
      </w:pPr>
      <w:r w:rsidRPr="00507447">
        <w:rPr>
          <w:rFonts w:ascii="r_ansi" w:hAnsi="r_ansi"/>
          <w:b/>
          <w:color w:val="00FF00"/>
          <w:sz w:val="16"/>
        </w:rPr>
        <w:t xml:space="preserve">    FIELDTERMINATOR </w:t>
      </w:r>
      <w:r w:rsidRPr="00507447">
        <w:rPr>
          <w:rFonts w:ascii="r_ansi" w:hAnsi="r_ansi"/>
          <w:b/>
          <w:color w:val="FFFF00"/>
          <w:sz w:val="16"/>
        </w:rPr>
        <w:t>=</w:t>
      </w:r>
      <w:r w:rsidRPr="00507447">
        <w:rPr>
          <w:rFonts w:ascii="r_ansi" w:hAnsi="r_ansi"/>
          <w:b/>
          <w:color w:val="00FF00"/>
          <w:sz w:val="16"/>
        </w:rPr>
        <w:t xml:space="preserve"> </w:t>
      </w:r>
      <w:r w:rsidRPr="00507447">
        <w:rPr>
          <w:rFonts w:ascii="r_ansi" w:hAnsi="r_ansi"/>
          <w:b/>
          <w:color w:val="C0D4C0"/>
          <w:sz w:val="16"/>
        </w:rPr>
        <w:t>','</w:t>
      </w:r>
      <w:r w:rsidRPr="00507447">
        <w:rPr>
          <w:rFonts w:ascii="r_ansi" w:hAnsi="r_ansi"/>
          <w:b/>
          <w:color w:val="FF0000"/>
          <w:sz w:val="16"/>
        </w:rPr>
        <w:t>,</w:t>
      </w:r>
    </w:p>
    <w:p w14:paraId="71804B18" w14:textId="77777777" w:rsidR="00C962F1" w:rsidRPr="00507447" w:rsidRDefault="00C962F1" w:rsidP="00C962F1">
      <w:pPr>
        <w:pStyle w:val="HTMLPreformatted"/>
        <w:shd w:val="clear" w:color="auto" w:fill="2F3E35"/>
        <w:rPr>
          <w:rFonts w:ascii="r_ansi" w:hAnsi="r_ansi"/>
          <w:b/>
          <w:color w:val="00FF00"/>
          <w:sz w:val="16"/>
        </w:rPr>
      </w:pPr>
      <w:r w:rsidRPr="00507447">
        <w:rPr>
          <w:rFonts w:ascii="r_ansi" w:hAnsi="r_ansi"/>
          <w:b/>
          <w:color w:val="00FF00"/>
          <w:sz w:val="16"/>
        </w:rPr>
        <w:t xml:space="preserve">    ROWTERMINATOR </w:t>
      </w:r>
      <w:r w:rsidRPr="00507447">
        <w:rPr>
          <w:rFonts w:ascii="r_ansi" w:hAnsi="r_ansi"/>
          <w:b/>
          <w:color w:val="FFFF00"/>
          <w:sz w:val="16"/>
        </w:rPr>
        <w:t>=</w:t>
      </w:r>
      <w:r w:rsidRPr="00507447">
        <w:rPr>
          <w:rFonts w:ascii="r_ansi" w:hAnsi="r_ansi"/>
          <w:b/>
          <w:color w:val="00FF00"/>
          <w:sz w:val="16"/>
        </w:rPr>
        <w:t xml:space="preserve"> </w:t>
      </w:r>
      <w:r w:rsidRPr="00507447">
        <w:rPr>
          <w:rFonts w:ascii="r_ansi" w:hAnsi="r_ansi"/>
          <w:b/>
          <w:color w:val="C0D4C0"/>
          <w:sz w:val="16"/>
        </w:rPr>
        <w:t>'\n'</w:t>
      </w:r>
    </w:p>
    <w:p w14:paraId="61CDC749" w14:textId="77777777" w:rsidR="00C962F1" w:rsidRPr="00507447" w:rsidRDefault="00C962F1" w:rsidP="00C962F1">
      <w:pPr>
        <w:pStyle w:val="HTMLPreformatted"/>
        <w:shd w:val="clear" w:color="auto" w:fill="2F3E35"/>
        <w:rPr>
          <w:rFonts w:ascii="r_ansi" w:hAnsi="r_ansi"/>
          <w:b/>
          <w:color w:val="00FF00"/>
          <w:sz w:val="16"/>
        </w:rPr>
      </w:pPr>
      <w:r w:rsidRPr="00507447">
        <w:rPr>
          <w:rFonts w:ascii="r_ansi" w:hAnsi="r_ansi"/>
          <w:b/>
          <w:color w:val="FF0000"/>
          <w:sz w:val="16"/>
        </w:rPr>
        <w:t>)</w:t>
      </w:r>
    </w:p>
    <w:p w14:paraId="2E632731" w14:textId="77777777" w:rsidR="00C962F1" w:rsidRPr="00507447" w:rsidRDefault="00C962F1" w:rsidP="00C962F1">
      <w:pPr>
        <w:pStyle w:val="HTMLPreformatted"/>
        <w:shd w:val="clear" w:color="auto" w:fill="2F3E35"/>
        <w:rPr>
          <w:rFonts w:ascii="r_ansi" w:hAnsi="r_ansi"/>
          <w:b/>
          <w:color w:val="00FF00"/>
          <w:sz w:val="18"/>
        </w:rPr>
      </w:pPr>
      <w:r w:rsidRPr="00507447">
        <w:rPr>
          <w:rFonts w:ascii="r_ansi" w:hAnsi="r_ansi"/>
          <w:b/>
          <w:color w:val="00FF00"/>
          <w:sz w:val="16"/>
        </w:rPr>
        <w:t>GO</w:t>
      </w:r>
    </w:p>
    <w:p w14:paraId="25646BF8" w14:textId="77777777" w:rsidR="00C962F1" w:rsidRDefault="00C962F1" w:rsidP="00C962F1">
      <w:pPr>
        <w:pStyle w:val="ListParagraph"/>
      </w:pPr>
    </w:p>
    <w:p w14:paraId="695506C0" w14:textId="5EBF695B" w:rsidR="00B3016A" w:rsidRDefault="00BC64A0" w:rsidP="00F0337D">
      <w:pPr>
        <w:pStyle w:val="ListParagraph"/>
        <w:numPr>
          <w:ilvl w:val="0"/>
          <w:numId w:val="5"/>
        </w:numPr>
      </w:pPr>
      <w:r w:rsidRPr="00813E4F">
        <w:t>Using Microsoft SQL Server Management Studio</w:t>
      </w:r>
      <w:r w:rsidR="005A7C05">
        <w:t xml:space="preserve"> and the </w:t>
      </w:r>
      <w:hyperlink r:id="rId17" w:history="1">
        <w:r w:rsidR="00E51358" w:rsidRPr="00E80A9D">
          <w:rPr>
            <w:rStyle w:val="Hyperlink"/>
          </w:rPr>
          <w:t>CUTTCusMas</w:t>
        </w:r>
      </w:hyperlink>
      <w:r w:rsidR="00E51358">
        <w:t xml:space="preserve"> </w:t>
      </w:r>
      <w:r w:rsidR="005A7C05">
        <w:t>table in your personal database:</w:t>
      </w:r>
    </w:p>
    <w:p w14:paraId="2963B9BF" w14:textId="09C79635" w:rsidR="00B3016A" w:rsidRDefault="00B3016A" w:rsidP="00B3016A">
      <w:pPr>
        <w:pStyle w:val="ListParagraph"/>
        <w:numPr>
          <w:ilvl w:val="1"/>
          <w:numId w:val="5"/>
        </w:numPr>
      </w:pPr>
      <w:r>
        <w:t>D</w:t>
      </w:r>
      <w:r w:rsidR="00BC64A0">
        <w:t xml:space="preserve">etermine the value of the </w:t>
      </w:r>
      <w:r w:rsidRPr="00BA0A7C">
        <w:rPr>
          <w:b/>
        </w:rPr>
        <w:t>BRANCH</w:t>
      </w:r>
      <w:r>
        <w:t xml:space="preserve"> </w:t>
      </w:r>
      <w:r w:rsidR="00BC64A0">
        <w:t xml:space="preserve">column for </w:t>
      </w:r>
      <w:r w:rsidR="00BC64A0" w:rsidRPr="00BA0A7C">
        <w:rPr>
          <w:b/>
        </w:rPr>
        <w:t>CUSNO</w:t>
      </w:r>
      <w:r w:rsidR="00BC64A0">
        <w:t xml:space="preserve"> ‘00MB1’</w:t>
      </w:r>
    </w:p>
    <w:p w14:paraId="5F7AEF1F" w14:textId="166773A4" w:rsidR="00B3016A" w:rsidRDefault="00B3016A" w:rsidP="00B3016A">
      <w:pPr>
        <w:pStyle w:val="ListParagraph"/>
        <w:numPr>
          <w:ilvl w:val="1"/>
          <w:numId w:val="5"/>
        </w:numPr>
      </w:pPr>
      <w:r>
        <w:t xml:space="preserve">Determine the number of customers having </w:t>
      </w:r>
      <w:r w:rsidRPr="00BA0A7C">
        <w:rPr>
          <w:b/>
        </w:rPr>
        <w:t>BRANCH</w:t>
      </w:r>
      <w:r>
        <w:t xml:space="preserve"> ‘001’</w:t>
      </w:r>
      <w:r w:rsidR="005A7C05">
        <w:t>:</w:t>
      </w:r>
    </w:p>
    <w:p w14:paraId="196373A6" w14:textId="6FDC94DD" w:rsidR="00B3016A" w:rsidRDefault="00B3016A" w:rsidP="00B3016A">
      <w:pPr>
        <w:pStyle w:val="ListParagraph"/>
        <w:numPr>
          <w:ilvl w:val="1"/>
          <w:numId w:val="6"/>
        </w:numPr>
      </w:pPr>
      <w:r>
        <w:t>Make sure you can do this while only getting the number of matching rows as a result, not a row for every match in your select statement, just the number of rows.</w:t>
      </w:r>
    </w:p>
    <w:p w14:paraId="31A142B4" w14:textId="4E7BD128" w:rsidR="00B3016A" w:rsidRDefault="00B3016A" w:rsidP="00B3016A">
      <w:pPr>
        <w:pStyle w:val="ListParagraph"/>
        <w:numPr>
          <w:ilvl w:val="1"/>
          <w:numId w:val="6"/>
        </w:numPr>
      </w:pPr>
      <w:r>
        <w:t>What is the most efficient method (database wise) of performing this query?</w:t>
      </w:r>
    </w:p>
    <w:p w14:paraId="7F13BFF9" w14:textId="1EA64A23" w:rsidR="00B3016A" w:rsidRDefault="00B3016A" w:rsidP="00B3016A">
      <w:pPr>
        <w:pStyle w:val="ListParagraph"/>
        <w:numPr>
          <w:ilvl w:val="1"/>
          <w:numId w:val="5"/>
        </w:numPr>
      </w:pPr>
      <w:r>
        <w:t xml:space="preserve">Set the column </w:t>
      </w:r>
      <w:r w:rsidRPr="00BA0A7C">
        <w:rPr>
          <w:b/>
        </w:rPr>
        <w:t>CTERRNO</w:t>
      </w:r>
      <w:r>
        <w:t xml:space="preserve"> equal to ‘ABC’ for all rows having branches equal to ‘001’</w:t>
      </w:r>
      <w:r>
        <w:t>.</w:t>
      </w:r>
    </w:p>
    <w:p w14:paraId="33B729AA" w14:textId="626D409E" w:rsidR="003C0658" w:rsidRDefault="00B3016A" w:rsidP="003C0658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Remove all rows having column </w:t>
      </w:r>
      <w:r w:rsidRPr="00BA0A7C">
        <w:rPr>
          <w:b/>
        </w:rPr>
        <w:t>CSLSMAN1</w:t>
      </w:r>
      <w:r>
        <w:t xml:space="preserve"> equal to ‘001’ and column </w:t>
      </w:r>
      <w:r w:rsidRPr="00BA0A7C">
        <w:rPr>
          <w:b/>
        </w:rPr>
        <w:t>CTERRNO</w:t>
      </w:r>
      <w:r>
        <w:t xml:space="preserve"> not equal to ‘000’</w:t>
      </w:r>
      <w:r>
        <w:t>.</w:t>
      </w:r>
    </w:p>
    <w:p w14:paraId="40E0F2D5" w14:textId="5FC86200" w:rsidR="003C0658" w:rsidRDefault="003C0658" w:rsidP="00CC2348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Set the column </w:t>
      </w:r>
      <w:r w:rsidR="008656BF" w:rsidRPr="00BA0A7C">
        <w:rPr>
          <w:b/>
        </w:rPr>
        <w:t>CSLSMAN2</w:t>
      </w:r>
      <w:r>
        <w:t xml:space="preserve"> to ‘XYZ’ for all rows having column </w:t>
      </w:r>
      <w:r w:rsidR="008656BF" w:rsidRPr="00BA0A7C">
        <w:rPr>
          <w:b/>
        </w:rPr>
        <w:t>CITY</w:t>
      </w:r>
      <w:r w:rsidR="008656BF">
        <w:t xml:space="preserve"> </w:t>
      </w:r>
      <w:r>
        <w:t>equal to ‘BILLINGS’</w:t>
      </w:r>
      <w:r>
        <w:t>.</w:t>
      </w:r>
    </w:p>
    <w:p w14:paraId="2564812E" w14:textId="327D257E" w:rsidR="00770F12" w:rsidRDefault="00770F12" w:rsidP="00770F12">
      <w:pPr>
        <w:pStyle w:val="ListParagraph"/>
        <w:numPr>
          <w:ilvl w:val="0"/>
          <w:numId w:val="5"/>
        </w:numPr>
        <w:spacing w:after="0" w:line="240" w:lineRule="auto"/>
      </w:pPr>
      <w:r w:rsidRPr="00813E4F">
        <w:t>Using Microsoft SQL Server Management Studio, ex</w:t>
      </w:r>
      <w:r>
        <w:t xml:space="preserve">ecute the following </w:t>
      </w:r>
      <w:r>
        <w:t>drop table</w:t>
      </w:r>
      <w:r>
        <w:t xml:space="preserve"> script to </w:t>
      </w:r>
      <w:r>
        <w:t>remove</w:t>
      </w:r>
      <w:r>
        <w:t xml:space="preserve"> the </w:t>
      </w:r>
      <w:hyperlink r:id="rId18" w:history="1">
        <w:r w:rsidRPr="00E80A9D">
          <w:rPr>
            <w:rStyle w:val="Hyperlink"/>
          </w:rPr>
          <w:t>CUTTCusMas</w:t>
        </w:r>
      </w:hyperlink>
      <w:r>
        <w:t xml:space="preserve"> table in your personal database:</w:t>
      </w:r>
      <w:r>
        <w:t xml:space="preserve"> </w:t>
      </w:r>
    </w:p>
    <w:p w14:paraId="061424C0" w14:textId="77777777" w:rsidR="00EF4361" w:rsidRDefault="00EF4361" w:rsidP="00EF4361">
      <w:pPr>
        <w:pStyle w:val="ListParagraph"/>
        <w:spacing w:after="0" w:line="240" w:lineRule="auto"/>
        <w:ind w:left="360"/>
      </w:pPr>
    </w:p>
    <w:p w14:paraId="3BF71A88" w14:textId="77777777" w:rsidR="00EF4361" w:rsidRPr="00EF4361" w:rsidRDefault="00EF4361" w:rsidP="00EF4361">
      <w:pPr>
        <w:pStyle w:val="HTMLPreformatted"/>
        <w:shd w:val="clear" w:color="auto" w:fill="2F3E35"/>
        <w:rPr>
          <w:rFonts w:ascii="r_ansi" w:hAnsi="r_ansi"/>
          <w:b/>
          <w:color w:val="00FF00"/>
          <w:sz w:val="16"/>
        </w:rPr>
      </w:pPr>
      <w:r w:rsidRPr="00EF4361">
        <w:rPr>
          <w:rFonts w:ascii="r_ansi" w:hAnsi="r_ansi"/>
          <w:b/>
          <w:bCs/>
          <w:color w:val="FF0000"/>
          <w:sz w:val="16"/>
        </w:rPr>
        <w:t>DROP</w:t>
      </w:r>
      <w:r w:rsidRPr="00EF4361">
        <w:rPr>
          <w:rFonts w:ascii="r_ansi" w:hAnsi="r_ansi"/>
          <w:b/>
          <w:color w:val="00FF00"/>
          <w:sz w:val="16"/>
        </w:rPr>
        <w:t xml:space="preserve"> </w:t>
      </w:r>
      <w:r w:rsidRPr="00EF4361">
        <w:rPr>
          <w:rFonts w:ascii="r_ansi" w:hAnsi="r_ansi"/>
          <w:b/>
          <w:bCs/>
          <w:color w:val="FF0000"/>
          <w:sz w:val="16"/>
        </w:rPr>
        <w:t>TABLE</w:t>
      </w:r>
      <w:r w:rsidRPr="00EF4361">
        <w:rPr>
          <w:rFonts w:ascii="r_ansi" w:hAnsi="r_ansi"/>
          <w:b/>
          <w:color w:val="00FF00"/>
          <w:sz w:val="16"/>
        </w:rPr>
        <w:t xml:space="preserve"> dbo</w:t>
      </w:r>
      <w:r w:rsidRPr="00EF4361">
        <w:rPr>
          <w:rFonts w:ascii="r_ansi" w:hAnsi="r_ansi"/>
          <w:b/>
          <w:color w:val="FF0000"/>
          <w:sz w:val="16"/>
        </w:rPr>
        <w:t>.</w:t>
      </w:r>
      <w:r w:rsidRPr="00EF4361">
        <w:rPr>
          <w:rFonts w:ascii="r_ansi" w:hAnsi="r_ansi"/>
          <w:b/>
          <w:color w:val="00FF00"/>
          <w:sz w:val="16"/>
        </w:rPr>
        <w:t>CUTTCusMas</w:t>
      </w:r>
    </w:p>
    <w:p w14:paraId="7799729C" w14:textId="77777777" w:rsidR="00454D9F" w:rsidRDefault="00454D9F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402C721D" w14:textId="50F8E5EC" w:rsidR="00454D9F" w:rsidRDefault="00454D9F" w:rsidP="00454D9F">
      <w:pPr>
        <w:pStyle w:val="Heading1"/>
      </w:pPr>
      <w:r>
        <w:lastRenderedPageBreak/>
        <w:t>Discussion</w:t>
      </w:r>
    </w:p>
    <w:p w14:paraId="1D498895" w14:textId="74A410EA" w:rsidR="00454D9F" w:rsidRPr="00454D9F" w:rsidRDefault="00454D9F" w:rsidP="00454D9F">
      <w:r>
        <w:t>This is just a brief introduction to SQL.</w:t>
      </w:r>
      <w:r>
        <w:t xml:space="preserve">  The statements in this exercise are intentionally simple, and are not meant to represent the complexity found in a typical production database.</w:t>
      </w:r>
    </w:p>
    <w:sectPr w:rsidR="00454D9F" w:rsidRPr="00454D9F" w:rsidSect="000C72E1">
      <w:headerReference w:type="default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67115" w14:textId="77777777" w:rsidR="00323674" w:rsidRDefault="00323674" w:rsidP="00324E3E">
      <w:pPr>
        <w:spacing w:after="0" w:line="240" w:lineRule="auto"/>
      </w:pPr>
      <w:r>
        <w:separator/>
      </w:r>
    </w:p>
  </w:endnote>
  <w:endnote w:type="continuationSeparator" w:id="0">
    <w:p w14:paraId="66D67116" w14:textId="77777777" w:rsidR="00323674" w:rsidRDefault="00323674" w:rsidP="0032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8" w14:textId="35F02FC2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D6711B" wp14:editId="1C20EB5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6" name="Rectangle 11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6D6711F" w14:textId="77777777" w:rsidR="00F130A3" w:rsidRDefault="00F130A3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Computers Unlimited</w:t>
                                </w:r>
                              </w:p>
                            </w:sdtContent>
                          </w:sdt>
                          <w:p w14:paraId="66D67120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1" w14:textId="4F36E5E1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B346C5" w:rsidRPr="00B346C5">
                              <w:rPr>
                                <w:noProof/>
                                <w:color w:val="FFFFFF" w:themeColor="background1"/>
                              </w:rPr>
                              <w:t>3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3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B" id="Group 10" o:sp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Wk6MZMIDAAAFDgAADgAAAAAAAAAAAAAAAAAu&#10;AgAAZHJzL2Uyb0RvYy54bWxQSwECLQAUAAYACAAAACEApj6bht0AAAAFAQAADwAAAAAAAAAAAAAA&#10;AAAcBgAAZHJzL2Rvd25yZXYueG1sUEsFBgAAAAAEAAQA8wAAACYHAAAAAA==&#10;">
              <v:rect id="Rectangle 11" o:spid="_x0000_s103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" fillcolor="#2f2d4c [2405]" stroked="f" strokecolor="#2f2d4c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6D6711F" w14:textId="77777777" w:rsidR="00F130A3" w:rsidRDefault="00F130A3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Computers Unlimited</w:t>
                          </w:r>
                        </w:p>
                      </w:sdtContent>
                    </w:sdt>
                    <w:p w14:paraId="66D67120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2" o:spid="_x0000_s103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" fillcolor="#2f2d4c [2405]" stroked="f">
                <v:textbox>
                  <w:txbxContent>
                    <w:p w14:paraId="66D67121" w14:textId="4F36E5E1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B346C5" w:rsidRPr="00B346C5">
                        <w:rPr>
                          <w:noProof/>
                          <w:color w:val="FFFFFF" w:themeColor="background1"/>
                        </w:rPr>
                        <w:t>3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3" o:spid="_x0000_s103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9" w14:textId="0A42D1E3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D6711C" wp14:editId="3B6E1C5C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2" w14:textId="77777777" w:rsidR="00F130A3" w:rsidRDefault="00F130A3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60"/>
                              </w:rPr>
                              <w:t>Computers Unlimited</w:t>
                            </w:r>
                          </w:p>
                          <w:p w14:paraId="66D67123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4" w14:textId="77777777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C72E1" w:rsidRPr="000C72E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C" id="Group 6" o:spid="_x0000_s1034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U5kdnxAMAAAEOAAAOAAAAAAAAAAAAAAAA&#10;AC4CAABkcnMvZTJvRG9jLnhtbFBLAQItABQABgAIAAAAIQCmPpuG3QAAAAUBAAAPAAAAAAAAAAAA&#10;AAAAAB4GAABkcnMvZG93bnJldi54bWxQSwUGAAAAAAQABADzAAAAKAcAAAAA&#10;">
              <v:rect id="Rectangle 7" o:spid="_x0000_s103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2f2d4c [2405]" stroked="f" strokecolor="#2f2d4c [2405]">
                <v:textbox>
                  <w:txbxContent>
                    <w:p w14:paraId="66D67122" w14:textId="77777777" w:rsidR="00F130A3" w:rsidRDefault="00F130A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Computers Unlimited</w:t>
                      </w:r>
                    </w:p>
                    <w:p w14:paraId="66D67123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3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2f2d4c [2405]" stroked="f">
                <v:textbox>
                  <w:txbxContent>
                    <w:p w14:paraId="66D67124" w14:textId="77777777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C72E1" w:rsidRPr="000C72E1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3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67113" w14:textId="77777777" w:rsidR="00323674" w:rsidRDefault="00323674" w:rsidP="00324E3E">
      <w:pPr>
        <w:spacing w:after="0" w:line="240" w:lineRule="auto"/>
      </w:pPr>
      <w:r>
        <w:separator/>
      </w:r>
    </w:p>
  </w:footnote>
  <w:footnote w:type="continuationSeparator" w:id="0">
    <w:p w14:paraId="66D67114" w14:textId="77777777" w:rsidR="00323674" w:rsidRDefault="00323674" w:rsidP="0032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7" w14:textId="4D99D146" w:rsidR="00324E3E" w:rsidRDefault="002765F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6D6711A" wp14:editId="07FB452F">
              <wp:simplePos x="0" y="0"/>
              <wp:positionH relativeFrom="page">
                <wp:posOffset>190500</wp:posOffset>
              </wp:positionH>
              <wp:positionV relativeFrom="topMargin">
                <wp:posOffset>180975</wp:posOffset>
              </wp:positionV>
              <wp:extent cx="7367270" cy="530225"/>
              <wp:effectExtent l="9525" t="9525" r="6985" b="12700"/>
              <wp:wrapNone/>
              <wp:docPr id="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7270" cy="530225"/>
                        <a:chOff x="330" y="308"/>
                        <a:chExt cx="11586" cy="835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1175610343"/>
                              <w:placeholder>
                                <w:docPart w:val="A4E507DB405F4CB49D85BD120B0A028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66D6711D" w14:textId="71A06A6A" w:rsidR="00324E3E" w:rsidRDefault="003A27D1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A27D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Exercise 2 – SQL Operations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1E" w14:textId="4ABA7BD6" w:rsidR="00324E3E" w:rsidRPr="00A377AC" w:rsidRDefault="00693801">
                            <w:pPr>
                              <w:pStyle w:val="Head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instrText xml:space="preserve"> DATE \@ "M/d/yyyy h:mm am/pm" </w:instrTex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separate"/>
                            </w:r>
                            <w:r w:rsidR="00454D9F">
                              <w:rPr>
                                <w:noProof/>
                                <w:color w:val="FFFFFF" w:themeColor="background1"/>
                                <w:sz w:val="20"/>
                              </w:rPr>
                              <w:t>7/19/2021 12:23 PM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A" id="Group 1" o:spid="_x0000_s1026" style="position:absolute;margin-left:15pt;margin-top:14.25pt;width:580.1pt;height:41.75pt;z-index:251660288;mso-width-percent:950;mso-position-horizontal-relative:page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" fillcolor="#794618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1175610343"/>
                        <w:placeholder>
                          <w:docPart w:val="A4E507DB405F4CB49D85BD120B0A028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6D6711D" w14:textId="71A06A6A" w:rsidR="00324E3E" w:rsidRDefault="003A27D1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A27D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Exercise 2 – SQL Operations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" fillcolor="#17517a [3206]" stroked="f" strokecolor="white [3212]" strokeweight="2pt">
                <v:textbox>
                  <w:txbxContent>
                    <w:p w14:paraId="66D6711E" w14:textId="4ABA7BD6" w:rsidR="00324E3E" w:rsidRPr="00A377AC" w:rsidRDefault="00693801">
                      <w:pPr>
                        <w:pStyle w:val="Head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</w:rPr>
                        <w:instrText xml:space="preserve"> DATE \@ "M/d/yyyy h:mm am/pm" </w:instrTex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separate"/>
                      </w:r>
                      <w:r w:rsidR="00454D9F">
                        <w:rPr>
                          <w:noProof/>
                          <w:color w:val="FFFFFF" w:themeColor="background1"/>
                          <w:sz w:val="20"/>
                        </w:rPr>
                        <w:t>7/19/2021 12:23 PM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6948"/>
    <w:multiLevelType w:val="hybridMultilevel"/>
    <w:tmpl w:val="C054F9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8D2C66"/>
    <w:multiLevelType w:val="hybridMultilevel"/>
    <w:tmpl w:val="F156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6D6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DFAEAC5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color w:val="auto"/>
        <w:sz w:val="22"/>
        <w:szCs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61D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FF5D15"/>
    <w:multiLevelType w:val="hybridMultilevel"/>
    <w:tmpl w:val="8E5A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56D6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DFAEAC5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color w:val="auto"/>
        <w:sz w:val="22"/>
        <w:szCs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017A3"/>
    <w:multiLevelType w:val="hybridMultilevel"/>
    <w:tmpl w:val="F744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C4C29"/>
    <w:multiLevelType w:val="hybridMultilevel"/>
    <w:tmpl w:val="F4DA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43AF3"/>
    <w:multiLevelType w:val="hybridMultilevel"/>
    <w:tmpl w:val="6792D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69"/>
    <w:rsid w:val="000C72E1"/>
    <w:rsid w:val="000C7F3C"/>
    <w:rsid w:val="00150969"/>
    <w:rsid w:val="001A6091"/>
    <w:rsid w:val="001E05CE"/>
    <w:rsid w:val="00226431"/>
    <w:rsid w:val="00236079"/>
    <w:rsid w:val="00253CB7"/>
    <w:rsid w:val="002765F3"/>
    <w:rsid w:val="00323674"/>
    <w:rsid w:val="00324E3E"/>
    <w:rsid w:val="003A27D1"/>
    <w:rsid w:val="003B55F4"/>
    <w:rsid w:val="003C0658"/>
    <w:rsid w:val="00454D9F"/>
    <w:rsid w:val="00507447"/>
    <w:rsid w:val="00556075"/>
    <w:rsid w:val="00572607"/>
    <w:rsid w:val="005A7C05"/>
    <w:rsid w:val="005D5B6A"/>
    <w:rsid w:val="00600B3C"/>
    <w:rsid w:val="0066794D"/>
    <w:rsid w:val="00693801"/>
    <w:rsid w:val="00746566"/>
    <w:rsid w:val="00770F12"/>
    <w:rsid w:val="008656BF"/>
    <w:rsid w:val="00897D48"/>
    <w:rsid w:val="008D3573"/>
    <w:rsid w:val="008D3B08"/>
    <w:rsid w:val="00922580"/>
    <w:rsid w:val="00984DC0"/>
    <w:rsid w:val="00987532"/>
    <w:rsid w:val="009D0550"/>
    <w:rsid w:val="009D0C21"/>
    <w:rsid w:val="009E7826"/>
    <w:rsid w:val="00A377AC"/>
    <w:rsid w:val="00B17949"/>
    <w:rsid w:val="00B3016A"/>
    <w:rsid w:val="00B346C5"/>
    <w:rsid w:val="00B45911"/>
    <w:rsid w:val="00B726BB"/>
    <w:rsid w:val="00BA0A7C"/>
    <w:rsid w:val="00BB5980"/>
    <w:rsid w:val="00BC0607"/>
    <w:rsid w:val="00BC64A0"/>
    <w:rsid w:val="00C962F1"/>
    <w:rsid w:val="00D34ED8"/>
    <w:rsid w:val="00DB3E37"/>
    <w:rsid w:val="00E43013"/>
    <w:rsid w:val="00E46754"/>
    <w:rsid w:val="00E51358"/>
    <w:rsid w:val="00E64C63"/>
    <w:rsid w:val="00E80A9D"/>
    <w:rsid w:val="00EF0C3D"/>
    <w:rsid w:val="00EF4361"/>
    <w:rsid w:val="00F130A3"/>
    <w:rsid w:val="00F20F35"/>
    <w:rsid w:val="00F32058"/>
    <w:rsid w:val="00FC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D670FF"/>
  <w15:docId w15:val="{CE0028B1-7EDF-4193-91BB-7FB64467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C21"/>
  </w:style>
  <w:style w:type="paragraph" w:styleId="Heading1">
    <w:name w:val="heading 1"/>
    <w:basedOn w:val="Normal"/>
    <w:next w:val="Normal"/>
    <w:link w:val="Heading1Char"/>
    <w:uiPriority w:val="9"/>
    <w:qFormat/>
    <w:rsid w:val="00150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969"/>
    <w:pPr>
      <w:pBdr>
        <w:bottom w:val="single" w:sz="8" w:space="4" w:color="AD2E2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969"/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969"/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3E"/>
  </w:style>
  <w:style w:type="paragraph" w:styleId="Footer">
    <w:name w:val="footer"/>
    <w:basedOn w:val="Normal"/>
    <w:link w:val="Foot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3E"/>
  </w:style>
  <w:style w:type="paragraph" w:styleId="BalloonText">
    <w:name w:val="Balloon Text"/>
    <w:basedOn w:val="Normal"/>
    <w:link w:val="BalloonTextChar"/>
    <w:uiPriority w:val="99"/>
    <w:semiHidden/>
    <w:unhideWhenUsed/>
    <w:rsid w:val="0032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3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59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59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5911"/>
    <w:rPr>
      <w:color w:val="9B73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80"/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467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430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0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0A9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0B3C"/>
    <w:rPr>
      <w:color w:val="D6A73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cs.microsoft.com/en-us/sql/t-sql/queries/queries?view=sql-server-ver15" TargetMode="External"/><Relationship Id="rId18" Type="http://schemas.openxmlformats.org/officeDocument/2006/relationships/hyperlink" Target="Resources/CUTTCusMas.sq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hyperlink" Target="https://docs.microsoft.com/en-us/sql/t-sql/tutorial-writing-transact-sql-statements?view=sql-server-ver15" TargetMode="External"/><Relationship Id="rId17" Type="http://schemas.openxmlformats.org/officeDocument/2006/relationships/hyperlink" Target="file:///E:\Documents\Synergy%20Tutorials\Synergy%20Training\CU%20Toolkit\Resources\CUTTCusMas.sq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Resources/CUTTCusMas.sq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Resources/CUTTCusMas.sql" TargetMode="Externa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jobfunc2.cu.net/Job%20Functions/Programmer/Programmer%20Handbook/Tims%20Best%20Practices%20-%20Standards/Database%20Best%20Practices%20-%20SQL%20Coding%20Standards.docx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E507DB405F4CB49D85BD120B0A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9141-9F1E-4B31-A607-0C78CC53051E}"/>
      </w:docPartPr>
      <w:docPartBody>
        <w:p w:rsidR="00084336" w:rsidRDefault="00CD1496" w:rsidP="00CD1496">
          <w:pPr>
            <w:pStyle w:val="A4E507DB405F4CB49D85BD120B0A028B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6"/>
    <w:rsid w:val="00084336"/>
    <w:rsid w:val="00820399"/>
    <w:rsid w:val="009F7168"/>
    <w:rsid w:val="00AE2CBB"/>
    <w:rsid w:val="00C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507DB405F4CB49D85BD120B0A028B">
    <w:name w:val="A4E507DB405F4CB49D85BD120B0A028B"/>
    <w:rsid w:val="00CD1496"/>
  </w:style>
  <w:style w:type="paragraph" w:customStyle="1" w:styleId="6AF1DF18746E4056BAA71EFC6400B3A6">
    <w:name w:val="6AF1DF18746E4056BAA71EFC6400B3A6"/>
    <w:rsid w:val="00CD1496"/>
  </w:style>
  <w:style w:type="paragraph" w:customStyle="1" w:styleId="C76A870745AD4AE5B5386EDD7403A715">
    <w:name w:val="C76A870745AD4AE5B5386EDD7403A715"/>
    <w:rsid w:val="00CD1496"/>
  </w:style>
  <w:style w:type="paragraph" w:customStyle="1" w:styleId="0A5B823C32804E2B803794E3247395C9">
    <w:name w:val="0A5B823C32804E2B803794E3247395C9"/>
    <w:rsid w:val="00084336"/>
  </w:style>
  <w:style w:type="paragraph" w:customStyle="1" w:styleId="5EB48E22F2BA4579B33695C85B07B7EA">
    <w:name w:val="5EB48E22F2BA4579B33695C85B07B7EA"/>
    <w:rsid w:val="00084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Human">
  <a:themeElements>
    <a:clrScheme name="Human">
      <a:dk1>
        <a:sysClr val="windowText" lastClr="000000"/>
      </a:dk1>
      <a:lt1>
        <a:sysClr val="window" lastClr="FFFFFF"/>
      </a:lt1>
      <a:dk2>
        <a:srgbClr val="795339"/>
      </a:dk2>
      <a:lt2>
        <a:srgbClr val="F7EEDD"/>
      </a:lt2>
      <a:accent1>
        <a:srgbClr val="AD2E27"/>
      </a:accent1>
      <a:accent2>
        <a:srgbClr val="3F3D66"/>
      </a:accent2>
      <a:accent3>
        <a:srgbClr val="17517A"/>
      </a:accent3>
      <a:accent4>
        <a:srgbClr val="877E48"/>
      </a:accent4>
      <a:accent5>
        <a:srgbClr val="AF8B1E"/>
      </a:accent5>
      <a:accent6>
        <a:srgbClr val="A35E21"/>
      </a:accent6>
      <a:hlink>
        <a:srgbClr val="9B7300"/>
      </a:hlink>
      <a:folHlink>
        <a:srgbClr val="D6A73B"/>
      </a:folHlink>
    </a:clrScheme>
    <a:fontScheme name="Human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Human">
      <a:fillStyleLst>
        <a:solidFill>
          <a:schemeClr val="phClr"/>
        </a:solidFill>
        <a:gradFill>
          <a:gsLst>
            <a:gs pos="0">
              <a:schemeClr val="phClr">
                <a:tint val="30000"/>
                <a:satMod val="175000"/>
              </a:schemeClr>
            </a:gs>
            <a:gs pos="50000">
              <a:schemeClr val="phClr">
                <a:tint val="55000"/>
                <a:satMod val="200000"/>
              </a:schemeClr>
            </a:gs>
            <a:gs pos="70000">
              <a:schemeClr val="phClr">
                <a:tint val="70000"/>
                <a:satMod val="175000"/>
              </a:schemeClr>
            </a:gs>
            <a:gs pos="100000">
              <a:schemeClr val="phClr">
                <a:tint val="85000"/>
                <a:satMod val="175000"/>
              </a:schemeClr>
            </a:gs>
          </a:gsLst>
          <a:lin ang="8000000" scaled="1"/>
        </a:gradFill>
        <a:gradFill>
          <a:gsLst>
            <a:gs pos="0">
              <a:schemeClr val="phClr">
                <a:shade val="100000"/>
                <a:satMod val="140000"/>
              </a:schemeClr>
            </a:gs>
            <a:gs pos="40000">
              <a:schemeClr val="phClr">
                <a:shade val="65000"/>
                <a:satMod val="140000"/>
              </a:schemeClr>
            </a:gs>
            <a:gs pos="70000">
              <a:schemeClr val="phClr">
                <a:shade val="40000"/>
                <a:satMod val="115000"/>
              </a:schemeClr>
            </a:gs>
            <a:gs pos="100000">
              <a:schemeClr val="phClr">
                <a:shade val="20000"/>
                <a:satMod val="115000"/>
              </a:schemeClr>
            </a:gs>
          </a:gsLst>
          <a:lin ang="8000000" scaled="1"/>
        </a:gradFill>
      </a:fillStyleLst>
      <a:lnStyleLst>
        <a:ln w="5000" cap="rnd" cmpd="sng" algn="ctr">
          <a:solidFill>
            <a:schemeClr val="phClr"/>
          </a:solidFill>
          <a:prstDash val="solid"/>
        </a:ln>
        <a:ln w="12700" cap="rnd" cmpd="sng" algn="ctr">
          <a:solidFill>
            <a:schemeClr val="phClr"/>
          </a:solidFill>
          <a:prstDash val="solid"/>
        </a:ln>
        <a:ln w="2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000" dist="25400" dir="9000000" rotWithShape="0">
              <a:srgbClr val="1A0000">
                <a:alpha val="35000"/>
              </a:srgbClr>
            </a:outerShdw>
          </a:effectLst>
        </a:effectStyle>
        <a:effectStyle>
          <a:effectLst>
            <a:outerShdw blurRad="39000" dist="25400" dir="9000000" rotWithShape="0">
              <a:srgbClr val="1A0000">
                <a:alpha val="40000"/>
              </a:srgbClr>
            </a:outerShdw>
          </a:effectLst>
        </a:effectStyle>
        <a:effectStyle>
          <a:effectLst>
            <a:outerShdw blurRad="39000" dist="25400" dir="90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rightRoom" dir="tr">
              <a:rot lat="0" lon="0" rev="3540000"/>
            </a:lightRig>
          </a:scene3d>
          <a:sp3d prstMaterial="matte">
            <a:bevelT w="190500" h="44450" prst="cross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275000"/>
              </a:schemeClr>
            </a:gs>
            <a:gs pos="3000">
              <a:schemeClr val="phClr">
                <a:tint val="87000"/>
                <a:satMod val="275000"/>
              </a:schemeClr>
            </a:gs>
            <a:gs pos="10000">
              <a:schemeClr val="phClr">
                <a:tint val="90000"/>
                <a:satMod val="275000"/>
              </a:schemeClr>
            </a:gs>
            <a:gs pos="70000">
              <a:schemeClr val="phClr">
                <a:shade val="38000"/>
                <a:satMod val="275000"/>
              </a:schemeClr>
            </a:gs>
            <a:gs pos="90000">
              <a:schemeClr val="phClr">
                <a:shade val="25000"/>
                <a:satMod val="300000"/>
              </a:schemeClr>
            </a:gs>
            <a:gs pos="100000">
              <a:schemeClr val="phClr">
                <a:shade val="22000"/>
                <a:satMod val="300000"/>
              </a:schemeClr>
            </a:gs>
          </a:gsLst>
          <a:path path="circle">
            <a:fillToRect l="60000" t="-3300" b="200000"/>
          </a:path>
        </a:gradFill>
        <a:gradFill rotWithShape="1">
          <a:gsLst>
            <a:gs pos="0">
              <a:schemeClr val="phClr">
                <a:tint val="57000"/>
                <a:satMod val="400000"/>
              </a:schemeClr>
            </a:gs>
            <a:gs pos="100000">
              <a:schemeClr val="phClr">
                <a:tint val="87000"/>
                <a:shade val="40000"/>
                <a:satMod val="5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Computers Unlimited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Last_x0020_reviewed xmlns="1cc964a4-1b2e-45c5-925c-9098a8c3c972">2021-03-30T06:00:00+00:00</Last_x0020_reviewed>
    <Group xmlns="1cc964a4-1b2e-45c5-925c-9098a8c3c972" xsi:nil="true"/>
    <Comment xmlns="1cc964a4-1b2e-45c5-925c-9098a8c3c972">Davis</Comme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8E30A66E7F6488B0B8E7DA15F59DD" ma:contentTypeVersion="7" ma:contentTypeDescription="Create a new document." ma:contentTypeScope="" ma:versionID="22147dfdc2ddfff478c2988a670bfaee">
  <xsd:schema xmlns:xsd="http://www.w3.org/2001/XMLSchema" xmlns:xs="http://www.w3.org/2001/XMLSchema" xmlns:p="http://schemas.microsoft.com/office/2006/metadata/properties" xmlns:ns2="1cc964a4-1b2e-45c5-925c-9098a8c3c972" targetNamespace="http://schemas.microsoft.com/office/2006/metadata/properties" ma:root="true" ma:fieldsID="61433a167bfe23bce83e493e0754433c" ns2:_="">
    <xsd:import namespace="1cc964a4-1b2e-45c5-925c-9098a8c3c972"/>
    <xsd:element name="properties">
      <xsd:complexType>
        <xsd:sequence>
          <xsd:element name="documentManagement">
            <xsd:complexType>
              <xsd:all>
                <xsd:element ref="ns2:Last_x0020_reviewed" minOccurs="0"/>
                <xsd:element ref="ns2:Comment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964a4-1b2e-45c5-925c-9098a8c3c972" elementFormDefault="qualified">
    <xsd:import namespace="http://schemas.microsoft.com/office/2006/documentManagement/types"/>
    <xsd:import namespace="http://schemas.microsoft.com/office/infopath/2007/PartnerControls"/>
    <xsd:element name="Last_x0020_reviewed" ma:index="2" nillable="true" ma:displayName="Last reviewed date" ma:description="Date the document was last reviewed." ma:format="DateOnly" ma:internalName="Last_x0020_reviewed" ma:readOnly="false">
      <xsd:simpleType>
        <xsd:restriction base="dms:DateTime"/>
      </xsd:simpleType>
    </xsd:element>
    <xsd:element name="Comment" ma:index="3" nillable="true" ma:displayName="Comment" ma:description="User defined Comments" ma:internalName="Comment" ma:readOnly="false">
      <xsd:simpleType>
        <xsd:restriction base="dms:Note">
          <xsd:maxLength value="255"/>
        </xsd:restriction>
      </xsd:simpleType>
    </xsd:element>
    <xsd:element name="Group" ma:index="6" nillable="true" ma:displayName="Group" ma:internalName="Group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C6309-2D56-4798-AD6D-C3EDC391B717}">
  <ds:schemaRefs>
    <ds:schemaRef ds:uri="http://purl.org/dc/terms/"/>
    <ds:schemaRef ds:uri="http://schemas.openxmlformats.org/package/2006/metadata/core-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FE45925-A73A-4E5F-B6A5-DB06669504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1744AA-3AF1-4EEA-9371-ACC36C4FF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F3675EC-B645-4B30-914B-481F9E735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Exercise-2.docx</Template>
  <TotalTime>41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Share point header for Office</vt:lpstr>
    </vt:vector>
  </TitlesOfParts>
  <Company>Computers Unlimited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 – SQL Operations</dc:title>
  <dc:subject/>
  <dc:creator>Davis Almanza</dc:creator>
  <cp:keywords/>
  <dc:description/>
  <cp:lastModifiedBy>Jason Rolle</cp:lastModifiedBy>
  <cp:revision>36</cp:revision>
  <dcterms:created xsi:type="dcterms:W3CDTF">2021-07-19T17:53:00Z</dcterms:created>
  <dcterms:modified xsi:type="dcterms:W3CDTF">2021-07-19T18:41:00Z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0x010100FE58E30A66E7F6488B0B8E7DA15F59DD</vt:lpwstr>
  </property>
  <property fmtid="{D5CDD505-2E9C-101B-9397-08002B2CF9AE}" pid="3" name="_MarkAsFinal">
    <vt:bool>true</vt:bool>
  </property>
</Properties>
</file>