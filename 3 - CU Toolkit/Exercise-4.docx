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66D67106" w14:textId="45874A08" w:rsidR="00922580" w:rsidRPr="00922580" w:rsidRDefault="002C5B07" w:rsidP="00922580">
      <w:r w:rsidRPr="00902BE3">
        <w:rPr>
          <w:rFonts w:ascii="Calibri" w:hAnsi="Calibri" w:cs="Calibri"/>
        </w:rPr>
        <w:t>To become familiar with the basic data access routines (delete, insert, select, and update), also to become familiar with the program data, and save methods.</w:t>
      </w:r>
    </w:p>
    <w:p w14:paraId="0CB85047" w14:textId="00AFA109" w:rsidR="006F2116" w:rsidRDefault="006F2116" w:rsidP="006F2116">
      <w:pPr>
        <w:pStyle w:val="Heading1"/>
      </w:pPr>
      <w:r>
        <w:t>Resources</w:t>
      </w:r>
    </w:p>
    <w:p w14:paraId="15EC7489" w14:textId="77777777" w:rsidR="006F2116" w:rsidRPr="00DE1B52" w:rsidRDefault="006F2116" w:rsidP="006F2116">
      <w:pPr>
        <w:pStyle w:val="ListParagraph"/>
        <w:numPr>
          <w:ilvl w:val="0"/>
          <w:numId w:val="1"/>
        </w:numPr>
      </w:pPr>
      <w:hyperlink r:id="rId12" w:history="1">
        <w:r w:rsidRPr="00DE1B52">
          <w:rPr>
            <w:rStyle w:val="Hyperlink"/>
          </w:rPr>
          <w:t>Synergy DBL Language Reference</w:t>
        </w:r>
      </w:hyperlink>
    </w:p>
    <w:p w14:paraId="2B3F5CD9" w14:textId="77777777" w:rsidR="006F2116" w:rsidRDefault="006F2116" w:rsidP="006F2116">
      <w:pPr>
        <w:pStyle w:val="ListParagraph"/>
        <w:numPr>
          <w:ilvl w:val="0"/>
          <w:numId w:val="1"/>
        </w:numPr>
      </w:pPr>
      <w:hyperlink r:id="rId13" w:history="1">
        <w:r w:rsidRPr="00DE1B52">
          <w:rPr>
            <w:rStyle w:val="Hyperlink"/>
          </w:rPr>
          <w:t xml:space="preserve">Synergy Best Practices - Coding </w:t>
        </w:r>
      </w:hyperlink>
      <w:hyperlink r:id="rId14" w:history="1">
        <w:r w:rsidRPr="00DE1B52">
          <w:rPr>
            <w:rStyle w:val="Hyperlink"/>
          </w:rPr>
          <w:t>Standards</w:t>
        </w:r>
      </w:hyperlink>
    </w:p>
    <w:p w14:paraId="38D9C9B3" w14:textId="77777777" w:rsidR="006F2116" w:rsidRDefault="006F2116" w:rsidP="006F2116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Traditional Synergy in Visual Studio - CU Wiki</w:t>
        </w:r>
      </w:hyperlink>
    </w:p>
    <w:p w14:paraId="161B9BD7" w14:textId="77777777" w:rsidR="006F2116" w:rsidRDefault="006F2116" w:rsidP="006F2116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Traditional Synergy in Visual Studio Common Terminology - CU Wiki</w:t>
        </w:r>
      </w:hyperlink>
    </w:p>
    <w:p w14:paraId="3C364958" w14:textId="77777777" w:rsidR="006F2116" w:rsidRDefault="006F2116" w:rsidP="006F2116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Installing Traditional Synergy in Visual Studio Templates - CU Wiki</w:t>
        </w:r>
      </w:hyperlink>
    </w:p>
    <w:p w14:paraId="09A87E54" w14:textId="77777777" w:rsidR="006F2116" w:rsidRPr="005A1732" w:rsidRDefault="006F2116" w:rsidP="006F211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>
          <w:rPr>
            <w:rStyle w:val="Hyperlink"/>
          </w:rPr>
          <w:t>Creating a New DBR Project (TSVS) - CU Wiki</w:t>
        </w:r>
      </w:hyperlink>
    </w:p>
    <w:p w14:paraId="20030953" w14:textId="77777777" w:rsidR="006F2116" w:rsidRPr="00090303" w:rsidRDefault="006F2116" w:rsidP="006F211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>
          <w:rPr>
            <w:rStyle w:val="Hyperlink"/>
          </w:rPr>
          <w:t>Debugging (TSVS) - CU Wiki</w:t>
        </w:r>
      </w:hyperlink>
    </w:p>
    <w:p w14:paraId="12107F6C" w14:textId="7897BA7D" w:rsidR="006F2116" w:rsidRPr="006F2116" w:rsidRDefault="006F2116" w:rsidP="006F211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Pr="0097306E">
          <w:rPr>
            <w:rStyle w:val="Hyperlink"/>
          </w:rPr>
          <w:t>CU Toolkit Manual</w:t>
        </w:r>
      </w:hyperlink>
    </w:p>
    <w:p w14:paraId="158840D5" w14:textId="77777777" w:rsidR="007E4B71" w:rsidRDefault="007E4B71">
      <w:pPr>
        <w:rPr>
          <w:rStyle w:val="Hyperlink"/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  <w:u w:val="none"/>
        </w:rPr>
      </w:pPr>
      <w:r>
        <w:rPr>
          <w:rStyle w:val="Hyperlink"/>
          <w:color w:val="81221D" w:themeColor="accent1" w:themeShade="BF"/>
          <w:u w:val="none"/>
        </w:rPr>
        <w:br w:type="page"/>
      </w:r>
    </w:p>
    <w:p w14:paraId="4D66538B" w14:textId="74239E99" w:rsidR="006F2116" w:rsidRDefault="004E19AE" w:rsidP="004E19AE">
      <w:pPr>
        <w:pStyle w:val="Heading1"/>
        <w:rPr>
          <w:rStyle w:val="Hyperlink"/>
          <w:color w:val="81221D" w:themeColor="accent1" w:themeShade="BF"/>
          <w:u w:val="none"/>
        </w:rPr>
      </w:pPr>
      <w:r>
        <w:rPr>
          <w:rStyle w:val="Hyperlink"/>
          <w:color w:val="81221D" w:themeColor="accent1" w:themeShade="BF"/>
          <w:u w:val="none"/>
        </w:rPr>
        <w:lastRenderedPageBreak/>
        <w:t>Exercise</w:t>
      </w:r>
    </w:p>
    <w:p w14:paraId="6C9AF414" w14:textId="5F41D33B" w:rsidR="004E19AE" w:rsidRDefault="004E19AE" w:rsidP="004E19AE">
      <w:pPr>
        <w:pStyle w:val="ListParagraph"/>
        <w:numPr>
          <w:ilvl w:val="0"/>
          <w:numId w:val="2"/>
        </w:numPr>
      </w:pPr>
      <w:r>
        <w:t xml:space="preserve">Copy the following files from the </w:t>
      </w:r>
      <w:hyperlink r:id="rId21" w:history="1">
        <w:r w:rsidRPr="004E19AE">
          <w:rPr>
            <w:rStyle w:val="Hyperlink"/>
          </w:rPr>
          <w:t>Data Access</w:t>
        </w:r>
      </w:hyperlink>
      <w:r>
        <w:t xml:space="preserve"> </w:t>
      </w:r>
      <w:r>
        <w:t xml:space="preserve">folder to your project: </w:t>
      </w:r>
    </w:p>
    <w:p w14:paraId="0F9282A7" w14:textId="1440661E" w:rsidR="004E19AE" w:rsidRDefault="004E19AE" w:rsidP="004E19AE">
      <w:pPr>
        <w:pStyle w:val="ListParagraph"/>
        <w:numPr>
          <w:ilvl w:val="1"/>
          <w:numId w:val="3"/>
        </w:numPr>
      </w:pPr>
      <w:hyperlink r:id="rId22" w:history="1">
        <w:r w:rsidRPr="004E19AE">
          <w:rPr>
            <w:rStyle w:val="Hyperlink"/>
          </w:rPr>
          <w:t>DemoMasDelete.dbl</w:t>
        </w:r>
      </w:hyperlink>
    </w:p>
    <w:p w14:paraId="02AAFCFD" w14:textId="0BD12130" w:rsidR="004E19AE" w:rsidRDefault="004E19AE" w:rsidP="004E19AE">
      <w:pPr>
        <w:pStyle w:val="ListParagraph"/>
        <w:numPr>
          <w:ilvl w:val="1"/>
          <w:numId w:val="3"/>
        </w:numPr>
      </w:pPr>
      <w:hyperlink r:id="rId23" w:history="1">
        <w:r w:rsidRPr="004E19AE">
          <w:rPr>
            <w:rStyle w:val="Hyperlink"/>
          </w:rPr>
          <w:t>DemoMasInsert.dbl</w:t>
        </w:r>
      </w:hyperlink>
    </w:p>
    <w:p w14:paraId="74B831DA" w14:textId="5D2FC59B" w:rsidR="004E19AE" w:rsidRDefault="004E19AE" w:rsidP="004E19AE">
      <w:pPr>
        <w:pStyle w:val="ListParagraph"/>
        <w:numPr>
          <w:ilvl w:val="1"/>
          <w:numId w:val="3"/>
        </w:numPr>
      </w:pPr>
      <w:hyperlink r:id="rId24" w:history="1">
        <w:r w:rsidRPr="004E19AE">
          <w:rPr>
            <w:rStyle w:val="Hyperlink"/>
          </w:rPr>
          <w:t>DemoMasSelect.dbl</w:t>
        </w:r>
      </w:hyperlink>
    </w:p>
    <w:p w14:paraId="595D5E06" w14:textId="4EE1EA8D" w:rsidR="004E19AE" w:rsidRDefault="004E19AE" w:rsidP="004E19AE">
      <w:pPr>
        <w:pStyle w:val="ListParagraph"/>
        <w:numPr>
          <w:ilvl w:val="1"/>
          <w:numId w:val="3"/>
        </w:numPr>
      </w:pPr>
      <w:hyperlink r:id="rId25" w:history="1">
        <w:r w:rsidRPr="004E19AE">
          <w:rPr>
            <w:rStyle w:val="Hyperlink"/>
          </w:rPr>
          <w:t>DemoMasUpdate.dbl</w:t>
        </w:r>
      </w:hyperlink>
    </w:p>
    <w:p w14:paraId="6DECF740" w14:textId="3A4945E6" w:rsidR="004E19AE" w:rsidRDefault="004E19AE" w:rsidP="004E19AE">
      <w:pPr>
        <w:pStyle w:val="ListParagraph"/>
        <w:numPr>
          <w:ilvl w:val="1"/>
          <w:numId w:val="3"/>
        </w:numPr>
      </w:pPr>
      <w:hyperlink r:id="rId26" w:history="1">
        <w:r w:rsidRPr="004E19AE">
          <w:rPr>
            <w:rStyle w:val="Hyperlink"/>
          </w:rPr>
          <w:t>DemoMntData.dbl</w:t>
        </w:r>
      </w:hyperlink>
    </w:p>
    <w:p w14:paraId="54A4FAA7" w14:textId="2EB6DBEF" w:rsidR="004E19AE" w:rsidRDefault="004E19AE" w:rsidP="004E19AE">
      <w:pPr>
        <w:pStyle w:val="ListParagraph"/>
        <w:numPr>
          <w:ilvl w:val="1"/>
          <w:numId w:val="3"/>
        </w:numPr>
      </w:pPr>
      <w:hyperlink r:id="rId27" w:history="1">
        <w:r w:rsidRPr="004E19AE">
          <w:rPr>
            <w:rStyle w:val="Hyperlink"/>
          </w:rPr>
          <w:t>DemoMntSave.dbl</w:t>
        </w:r>
      </w:hyperlink>
      <w:r>
        <w:t xml:space="preserve"> </w:t>
      </w:r>
    </w:p>
    <w:p w14:paraId="5EE99AA6" w14:textId="65E0F222" w:rsidR="004E19AE" w:rsidRDefault="004E19AE" w:rsidP="00710695">
      <w:pPr>
        <w:pStyle w:val="ListParagraph"/>
        <w:numPr>
          <w:ilvl w:val="0"/>
          <w:numId w:val="2"/>
        </w:numPr>
      </w:pPr>
      <w:r>
        <w:t>Modify your project to include these subroutines.</w:t>
      </w:r>
    </w:p>
    <w:p w14:paraId="66D67112" w14:textId="72670DAB" w:rsidR="00922580" w:rsidRDefault="004E19AE" w:rsidP="006F2116">
      <w:pPr>
        <w:pStyle w:val="ListParagraph"/>
        <w:numPr>
          <w:ilvl w:val="0"/>
          <w:numId w:val="2"/>
        </w:numPr>
      </w:pPr>
      <w:r>
        <w:t xml:space="preserve">Review each of the </w:t>
      </w:r>
      <w:r w:rsidR="00FB59C3">
        <w:t>files</w:t>
      </w:r>
      <w:r>
        <w:t xml:space="preserve"> and learn from the generated code about basic data access.</w:t>
      </w:r>
    </w:p>
    <w:p w14:paraId="768453DA" w14:textId="0DBA3236" w:rsidR="007E4B71" w:rsidRDefault="007E4B71">
      <w:r>
        <w:br w:type="page"/>
      </w:r>
    </w:p>
    <w:p w14:paraId="3B24F22C" w14:textId="1E2DE900" w:rsidR="007E4B71" w:rsidRDefault="007E4B71" w:rsidP="007E4B71">
      <w:pPr>
        <w:pStyle w:val="Heading1"/>
      </w:pPr>
      <w:r>
        <w:lastRenderedPageBreak/>
        <w:t>Discussion</w:t>
      </w:r>
    </w:p>
    <w:p w14:paraId="62505EFE" w14:textId="39ADC952" w:rsidR="007E4B71" w:rsidRPr="007E4B71" w:rsidRDefault="007E4B71" w:rsidP="007E4B71">
      <w:r>
        <w:t>At this point, you have a maintenance program will all required data access.</w:t>
      </w:r>
      <w:bookmarkStart w:id="1" w:name="_GoBack"/>
      <w:bookmarkEnd w:id="1"/>
    </w:p>
    <w:sectPr w:rsidR="007E4B71" w:rsidRPr="007E4B71" w:rsidSect="000C72E1">
      <w:headerReference w:type="default" r:id="rId28"/>
      <w:footerReference w:type="defaul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09EAE553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5F5CF8" w:rsidRPr="005F5CF8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09EAE553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5F5CF8" w:rsidRPr="005F5CF8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45D2E761" w:rsidR="00324E3E" w:rsidRDefault="00815B84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15B8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4 – Basic Maintenance Program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051E678F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7E4B71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7/19/2021 3:11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45D2E761" w:rsidR="00324E3E" w:rsidRDefault="00815B84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815B84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4 – Basic Maintenance Program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051E678F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7E4B71">
                        <w:rPr>
                          <w:noProof/>
                          <w:color w:val="FFFFFF" w:themeColor="background1"/>
                          <w:sz w:val="20"/>
                        </w:rPr>
                        <w:t>7/19/2021 3:11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5F0"/>
    <w:multiLevelType w:val="hybridMultilevel"/>
    <w:tmpl w:val="52D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50F37"/>
    <w:multiLevelType w:val="hybridMultilevel"/>
    <w:tmpl w:val="CF26A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10F9D"/>
    <w:multiLevelType w:val="hybridMultilevel"/>
    <w:tmpl w:val="708AF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C72E1"/>
    <w:rsid w:val="00150969"/>
    <w:rsid w:val="001A6091"/>
    <w:rsid w:val="002765F3"/>
    <w:rsid w:val="002C5B07"/>
    <w:rsid w:val="00323674"/>
    <w:rsid w:val="00324E3E"/>
    <w:rsid w:val="004E19AE"/>
    <w:rsid w:val="0051437F"/>
    <w:rsid w:val="00572607"/>
    <w:rsid w:val="005D5B6A"/>
    <w:rsid w:val="005F5CF8"/>
    <w:rsid w:val="00693801"/>
    <w:rsid w:val="006F2116"/>
    <w:rsid w:val="00725C40"/>
    <w:rsid w:val="007E4B71"/>
    <w:rsid w:val="00815B84"/>
    <w:rsid w:val="00884BA2"/>
    <w:rsid w:val="00922580"/>
    <w:rsid w:val="00984DC0"/>
    <w:rsid w:val="009D0C21"/>
    <w:rsid w:val="009E7826"/>
    <w:rsid w:val="00A377AC"/>
    <w:rsid w:val="00B45911"/>
    <w:rsid w:val="00B726BB"/>
    <w:rsid w:val="00BB5980"/>
    <w:rsid w:val="00BC0607"/>
    <w:rsid w:val="00BD7864"/>
    <w:rsid w:val="00DB3E37"/>
    <w:rsid w:val="00E46754"/>
    <w:rsid w:val="00E64C63"/>
    <w:rsid w:val="00EF0C3D"/>
    <w:rsid w:val="00F130A3"/>
    <w:rsid w:val="00F20F35"/>
    <w:rsid w:val="00F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40488817-972D-4298-82B3-177BE52B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F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18" Type="http://schemas.openxmlformats.org/officeDocument/2006/relationships/hyperlink" Target="http://echo.cu.net/cuwiki/Creating_a_New_DBR_Project_(TSVS)" TargetMode="External"/><Relationship Id="rId26" Type="http://schemas.openxmlformats.org/officeDocument/2006/relationships/hyperlink" Target="http://jobfunc2.cu.net/Job%20Functions/Programmer/Programmer%20Handbook/Synergy%20Training%20-%20CU%20Toolkit/Data%20Access/DemoMntData.db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jobfunc2.cu.net/Job%20Functions/Forms/AllItems.aspx?RootFolder=%2FJob%20Functions%2FProgrammer%2FProgrammer%20Handbook%2FSynergy%20Training%20%2D%20CU%20Toolkit%2FData%20Access&amp;FolderCTID=0x012000FC5F7830AB3285468F1BB93F0E3B999A&amp;View=%7B7508F81D%2DB9E4%2D493C%2DB51B%2D6EAE9F530F0D%7D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synergex.com/docs/index.htm" TargetMode="External"/><Relationship Id="rId17" Type="http://schemas.openxmlformats.org/officeDocument/2006/relationships/hyperlink" Target="http://echo.cu.net/cuwiki/Installing_Traditional_Synergy_in_Visual_Studio_Templates" TargetMode="External"/><Relationship Id="rId25" Type="http://schemas.openxmlformats.org/officeDocument/2006/relationships/hyperlink" Target="http://jobfunc2.cu.net/Job%20Functions/Programmer/Programmer%20Handbook/Synergy%20Training%20-%20CU%20Toolkit/Data%20Access/DemoMasUpdate.db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echo.cu.net/cuwiki/Traditional_Synergy_in_Visual_Studio_Common_Terminology" TargetMode="External"/><Relationship Id="rId20" Type="http://schemas.openxmlformats.org/officeDocument/2006/relationships/hyperlink" Target="http://jobfunc2.cu.net/Job%20Functions/Programmer/Programmer%20Handbook/Synergy%20Reference%20-%20CUToolkit%20Reference%20Manual.doc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jobfunc2.cu.net/Job%20Functions/Programmer/Programmer%20Handbook/Synergy%20Training%20-%20CU%20Toolkit/Data%20Access/DemoMasSelect.dbl" TargetMode="External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://echo.cu.net/cuwiki/Traditional_Synergy_in_Visual_Studio" TargetMode="External"/><Relationship Id="rId23" Type="http://schemas.openxmlformats.org/officeDocument/2006/relationships/hyperlink" Target="http://jobfunc2.cu.net/Job%20Functions/Programmer/Programmer%20Handbook/Synergy%20Training%20-%20CU%20Toolkit/Data%20Access/DemoMasInsert.dbl" TargetMode="Externa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://echo.cu.net/cuwiki/Debugging_(TSVS)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22" Type="http://schemas.openxmlformats.org/officeDocument/2006/relationships/hyperlink" Target="http://jobfunc2.cu.net/Job%20Functions/Programmer/Programmer%20Handbook/Synergy%20Training%20-%20CU%20Toolkit/Data%20Access/DemoMasDelete.dbl" TargetMode="External"/><Relationship Id="rId27" Type="http://schemas.openxmlformats.org/officeDocument/2006/relationships/hyperlink" Target="http://jobfunc2.cu.net/Job%20Functions/Programmer/Programmer%20Handbook/Synergy%20Training%20-%20CU%20Toolkit/Data%20Access/DemoMntSave.dbl" TargetMode="External"/><Relationship Id="rId3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9C6309-2D56-4798-AD6D-C3EDC391B717}">
  <ds:schemaRefs>
    <ds:schemaRef ds:uri="http://schemas.openxmlformats.org/package/2006/metadata/core-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81B2D79-0F88-443E-A4CD-EE82629D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Exercise-4.docx</Template>
  <TotalTime>7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4 – Basic Maintenance Program</dc:title>
  <dc:subject/>
  <dc:creator>Davis Almanza</dc:creator>
  <cp:keywords/>
  <dc:description/>
  <cp:lastModifiedBy>Jason Rolle</cp:lastModifiedBy>
  <cp:revision>13</cp:revision>
  <dcterms:created xsi:type="dcterms:W3CDTF">2021-07-19T21:04:00Z</dcterms:created>
  <dcterms:modified xsi:type="dcterms:W3CDTF">2021-07-19T21:14:00Z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