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66D67106" w14:textId="48284310" w:rsidR="00C172B2" w:rsidRDefault="00C172B2" w:rsidP="00C172B2">
      <w:pPr>
        <w:rPr>
          <w:rFonts w:ascii="Calibri" w:hAnsi="Calibri" w:cs="Calibri"/>
        </w:rPr>
      </w:pPr>
      <w:r w:rsidRPr="00170261">
        <w:rPr>
          <w:rFonts w:ascii="Calibri" w:hAnsi="Calibri" w:cs="Calibri"/>
        </w:rPr>
        <w:t>To become familiar with basic input method processing.</w:t>
      </w:r>
    </w:p>
    <w:p w14:paraId="56CBC8B6" w14:textId="77777777" w:rsidR="00C172B2" w:rsidRDefault="00C172B2" w:rsidP="00C172B2">
      <w:pPr>
        <w:pStyle w:val="Heading1"/>
      </w:pPr>
      <w:r>
        <w:t>Resources</w:t>
      </w:r>
    </w:p>
    <w:p w14:paraId="62DFD61E" w14:textId="77777777" w:rsidR="00C172B2" w:rsidRPr="00DE1B52" w:rsidRDefault="00C172B2" w:rsidP="00C172B2">
      <w:pPr>
        <w:pStyle w:val="ListParagraph"/>
        <w:numPr>
          <w:ilvl w:val="0"/>
          <w:numId w:val="1"/>
        </w:numPr>
      </w:pPr>
      <w:hyperlink r:id="rId12" w:history="1">
        <w:r w:rsidRPr="00DE1B52">
          <w:rPr>
            <w:rStyle w:val="Hyperlink"/>
          </w:rPr>
          <w:t>Synergy DBL Language Reference</w:t>
        </w:r>
      </w:hyperlink>
    </w:p>
    <w:p w14:paraId="40261B3C" w14:textId="77777777" w:rsidR="00C172B2" w:rsidRDefault="00C172B2" w:rsidP="00C172B2">
      <w:pPr>
        <w:pStyle w:val="ListParagraph"/>
        <w:numPr>
          <w:ilvl w:val="0"/>
          <w:numId w:val="1"/>
        </w:numPr>
      </w:pPr>
      <w:hyperlink r:id="rId13" w:history="1">
        <w:r w:rsidRPr="00DE1B52">
          <w:rPr>
            <w:rStyle w:val="Hyperlink"/>
          </w:rPr>
          <w:t xml:space="preserve">Synergy Best Practices - Coding </w:t>
        </w:r>
      </w:hyperlink>
      <w:hyperlink r:id="rId14" w:history="1">
        <w:r w:rsidRPr="00DE1B52">
          <w:rPr>
            <w:rStyle w:val="Hyperlink"/>
          </w:rPr>
          <w:t>Standards</w:t>
        </w:r>
      </w:hyperlink>
    </w:p>
    <w:p w14:paraId="10EF9A93" w14:textId="77777777" w:rsidR="00C172B2" w:rsidRDefault="00C172B2" w:rsidP="00C172B2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Traditional Synergy in Visual Studio - CU Wiki</w:t>
        </w:r>
      </w:hyperlink>
    </w:p>
    <w:p w14:paraId="5309C1B5" w14:textId="77777777" w:rsidR="00C172B2" w:rsidRDefault="00C172B2" w:rsidP="00C172B2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Traditional Synergy in Visual Studio Common Terminology - CU Wiki</w:t>
        </w:r>
      </w:hyperlink>
    </w:p>
    <w:p w14:paraId="38592175" w14:textId="77777777" w:rsidR="00C172B2" w:rsidRDefault="00C172B2" w:rsidP="00C172B2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Installing Traditional Synergy in Visual Studio Templates - CU Wiki</w:t>
        </w:r>
      </w:hyperlink>
    </w:p>
    <w:p w14:paraId="4E656423" w14:textId="77777777" w:rsidR="00C172B2" w:rsidRPr="005A1732" w:rsidRDefault="00C172B2" w:rsidP="00C172B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>
          <w:rPr>
            <w:rStyle w:val="Hyperlink"/>
          </w:rPr>
          <w:t>Creating a New DBR Project (TSVS) - CU Wiki</w:t>
        </w:r>
      </w:hyperlink>
    </w:p>
    <w:p w14:paraId="22BF7C5E" w14:textId="77777777" w:rsidR="00C172B2" w:rsidRPr="00090303" w:rsidRDefault="00C172B2" w:rsidP="00C172B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>
          <w:rPr>
            <w:rStyle w:val="Hyperlink"/>
          </w:rPr>
          <w:t>Debugging (TSVS) - CU Wiki</w:t>
        </w:r>
      </w:hyperlink>
    </w:p>
    <w:p w14:paraId="2712D9F9" w14:textId="77777777" w:rsidR="00C172B2" w:rsidRPr="00DA71D2" w:rsidRDefault="00C172B2" w:rsidP="00C172B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Pr="0097306E">
          <w:rPr>
            <w:rStyle w:val="Hyperlink"/>
          </w:rPr>
          <w:t>CU Toolkit Manual</w:t>
        </w:r>
      </w:hyperlink>
    </w:p>
    <w:p w14:paraId="5B00E28C" w14:textId="77777777" w:rsidR="00C172B2" w:rsidRPr="00C172B2" w:rsidRDefault="00C172B2" w:rsidP="0027536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anchor="rps/1_WELCOME_RPS.htm" w:history="1">
        <w:r w:rsidRPr="00DA71D2">
          <w:rPr>
            <w:rStyle w:val="Hyperlink"/>
          </w:rPr>
          <w:t>Getting Started With Repository</w:t>
        </w:r>
      </w:hyperlink>
    </w:p>
    <w:p w14:paraId="4BA19C58" w14:textId="2A92C0F3" w:rsidR="00C172B2" w:rsidRPr="00922580" w:rsidRDefault="00C172B2" w:rsidP="00275360">
      <w:pPr>
        <w:pStyle w:val="ListParagraph"/>
        <w:numPr>
          <w:ilvl w:val="0"/>
          <w:numId w:val="1"/>
        </w:numPr>
      </w:pPr>
      <w:hyperlink r:id="rId22" w:anchor="rps/6_SDL.htm" w:history="1">
        <w:r w:rsidRPr="00DF728C">
          <w:rPr>
            <w:rStyle w:val="Hyperlink"/>
          </w:rPr>
          <w:t>Synergy Data Language</w:t>
        </w:r>
      </w:hyperlink>
    </w:p>
    <w:p w14:paraId="2E84D6DA" w14:textId="77777777" w:rsidR="009E453D" w:rsidRDefault="009E453D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66D67112" w14:textId="356D2503" w:rsidR="00922580" w:rsidRDefault="009E453D" w:rsidP="009E453D">
      <w:pPr>
        <w:pStyle w:val="Heading1"/>
      </w:pPr>
      <w:r>
        <w:lastRenderedPageBreak/>
        <w:t>Exercise</w:t>
      </w:r>
    </w:p>
    <w:p w14:paraId="3731ACB2" w14:textId="319F107C" w:rsidR="009E453D" w:rsidRDefault="00875931" w:rsidP="00875931">
      <w:pPr>
        <w:pStyle w:val="ListParagraph"/>
        <w:numPr>
          <w:ilvl w:val="0"/>
          <w:numId w:val="2"/>
        </w:numPr>
      </w:pPr>
      <w:r>
        <w:t>Using Visual Studio, add the following methods to your “DemoMntG.dbl” file:</w:t>
      </w:r>
    </w:p>
    <w:p w14:paraId="4E91355C" w14:textId="138CDF18" w:rsidR="00875931" w:rsidRDefault="00875931" w:rsidP="00E15E81">
      <w:pPr>
        <w:pStyle w:val="ListParagraph"/>
        <w:numPr>
          <w:ilvl w:val="1"/>
          <w:numId w:val="2"/>
        </w:numPr>
      </w:pPr>
      <w:r>
        <w:t>Input arrive method (</w:t>
      </w:r>
      <w:r w:rsidRPr="00AA1286">
        <w:rPr>
          <w:b/>
        </w:rPr>
        <w:t>iam_</w:t>
      </w:r>
      <w:r>
        <w:t>)</w:t>
      </w:r>
      <w:r>
        <w:t>.</w:t>
      </w:r>
    </w:p>
    <w:p w14:paraId="3E48238A" w14:textId="3DF219A1" w:rsidR="00875931" w:rsidRDefault="00875931" w:rsidP="00875931">
      <w:pPr>
        <w:pStyle w:val="ListParagraph"/>
        <w:numPr>
          <w:ilvl w:val="1"/>
          <w:numId w:val="2"/>
        </w:numPr>
      </w:pPr>
      <w:r>
        <w:t>Input display method (</w:t>
      </w:r>
      <w:r w:rsidRPr="00AA1286">
        <w:rPr>
          <w:b/>
        </w:rPr>
        <w:t>idsp_</w:t>
      </w:r>
      <w:r>
        <w:t>).</w:t>
      </w:r>
    </w:p>
    <w:p w14:paraId="3AE814BF" w14:textId="31358777" w:rsidR="00875931" w:rsidRDefault="00875931" w:rsidP="009B6C28">
      <w:pPr>
        <w:pStyle w:val="ListParagraph"/>
        <w:numPr>
          <w:ilvl w:val="0"/>
          <w:numId w:val="2"/>
        </w:numPr>
      </w:pPr>
      <w:r>
        <w:t>For each of the input methods you write, they will a</w:t>
      </w:r>
      <w:r>
        <w:t>ll have the same functionality:</w:t>
      </w:r>
      <w:r>
        <w:t xml:space="preserve"> </w:t>
      </w:r>
    </w:p>
    <w:p w14:paraId="214F4BD1" w14:textId="5B969528" w:rsidR="00875931" w:rsidRDefault="00875931" w:rsidP="00875931">
      <w:pPr>
        <w:pStyle w:val="ListParagraph"/>
        <w:numPr>
          <w:ilvl w:val="1"/>
          <w:numId w:val="2"/>
        </w:numPr>
      </w:pPr>
      <w:r>
        <w:t xml:space="preserve">Using </w:t>
      </w:r>
      <w:r w:rsidRPr="00FD0060">
        <w:rPr>
          <w:b/>
        </w:rPr>
        <w:t>E_SECT</w:t>
      </w:r>
      <w:r w:rsidR="002865AF">
        <w:rPr>
          <w:b/>
        </w:rPr>
        <w:t xml:space="preserve"> </w:t>
      </w:r>
      <w:r w:rsidR="002865AF" w:rsidRPr="002865AF">
        <w:t>(t</w:t>
      </w:r>
      <w:r>
        <w:t>his will allow you to run the program and see when the various methods are being called in the processing loop)</w:t>
      </w:r>
      <w:r w:rsidR="002865AF">
        <w:t>:</w:t>
      </w:r>
    </w:p>
    <w:p w14:paraId="7A1C5CAD" w14:textId="1C322954" w:rsidR="00875931" w:rsidRDefault="00875931" w:rsidP="00D72B1D">
      <w:pPr>
        <w:pStyle w:val="ListParagraph"/>
        <w:numPr>
          <w:ilvl w:val="2"/>
          <w:numId w:val="2"/>
        </w:numPr>
      </w:pPr>
      <w:r>
        <w:t>Place the subroutine name in the info bar.</w:t>
      </w:r>
    </w:p>
    <w:p w14:paraId="2D1C4B31" w14:textId="77777777" w:rsidR="00875931" w:rsidRDefault="00875931" w:rsidP="00D72B1D">
      <w:pPr>
        <w:pStyle w:val="ListParagraph"/>
        <w:numPr>
          <w:ilvl w:val="2"/>
          <w:numId w:val="2"/>
        </w:numPr>
      </w:pPr>
      <w:r>
        <w:t xml:space="preserve">Place the current value of </w:t>
      </w:r>
      <w:r w:rsidRPr="00FD0060">
        <w:rPr>
          <w:b/>
        </w:rPr>
        <w:t>G_ENTNAM</w:t>
      </w:r>
      <w:r>
        <w:t xml:space="preserve"> in the info bar.</w:t>
      </w:r>
    </w:p>
    <w:p w14:paraId="317D5179" w14:textId="77777777" w:rsidR="00875931" w:rsidRDefault="00875931" w:rsidP="00D72B1D">
      <w:pPr>
        <w:pStyle w:val="ListParagraph"/>
        <w:numPr>
          <w:ilvl w:val="2"/>
          <w:numId w:val="2"/>
        </w:numPr>
      </w:pPr>
      <w:r>
        <w:t>With the text left justified.</w:t>
      </w:r>
    </w:p>
    <w:p w14:paraId="0BCE1001" w14:textId="522991CD" w:rsidR="00875931" w:rsidRDefault="00875931" w:rsidP="00D72B1D">
      <w:pPr>
        <w:pStyle w:val="ListParagraph"/>
        <w:numPr>
          <w:ilvl w:val="2"/>
          <w:numId w:val="2"/>
        </w:numPr>
      </w:pPr>
      <w:r>
        <w:t>Specifying to clear the info line each time.</w:t>
      </w:r>
    </w:p>
    <w:p w14:paraId="77A4235A" w14:textId="77777777" w:rsidR="00DF3988" w:rsidRDefault="00DF3988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04B70769" w14:textId="4EBB0463" w:rsidR="008E5ABE" w:rsidRDefault="008E5ABE" w:rsidP="008E5ABE">
      <w:pPr>
        <w:pStyle w:val="Heading1"/>
      </w:pPr>
      <w:bookmarkStart w:id="1" w:name="_GoBack"/>
      <w:bookmarkEnd w:id="1"/>
      <w:r>
        <w:lastRenderedPageBreak/>
        <w:t>Discussion</w:t>
      </w:r>
    </w:p>
    <w:p w14:paraId="1FCB4071" w14:textId="0E711081" w:rsidR="008E5ABE" w:rsidRPr="009E453D" w:rsidRDefault="008E5ABE" w:rsidP="008E5ABE">
      <w:r>
        <w:t xml:space="preserve">This is just a brief introduction to </w:t>
      </w:r>
      <w:r>
        <w:t>CU Toolkit Methods</w:t>
      </w:r>
      <w:r>
        <w:t xml:space="preserve">.  The </w:t>
      </w:r>
      <w:r>
        <w:t>methods</w:t>
      </w:r>
      <w:r>
        <w:t xml:space="preserve"> in this exercise are intentionally simple, and are not meant to represent the complexity found in a typical production </w:t>
      </w:r>
      <w:r>
        <w:t>program</w:t>
      </w:r>
      <w:r>
        <w:t>.</w:t>
      </w:r>
    </w:p>
    <w:sectPr w:rsidR="008E5ABE" w:rsidRPr="009E453D" w:rsidSect="000C72E1">
      <w:headerReference w:type="default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2F7B4BC4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A1599B" w:rsidRPr="00A1599B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2F7B4BC4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A1599B" w:rsidRPr="00A1599B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2078963A" w:rsidR="00324E3E" w:rsidRDefault="0095107C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95107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6 – Input Methods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52AB093F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2765F3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6/23/2021 4:50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2078963A" w:rsidR="00324E3E" w:rsidRDefault="0095107C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5107C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6 – Input Methods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52AB093F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2765F3">
                        <w:rPr>
                          <w:noProof/>
                          <w:color w:val="FFFFFF" w:themeColor="background1"/>
                          <w:sz w:val="20"/>
                        </w:rPr>
                        <w:t>6/23/2021 4:50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5F0"/>
    <w:multiLevelType w:val="hybridMultilevel"/>
    <w:tmpl w:val="52D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16BB"/>
    <w:multiLevelType w:val="hybridMultilevel"/>
    <w:tmpl w:val="530C7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C72E1"/>
    <w:rsid w:val="00150969"/>
    <w:rsid w:val="001A6091"/>
    <w:rsid w:val="002765F3"/>
    <w:rsid w:val="002865AF"/>
    <w:rsid w:val="00323674"/>
    <w:rsid w:val="00324E3E"/>
    <w:rsid w:val="003740ED"/>
    <w:rsid w:val="00572607"/>
    <w:rsid w:val="005D5B6A"/>
    <w:rsid w:val="00600036"/>
    <w:rsid w:val="00693801"/>
    <w:rsid w:val="00875931"/>
    <w:rsid w:val="008E5ABE"/>
    <w:rsid w:val="00922580"/>
    <w:rsid w:val="0095107C"/>
    <w:rsid w:val="00984DC0"/>
    <w:rsid w:val="009D0C21"/>
    <w:rsid w:val="009E453D"/>
    <w:rsid w:val="009E7826"/>
    <w:rsid w:val="00A1599B"/>
    <w:rsid w:val="00A377AC"/>
    <w:rsid w:val="00AA1286"/>
    <w:rsid w:val="00B45911"/>
    <w:rsid w:val="00B726BB"/>
    <w:rsid w:val="00BB5980"/>
    <w:rsid w:val="00BC0607"/>
    <w:rsid w:val="00C172B2"/>
    <w:rsid w:val="00D72B1D"/>
    <w:rsid w:val="00DB3E37"/>
    <w:rsid w:val="00DF3988"/>
    <w:rsid w:val="00E46754"/>
    <w:rsid w:val="00E64C63"/>
    <w:rsid w:val="00EF0C3D"/>
    <w:rsid w:val="00F130A3"/>
    <w:rsid w:val="00F20F35"/>
    <w:rsid w:val="00FD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97D27BE8-0AE0-4C5F-B525-8748A63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1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18" Type="http://schemas.openxmlformats.org/officeDocument/2006/relationships/hyperlink" Target="http://echo.cu.net/cuwiki/Creating_a_New_DBR_Project_(TSVS)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ynergex.com/docs/versions/v111/index.htm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synergex.com/docs/index.htm" TargetMode="External"/><Relationship Id="rId17" Type="http://schemas.openxmlformats.org/officeDocument/2006/relationships/hyperlink" Target="http://echo.cu.net/cuwiki/Installing_Traditional_Synergy_in_Visual_Studio_Templates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echo.cu.net/cuwiki/Traditional_Synergy_in_Visual_Studio_Common_Terminology" TargetMode="External"/><Relationship Id="rId20" Type="http://schemas.openxmlformats.org/officeDocument/2006/relationships/hyperlink" Target="http://jobfunc2.cu.net/Job%20Functions/Programmer/Programmer%20Handbook/Synergy%20Reference%20-%20CUToolkit%20Reference%20Manual.doc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echo.cu.net/cuwiki/Traditional_Synergy_in_Visual_Studio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echo.cu.net/cuwiki/Debugging_(TSVS)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22" Type="http://schemas.openxmlformats.org/officeDocument/2006/relationships/hyperlink" Target="https://www.synergex.com/docs/versions/v111/index.htm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9C6309-2D56-4798-AD6D-C3EDC391B717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1cc964a4-1b2e-45c5-925c-9098a8c3c972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83A9F30-2CEE-4F89-8FEB-1EDDA049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Exercise-6.docx</Template>
  <TotalTime>7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6 – Input Methods</dc:title>
  <dc:subject/>
  <dc:creator>Davis Almanza</dc:creator>
  <cp:keywords/>
  <dc:description/>
  <cp:lastModifiedBy>Jason Rolle</cp:lastModifiedBy>
  <cp:revision>14</cp:revision>
  <dcterms:created xsi:type="dcterms:W3CDTF">2021-07-19T22:09:00Z</dcterms:created>
  <dcterms:modified xsi:type="dcterms:W3CDTF">2021-07-19T22:17:00Z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