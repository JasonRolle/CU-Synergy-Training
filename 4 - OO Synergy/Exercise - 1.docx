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58D6852" w:rsidR="009D0C21" w:rsidRDefault="00150969" w:rsidP="00150969">
      <w:pPr>
        <w:pStyle w:val="Heading1"/>
      </w:pPr>
      <w:bookmarkStart w:id="0" w:name="_Toc235006084"/>
      <w:bookmarkStart w:id="1" w:name="_GoBack"/>
      <w:bookmarkEnd w:id="1"/>
      <w:r w:rsidRPr="00150969">
        <w:t>Overview</w:t>
      </w:r>
      <w:bookmarkEnd w:id="0"/>
    </w:p>
    <w:p w14:paraId="4CE7FD29" w14:textId="08367FEC" w:rsidR="002607CA" w:rsidRDefault="002607CA" w:rsidP="002607CA">
      <w:r>
        <w:t>To become familiar with Object-Oriented Synergy.</w:t>
      </w:r>
    </w:p>
    <w:p w14:paraId="2F5A4C49" w14:textId="77777777" w:rsidR="002607CA" w:rsidRDefault="002607CA" w:rsidP="002607CA">
      <w:pPr>
        <w:pStyle w:val="Heading1"/>
      </w:pPr>
      <w:r>
        <w:t>Resources</w:t>
      </w:r>
    </w:p>
    <w:p w14:paraId="362D48D6" w14:textId="740BB3ED" w:rsidR="002607CA" w:rsidRPr="002607CA" w:rsidRDefault="002607CA" w:rsidP="002607C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40D919DB" w14:textId="46334A3D" w:rsidR="002607CA" w:rsidRDefault="002607CA" w:rsidP="002607CA">
      <w:pPr>
        <w:pStyle w:val="ListParagraph"/>
        <w:numPr>
          <w:ilvl w:val="0"/>
          <w:numId w:val="1"/>
        </w:numPr>
      </w:pPr>
      <w:hyperlink r:id="rId13" w:anchor="lrm/10_System_Classes.htm" w:history="1">
        <w:r w:rsidRPr="00760B22">
          <w:rPr>
            <w:rStyle w:val="Hyperlink"/>
          </w:rPr>
          <w:t>System-Supplied Classes</w:t>
        </w:r>
      </w:hyperlink>
    </w:p>
    <w:p w14:paraId="00028FF3" w14:textId="7526E264" w:rsidR="002607CA" w:rsidRPr="00DE1B52" w:rsidRDefault="002607CA" w:rsidP="002607CA">
      <w:pPr>
        <w:pStyle w:val="ListParagraph"/>
        <w:numPr>
          <w:ilvl w:val="0"/>
          <w:numId w:val="1"/>
        </w:numPr>
      </w:pPr>
      <w:hyperlink r:id="rId14" w:anchor="lrm/8_Classes.htm" w:history="1">
        <w:r w:rsidRPr="002036AA">
          <w:rPr>
            <w:rStyle w:val="Hyperlink"/>
          </w:rPr>
          <w:t>Understanding Objects and Classes</w:t>
        </w:r>
      </w:hyperlink>
    </w:p>
    <w:p w14:paraId="02501C0D" w14:textId="77777777" w:rsidR="002607CA" w:rsidRDefault="002607CA" w:rsidP="002607CA">
      <w:pPr>
        <w:pStyle w:val="ListParagraph"/>
        <w:numPr>
          <w:ilvl w:val="0"/>
          <w:numId w:val="1"/>
        </w:numPr>
      </w:pPr>
      <w:hyperlink r:id="rId15" w:history="1">
        <w:r w:rsidRPr="00DE1B52">
          <w:rPr>
            <w:rStyle w:val="Hyperlink"/>
          </w:rPr>
          <w:t xml:space="preserve">Synergy Best Practices - Coding </w:t>
        </w:r>
      </w:hyperlink>
      <w:hyperlink r:id="rId16" w:history="1">
        <w:r w:rsidRPr="00DE1B52">
          <w:rPr>
            <w:rStyle w:val="Hyperlink"/>
          </w:rPr>
          <w:t>Standards</w:t>
        </w:r>
      </w:hyperlink>
    </w:p>
    <w:p w14:paraId="5650DE30" w14:textId="77777777" w:rsidR="002607CA" w:rsidRDefault="002607CA" w:rsidP="002607CA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Traditional Synergy in Visual Studio - CU Wiki</w:t>
        </w:r>
      </w:hyperlink>
    </w:p>
    <w:p w14:paraId="7768AB82" w14:textId="77777777" w:rsidR="002607CA" w:rsidRDefault="002607CA" w:rsidP="002607CA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Traditional Synergy in Visual Studio Common Terminology - CU Wiki</w:t>
        </w:r>
      </w:hyperlink>
    </w:p>
    <w:p w14:paraId="0588836E" w14:textId="77777777" w:rsidR="002607CA" w:rsidRDefault="002607CA" w:rsidP="002607CA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>Installing Traditional Synergy in Visual Studio Templates - CU Wiki</w:t>
        </w:r>
      </w:hyperlink>
    </w:p>
    <w:p w14:paraId="670A91DB" w14:textId="0143BBD8" w:rsidR="002607CA" w:rsidRPr="002607CA" w:rsidRDefault="00D45BF0" w:rsidP="00CD7B0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>
          <w:rPr>
            <w:rStyle w:val="Hyperlink"/>
          </w:rPr>
          <w:t>Creating a New ELB Project (TSVS) - CU Wiki</w:t>
        </w:r>
      </w:hyperlink>
    </w:p>
    <w:p w14:paraId="2DD6254D" w14:textId="663D59F9" w:rsidR="002607CA" w:rsidRPr="008E1CD4" w:rsidRDefault="002607CA" w:rsidP="00CD7B0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>
          <w:rPr>
            <w:rStyle w:val="Hyperlink"/>
          </w:rPr>
          <w:t>Debugging (TSVS) - CU Wiki</w:t>
        </w:r>
      </w:hyperlink>
    </w:p>
    <w:p w14:paraId="5AB19B9E" w14:textId="487035F7" w:rsidR="008E1CD4" w:rsidRDefault="008E1CD4">
      <w:r>
        <w:br w:type="page"/>
      </w:r>
    </w:p>
    <w:p w14:paraId="469B4930" w14:textId="77777777" w:rsidR="008E1CD4" w:rsidRDefault="008E1CD4" w:rsidP="008E1CD4">
      <w:pPr>
        <w:pStyle w:val="Heading1"/>
      </w:pPr>
      <w:r>
        <w:lastRenderedPageBreak/>
        <w:t>Exercise</w:t>
      </w:r>
    </w:p>
    <w:p w14:paraId="4E539C0A" w14:textId="77777777" w:rsidR="008E1CD4" w:rsidRDefault="008E1CD4" w:rsidP="008E1CD4">
      <w:pPr>
        <w:spacing w:line="240" w:lineRule="auto"/>
      </w:pPr>
      <w:r>
        <w:t>For this exercise you should complete the following steps in the order shown:</w:t>
      </w:r>
    </w:p>
    <w:p w14:paraId="78961128" w14:textId="77777777" w:rsidR="008E1CD4" w:rsidRDefault="008E1CD4" w:rsidP="008E1CD4">
      <w:pPr>
        <w:pStyle w:val="ListParagraph"/>
        <w:numPr>
          <w:ilvl w:val="0"/>
          <w:numId w:val="2"/>
        </w:numPr>
        <w:spacing w:line="240" w:lineRule="auto"/>
      </w:pPr>
      <w:r>
        <w:t>Create a “Training” folder under the “Synergy” folder of your local source tree.</w:t>
      </w:r>
    </w:p>
    <w:p w14:paraId="301D3075" w14:textId="52ECE979" w:rsidR="008E1CD4" w:rsidRDefault="00E11FF1" w:rsidP="008E1CD4">
      <w:pPr>
        <w:pStyle w:val="ListParagraph"/>
        <w:numPr>
          <w:ilvl w:val="0"/>
          <w:numId w:val="2"/>
        </w:numPr>
        <w:spacing w:line="240" w:lineRule="auto"/>
      </w:pPr>
      <w:r>
        <w:t>Create a</w:t>
      </w:r>
      <w:r w:rsidR="00036F73">
        <w:t>n</w:t>
      </w:r>
      <w:r>
        <w:t xml:space="preserve"> “</w:t>
      </w:r>
      <w:r>
        <w:t>OOSynergy</w:t>
      </w:r>
      <w:r w:rsidR="008E1CD4">
        <w:t>” folder under the “Training” folder.</w:t>
      </w:r>
    </w:p>
    <w:p w14:paraId="6AD8B4F8" w14:textId="77777777" w:rsidR="008E1CD4" w:rsidRDefault="008E1CD4" w:rsidP="008E1CD4">
      <w:pPr>
        <w:pStyle w:val="ListParagraph"/>
        <w:numPr>
          <w:ilvl w:val="0"/>
          <w:numId w:val="2"/>
        </w:numPr>
        <w:spacing w:line="240" w:lineRule="auto"/>
      </w:pPr>
      <w:r>
        <w:t>Open Synergy\TIMS.ELBs.sln.</w:t>
      </w:r>
    </w:p>
    <w:p w14:paraId="16A37E57" w14:textId="27DF82C2" w:rsidR="008E1CD4" w:rsidRDefault="008E1CD4" w:rsidP="008E1CD4">
      <w:pPr>
        <w:pStyle w:val="ListParagraph"/>
        <w:numPr>
          <w:ilvl w:val="0"/>
          <w:numId w:val="2"/>
        </w:numPr>
        <w:spacing w:line="240" w:lineRule="auto"/>
      </w:pPr>
      <w:r>
        <w:t xml:space="preserve">Add a new </w:t>
      </w:r>
      <w:hyperlink r:id="rId22" w:history="1">
        <w:r w:rsidR="00676D52" w:rsidRPr="00676D52">
          <w:rPr>
            <w:rStyle w:val="Hyperlink"/>
          </w:rPr>
          <w:t>CU – Executable Library (ELB)</w:t>
        </w:r>
      </w:hyperlink>
      <w:r>
        <w:t xml:space="preserve"> project “</w:t>
      </w:r>
      <w:r w:rsidR="00676D52">
        <w:t>AnimalClassLibrary</w:t>
      </w:r>
      <w:r>
        <w:t xml:space="preserve">” in </w:t>
      </w:r>
      <w:r w:rsidR="00C65F49">
        <w:t>“</w:t>
      </w:r>
      <w:r>
        <w:t>\Synergy\Training\</w:t>
      </w:r>
      <w:r w:rsidR="00676D52">
        <w:t>OOSynergy</w:t>
      </w:r>
      <w:r>
        <w:t>”.</w:t>
      </w:r>
    </w:p>
    <w:p w14:paraId="193286FB" w14:textId="77777777" w:rsidR="008E1CD4" w:rsidRDefault="008E1CD4" w:rsidP="008E1CD4">
      <w:pPr>
        <w:pStyle w:val="ListParagraph"/>
        <w:spacing w:line="240" w:lineRule="auto"/>
        <w:rPr>
          <w:b/>
        </w:rPr>
      </w:pPr>
    </w:p>
    <w:p w14:paraId="42710793" w14:textId="77777777" w:rsidR="008E1CD4" w:rsidRDefault="008E1CD4" w:rsidP="008E1CD4">
      <w:pPr>
        <w:pStyle w:val="ListParagraph"/>
        <w:spacing w:line="240" w:lineRule="auto"/>
      </w:pPr>
      <w:r w:rsidRPr="00613BD0">
        <w:rPr>
          <w:b/>
        </w:rPr>
        <w:t xml:space="preserve">Note: </w:t>
      </w:r>
      <w:r>
        <w:t xml:space="preserve"> You will need to search for “Computers Unlimited” in the “Add a new project” dialog:</w:t>
      </w:r>
    </w:p>
    <w:p w14:paraId="053C7BAE" w14:textId="77777777" w:rsidR="008E1CD4" w:rsidRDefault="008E1CD4" w:rsidP="008E1CD4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292FB494" wp14:editId="262F4924">
            <wp:extent cx="59436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7D8D" w14:textId="77777777" w:rsidR="008E1CD4" w:rsidRDefault="008E1CD4" w:rsidP="008E1CD4">
      <w:pPr>
        <w:pStyle w:val="ListParagraph"/>
        <w:spacing w:line="240" w:lineRule="auto"/>
      </w:pPr>
    </w:p>
    <w:p w14:paraId="431A8508" w14:textId="77777777" w:rsidR="008E1CD4" w:rsidRDefault="008E1CD4" w:rsidP="008E1CD4">
      <w:pPr>
        <w:pStyle w:val="ListParagraph"/>
        <w:numPr>
          <w:ilvl w:val="0"/>
          <w:numId w:val="2"/>
        </w:numPr>
        <w:spacing w:line="240" w:lineRule="auto"/>
      </w:pPr>
      <w:r w:rsidRPr="00613BD0">
        <w:t xml:space="preserve">Due to current limitations in Visual Studio, the name of the project will always be Program. To work around this you need to select the project and Hit </w:t>
      </w:r>
      <w:r>
        <w:rPr>
          <w:rStyle w:val="HTMLCode"/>
          <w:rFonts w:eastAsiaTheme="majorEastAsia"/>
          <w:color w:val="000000"/>
          <w:sz w:val="21"/>
          <w:szCs w:val="21"/>
          <w:bdr w:val="single" w:sz="6" w:space="1" w:color="EAECF0" w:frame="1"/>
          <w:shd w:val="clear" w:color="auto" w:fill="F8F9FA"/>
        </w:rPr>
        <w:t>F2</w:t>
      </w:r>
      <w:r w:rsidRPr="00613BD0">
        <w:t>to rename the project.</w:t>
      </w:r>
    </w:p>
    <w:p w14:paraId="6B6E52A7" w14:textId="7B7BC3E3" w:rsidR="008E1CD4" w:rsidRDefault="008E1CD4" w:rsidP="008E1CD4">
      <w:pPr>
        <w:pStyle w:val="ListParagraph"/>
        <w:numPr>
          <w:ilvl w:val="0"/>
          <w:numId w:val="2"/>
        </w:numPr>
        <w:spacing w:line="240" w:lineRule="auto"/>
      </w:pPr>
      <w:r>
        <w:t>Rename the project to “</w:t>
      </w:r>
      <w:r w:rsidR="00676D52">
        <w:t>AnimalClassLibrary</w:t>
      </w:r>
      <w:r>
        <w:t>”.</w:t>
      </w:r>
    </w:p>
    <w:p w14:paraId="0A4C85F3" w14:textId="49E8A119" w:rsidR="00676D52" w:rsidRPr="00676D52" w:rsidRDefault="00676D52" w:rsidP="008E1CD4">
      <w:pPr>
        <w:pStyle w:val="ListParagraph"/>
        <w:numPr>
          <w:ilvl w:val="0"/>
          <w:numId w:val="2"/>
        </w:numPr>
        <w:spacing w:line="240" w:lineRule="auto"/>
      </w:pPr>
      <w:r>
        <w:t>You can ignore, and/or remove the generated “Headers.dbv” file.</w:t>
      </w:r>
    </w:p>
    <w:p w14:paraId="78E6AA10" w14:textId="77777777" w:rsidR="008E1CD4" w:rsidRPr="006D0410" w:rsidRDefault="008E1CD4" w:rsidP="008E1C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 w:rsidRPr="00613BD0">
        <w:rPr>
          <w:rFonts w:ascii="Arial" w:eastAsia="Times New Roman" w:hAnsi="Arial" w:cs="Arial"/>
          <w:color w:val="202122"/>
          <w:sz w:val="21"/>
          <w:szCs w:val="21"/>
        </w:rPr>
        <w:t>Now open the Project Properties (Hotkey </w:t>
      </w:r>
      <w:r w:rsidRPr="006D041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Alt+Enter</w:t>
      </w:r>
      <w:r w:rsidRPr="00613BD0">
        <w:rPr>
          <w:rFonts w:ascii="Arial" w:eastAsia="Times New Roman" w:hAnsi="Arial" w:cs="Arial"/>
          <w:color w:val="202122"/>
          <w:sz w:val="21"/>
          <w:szCs w:val="21"/>
        </w:rPr>
        <w:t>)</w:t>
      </w:r>
      <w:r w:rsidRPr="006D0410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441718CE" w14:textId="0D7C0F4E" w:rsidR="008E1CD4" w:rsidRPr="009653E2" w:rsidRDefault="008E1CD4" w:rsidP="008E1CD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 w:rsidRPr="00613BD0">
        <w:rPr>
          <w:rFonts w:ascii="Arial" w:eastAsia="Times New Roman" w:hAnsi="Arial" w:cs="Arial"/>
          <w:color w:val="202122"/>
          <w:sz w:val="21"/>
          <w:szCs w:val="21"/>
        </w:rPr>
        <w:t xml:space="preserve">Change the Output name under the Application Tab to </w:t>
      </w:r>
      <w:r>
        <w:rPr>
          <w:rFonts w:ascii="Arial" w:eastAsia="Times New Roman" w:hAnsi="Arial" w:cs="Arial"/>
          <w:color w:val="202122"/>
          <w:sz w:val="21"/>
          <w:szCs w:val="21"/>
        </w:rPr>
        <w:t>“</w:t>
      </w:r>
      <w:r w:rsidR="00676D52">
        <w:rPr>
          <w:rFonts w:ascii="Arial" w:eastAsia="Times New Roman" w:hAnsi="Arial" w:cs="Arial"/>
          <w:color w:val="202122"/>
          <w:sz w:val="21"/>
          <w:szCs w:val="21"/>
        </w:rPr>
        <w:t>AnimalClassLibrary</w:t>
      </w:r>
      <w:r>
        <w:rPr>
          <w:rFonts w:ascii="Arial" w:eastAsia="Times New Roman" w:hAnsi="Arial" w:cs="Arial"/>
          <w:color w:val="202122"/>
          <w:sz w:val="21"/>
          <w:szCs w:val="21"/>
        </w:rPr>
        <w:t>”.</w:t>
      </w:r>
    </w:p>
    <w:p w14:paraId="35BC10B9" w14:textId="77777777" w:rsidR="00853C7F" w:rsidRDefault="00853C7F">
      <w:r>
        <w:br w:type="page"/>
      </w:r>
    </w:p>
    <w:p w14:paraId="4FAC8A84" w14:textId="75FA692E" w:rsidR="008E1CD4" w:rsidRDefault="008E1CD4" w:rsidP="008E1CD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>
        <w:lastRenderedPageBreak/>
        <w:t>Add a reference to “tklib.elb” to the “</w:t>
      </w:r>
      <w:r w:rsidR="00853C7F">
        <w:t>AnimalClassLibrary</w:t>
      </w:r>
      <w:r>
        <w:t>”</w:t>
      </w:r>
      <w:r w:rsidR="00036F73">
        <w:t xml:space="preserve"> </w:t>
      </w:r>
      <w:r>
        <w:t>project:</w:t>
      </w:r>
    </w:p>
    <w:p w14:paraId="294ACE0F" w14:textId="77777777" w:rsidR="008E1CD4" w:rsidRPr="005765F5" w:rsidRDefault="008E1CD4" w:rsidP="008E1CD4">
      <w:pPr>
        <w:shd w:val="clear" w:color="auto" w:fill="FFFFFF"/>
        <w:spacing w:before="100" w:beforeAutospacing="1" w:after="24" w:line="240" w:lineRule="auto"/>
        <w:ind w:left="720"/>
      </w:pPr>
      <w:r>
        <w:rPr>
          <w:noProof/>
        </w:rPr>
        <w:drawing>
          <wp:inline distT="0" distB="0" distL="0" distR="0" wp14:anchorId="7F15A678" wp14:editId="7CA032DD">
            <wp:extent cx="5943600" cy="4105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E2B4" w14:textId="77777777" w:rsidR="008E1CD4" w:rsidRDefault="008E1CD4" w:rsidP="008E1CD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</w:pPr>
      <w:r>
        <w:t>Open “Properties” of “tklib.elb” and set “Copy Local” to “True”:</w:t>
      </w:r>
    </w:p>
    <w:p w14:paraId="0338D149" w14:textId="77777777" w:rsidR="008E1CD4" w:rsidRDefault="008E1CD4" w:rsidP="008E1CD4">
      <w:pPr>
        <w:shd w:val="clear" w:color="auto" w:fill="FFFFFF"/>
        <w:spacing w:before="100" w:beforeAutospacing="1" w:after="0" w:line="240" w:lineRule="auto"/>
        <w:ind w:left="720"/>
      </w:pPr>
      <w:r>
        <w:rPr>
          <w:noProof/>
        </w:rPr>
        <w:drawing>
          <wp:inline distT="0" distB="0" distL="0" distR="0" wp14:anchorId="28CC506E" wp14:editId="41366773">
            <wp:extent cx="3000000" cy="24095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9258" w14:textId="77777777" w:rsidR="008E1CD4" w:rsidRDefault="008E1CD4" w:rsidP="008E1CD4">
      <w:pPr>
        <w:shd w:val="clear" w:color="auto" w:fill="FFFFFF"/>
        <w:spacing w:before="100" w:beforeAutospacing="1" w:after="0" w:line="240" w:lineRule="auto"/>
        <w:ind w:left="720"/>
      </w:pPr>
    </w:p>
    <w:p w14:paraId="5E1815FB" w14:textId="77777777" w:rsidR="008E1CD4" w:rsidRDefault="008E1CD4" w:rsidP="008E1CD4">
      <w:pPr>
        <w:spacing w:line="240" w:lineRule="auto"/>
      </w:pPr>
      <w:r>
        <w:br w:type="page"/>
      </w:r>
    </w:p>
    <w:p w14:paraId="5D10311F" w14:textId="77777777" w:rsidR="008E1CD4" w:rsidRDefault="008E1CD4" w:rsidP="008E1CD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>
        <w:lastRenderedPageBreak/>
        <w:t>Add a “Projects” reference for:</w:t>
      </w:r>
    </w:p>
    <w:p w14:paraId="51396487" w14:textId="77777777" w:rsidR="008E1CD4" w:rsidRDefault="008E1CD4" w:rsidP="008E1CD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“ComputersUnlimited.Utilities”</w:t>
      </w:r>
    </w:p>
    <w:p w14:paraId="201157A5" w14:textId="77777777" w:rsidR="008E1CD4" w:rsidRDefault="008E1CD4" w:rsidP="008E1CD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“DataAccessLibrary”</w:t>
      </w:r>
    </w:p>
    <w:p w14:paraId="14ED9291" w14:textId="77777777" w:rsidR="00853C7F" w:rsidRDefault="008E1CD4" w:rsidP="001874F8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“Repository”</w:t>
      </w:r>
    </w:p>
    <w:p w14:paraId="13D331C1" w14:textId="05DF2290" w:rsidR="008E1CD4" w:rsidRDefault="008E1CD4" w:rsidP="00652F9E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“SynergyStructures”</w:t>
      </w:r>
    </w:p>
    <w:p w14:paraId="5C3DA5FC" w14:textId="75C22FE8" w:rsidR="00281D75" w:rsidRDefault="00281D75" w:rsidP="003C208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 w:rsidRPr="00281D75">
        <w:t xml:space="preserve">Copy the </w:t>
      </w:r>
      <w:r>
        <w:t xml:space="preserve">following files from the </w:t>
      </w:r>
      <w:hyperlink r:id="rId26" w:history="1">
        <w:r w:rsidRPr="009A73C0">
          <w:rPr>
            <w:rStyle w:val="Hyperlink"/>
          </w:rPr>
          <w:t>AnimalClassLibrary</w:t>
        </w:r>
      </w:hyperlink>
      <w:r>
        <w:t xml:space="preserve"> folder </w:t>
      </w:r>
      <w:r w:rsidRPr="00281D75">
        <w:t>to your</w:t>
      </w:r>
      <w:r>
        <w:t xml:space="preserve"> local </w:t>
      </w:r>
      <w:r w:rsidR="00D942F5">
        <w:t>“</w:t>
      </w:r>
      <w:r>
        <w:t>\AnimalClassLibrary\P</w:t>
      </w:r>
      <w:r w:rsidR="00D942F5">
        <w:t xml:space="preserve">rogram” </w:t>
      </w:r>
      <w:r w:rsidR="009A73C0">
        <w:t>file</w:t>
      </w:r>
      <w:r w:rsidR="009C2C65">
        <w:t xml:space="preserve"> and add them to the </w:t>
      </w:r>
      <w:r w:rsidR="001A38EC">
        <w:t xml:space="preserve">AnimalClassLibrary </w:t>
      </w:r>
      <w:r w:rsidR="009C2C65">
        <w:t>project</w:t>
      </w:r>
      <w:r w:rsidR="009A73C0">
        <w:t>:</w:t>
      </w:r>
    </w:p>
    <w:p w14:paraId="2C55BBE0" w14:textId="38C0B4B4" w:rsidR="00E740CC" w:rsidRDefault="007A6A5A" w:rsidP="00EA4DB4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hyperlink r:id="rId27" w:history="1">
        <w:r w:rsidR="00E740CC" w:rsidRPr="007A6A5A">
          <w:rPr>
            <w:rStyle w:val="Hyperlink"/>
          </w:rPr>
          <w:t>Pigs.txt</w:t>
        </w:r>
      </w:hyperlink>
    </w:p>
    <w:p w14:paraId="5035E605" w14:textId="6378CCCD" w:rsidR="005662E3" w:rsidRDefault="005662E3" w:rsidP="005662E3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hyperlink r:id="rId28" w:history="1">
        <w:r w:rsidRPr="005662E3">
          <w:rPr>
            <w:rStyle w:val="Hyperlink"/>
          </w:rPr>
          <w:t>Enumerations.dbl</w:t>
        </w:r>
      </w:hyperlink>
    </w:p>
    <w:p w14:paraId="07E4B650" w14:textId="40E5E163" w:rsidR="005662E3" w:rsidRDefault="005662E3" w:rsidP="005662E3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hyperlink r:id="rId29" w:history="1">
        <w:r w:rsidRPr="005662E3">
          <w:rPr>
            <w:rStyle w:val="Hyperlink"/>
          </w:rPr>
          <w:t>Pig.dbl</w:t>
        </w:r>
      </w:hyperlink>
    </w:p>
    <w:p w14:paraId="363E9E7C" w14:textId="76FC5BA9" w:rsidR="005662E3" w:rsidRDefault="005662E3" w:rsidP="005662E3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hyperlink r:id="rId30" w:history="1">
        <w:r w:rsidRPr="005662E3">
          <w:rPr>
            <w:rStyle w:val="Hyperlink"/>
          </w:rPr>
          <w:t>PigMapper.dbl</w:t>
        </w:r>
      </w:hyperlink>
    </w:p>
    <w:p w14:paraId="4A556C0A" w14:textId="7FFD33E1" w:rsidR="00E740CC" w:rsidRDefault="00E740CC" w:rsidP="00E740CC">
      <w:pPr>
        <w:numPr>
          <w:ilvl w:val="2"/>
          <w:numId w:val="2"/>
        </w:numPr>
        <w:shd w:val="clear" w:color="auto" w:fill="FFFFFF"/>
        <w:spacing w:before="100" w:beforeAutospacing="1" w:after="24" w:line="240" w:lineRule="auto"/>
      </w:pPr>
      <w:r>
        <w:t>Update PIG_DATA_FILE to be the full file path to “Pig.txt”.</w:t>
      </w:r>
    </w:p>
    <w:p w14:paraId="04D66F99" w14:textId="01A62785" w:rsidR="00E11FF1" w:rsidRDefault="00036F73" w:rsidP="00163D7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>
        <w:t>Create a new “UnitTests” folder in “</w:t>
      </w:r>
      <w:proofErr w:type="gramStart"/>
      <w:r>
        <w:t>..</w:t>
      </w:r>
      <w:proofErr w:type="gramEnd"/>
      <w:r>
        <w:t>\Synergy\Training\OOSynergy</w:t>
      </w:r>
      <w:r>
        <w:t>\AnimalClassLibrary”.</w:t>
      </w:r>
    </w:p>
    <w:p w14:paraId="5E46D7CE" w14:textId="1CB329B7" w:rsidR="008233E2" w:rsidRDefault="008233E2" w:rsidP="00163D7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>
        <w:t xml:space="preserve">Add a new </w:t>
      </w:r>
      <w:hyperlink r:id="rId31" w:history="1">
        <w:r w:rsidRPr="00676D52">
          <w:rPr>
            <w:rStyle w:val="Hyperlink"/>
          </w:rPr>
          <w:t xml:space="preserve">CU – </w:t>
        </w:r>
        <w:r>
          <w:rPr>
            <w:rStyle w:val="Hyperlink"/>
          </w:rPr>
          <w:t>Unit Test</w:t>
        </w:r>
        <w:r w:rsidRPr="00676D52">
          <w:rPr>
            <w:rStyle w:val="Hyperlink"/>
          </w:rPr>
          <w:t xml:space="preserve"> (</w:t>
        </w:r>
        <w:r>
          <w:rPr>
            <w:rStyle w:val="Hyperlink"/>
          </w:rPr>
          <w:t>DBR</w:t>
        </w:r>
        <w:r w:rsidRPr="00676D52">
          <w:rPr>
            <w:rStyle w:val="Hyperlink"/>
          </w:rPr>
          <w:t>)</w:t>
        </w:r>
      </w:hyperlink>
      <w:r>
        <w:t xml:space="preserve"> project “</w:t>
      </w:r>
      <w:r w:rsidR="00E7451A">
        <w:t>PigTests</w:t>
      </w:r>
      <w:r>
        <w:t xml:space="preserve">” in </w:t>
      </w:r>
      <w:r w:rsidR="00D52500">
        <w:t>“</w:t>
      </w:r>
      <w:r>
        <w:t>\Synergy\Training\OOSynergy</w:t>
      </w:r>
      <w:r w:rsidR="00E7451A">
        <w:t>\AnimalClassLibrary\UnitTests</w:t>
      </w:r>
      <w:r>
        <w:t>”.</w:t>
      </w:r>
    </w:p>
    <w:p w14:paraId="2A4A7F3C" w14:textId="006BCBB8" w:rsidR="00A32E31" w:rsidRPr="00613BD0" w:rsidRDefault="00A32E31" w:rsidP="00901254">
      <w:pPr>
        <w:pStyle w:val="ListParagraph"/>
        <w:numPr>
          <w:ilvl w:val="0"/>
          <w:numId w:val="2"/>
        </w:numPr>
        <w:spacing w:line="240" w:lineRule="auto"/>
      </w:pPr>
      <w:r>
        <w:t>Rename</w:t>
      </w:r>
      <w:r w:rsidRPr="00A32E31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generated </w:t>
      </w:r>
      <w:r>
        <w:rPr>
          <w:rStyle w:val="HTMLCode"/>
          <w:rFonts w:eastAsiaTheme="majorEastAsia"/>
          <w:color w:val="000000"/>
          <w:sz w:val="21"/>
          <w:szCs w:val="21"/>
          <w:bdr w:val="single" w:sz="6" w:space="1" w:color="EAECF0" w:frame="1"/>
          <w:shd w:val="clear" w:color="auto" w:fill="F8F9FA"/>
        </w:rPr>
        <w:t>UnitTests</w:t>
      </w:r>
      <w:r w:rsidRPr="00A32E31">
        <w:rPr>
          <w:rStyle w:val="HTMLCode"/>
          <w:rFonts w:eastAsiaTheme="majorEastAsia"/>
          <w:color w:val="000000"/>
          <w:sz w:val="21"/>
          <w:szCs w:val="21"/>
          <w:bdr w:val="single" w:sz="6" w:space="1" w:color="EAECF0" w:frame="1"/>
          <w:shd w:val="clear" w:color="auto" w:fill="F8F9FA"/>
        </w:rPr>
        <w:t>.dbv</w:t>
      </w:r>
      <w:r w:rsidRPr="00A32E3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file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 “PigTests.dbv”</w:t>
      </w:r>
      <w:r w:rsidRPr="00A32E31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558EFBA" w14:textId="77777777" w:rsidR="00A32E31" w:rsidRPr="006D0410" w:rsidRDefault="00A32E31" w:rsidP="00A32E3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 w:rsidRPr="00613BD0">
        <w:rPr>
          <w:rFonts w:ascii="Arial" w:eastAsia="Times New Roman" w:hAnsi="Arial" w:cs="Arial"/>
          <w:color w:val="202122"/>
          <w:sz w:val="21"/>
          <w:szCs w:val="21"/>
        </w:rPr>
        <w:t>Now open the Project Properties (Hotkey </w:t>
      </w:r>
      <w:r w:rsidRPr="006D041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Alt+Enter</w:t>
      </w:r>
      <w:r w:rsidRPr="00613BD0">
        <w:rPr>
          <w:rFonts w:ascii="Arial" w:eastAsia="Times New Roman" w:hAnsi="Arial" w:cs="Arial"/>
          <w:color w:val="202122"/>
          <w:sz w:val="21"/>
          <w:szCs w:val="21"/>
        </w:rPr>
        <w:t>)</w:t>
      </w:r>
      <w:r w:rsidRPr="006D0410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79886C04" w14:textId="7D3BD619" w:rsidR="00A32E31" w:rsidRDefault="00A32E31" w:rsidP="002A69C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 w:rsidRPr="00A32E31">
        <w:rPr>
          <w:rFonts w:ascii="Arial" w:eastAsia="Times New Roman" w:hAnsi="Arial" w:cs="Arial"/>
          <w:color w:val="202122"/>
          <w:sz w:val="21"/>
          <w:szCs w:val="21"/>
        </w:rPr>
        <w:t>Set “</w:t>
      </w:r>
      <w:r w:rsidRPr="00A32E31">
        <w:rPr>
          <w:rFonts w:ascii="Arial" w:eastAsia="Times New Roman" w:hAnsi="Arial" w:cs="Arial"/>
          <w:color w:val="202122"/>
          <w:sz w:val="21"/>
          <w:szCs w:val="21"/>
        </w:rPr>
        <w:t>PigTests</w:t>
      </w:r>
      <w:r w:rsidRPr="00A32E31">
        <w:rPr>
          <w:rFonts w:ascii="Arial" w:eastAsia="Times New Roman" w:hAnsi="Arial" w:cs="Arial"/>
          <w:color w:val="202122"/>
          <w:sz w:val="21"/>
          <w:szCs w:val="21"/>
        </w:rPr>
        <w:t>” as the startup project.</w:t>
      </w:r>
    </w:p>
    <w:p w14:paraId="6588290E" w14:textId="4EB264B3" w:rsidR="00036F73" w:rsidRDefault="00036F73" w:rsidP="00036F7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>
        <w:t>Add a reference to “tklib.elb” to the “</w:t>
      </w:r>
      <w:r w:rsidR="00A32E31">
        <w:t>PigTests</w:t>
      </w:r>
      <w:r>
        <w:t>” project</w:t>
      </w:r>
      <w:r>
        <w:t>:</w:t>
      </w:r>
    </w:p>
    <w:p w14:paraId="7178B077" w14:textId="4A281E02" w:rsidR="00036F73" w:rsidRDefault="00036F73" w:rsidP="00036F73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Open “Properties” of “tklib.elb” and set “Copy Local” to “True”</w:t>
      </w:r>
      <w:r>
        <w:t>.</w:t>
      </w:r>
    </w:p>
    <w:p w14:paraId="0F3DF75B" w14:textId="6939B2AB" w:rsidR="00036F73" w:rsidRDefault="00036F73" w:rsidP="00036F7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>
        <w:t>Add a “Projects” reference for:</w:t>
      </w:r>
    </w:p>
    <w:p w14:paraId="641B42B9" w14:textId="56B0D76D" w:rsidR="00A21FC3" w:rsidRDefault="00A21FC3" w:rsidP="00036F73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“AnimalClassLibrary”</w:t>
      </w:r>
    </w:p>
    <w:p w14:paraId="57470638" w14:textId="0F26F1E9" w:rsidR="00036F73" w:rsidRDefault="00036F73" w:rsidP="00036F73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“ComputersUnlimited.Utilities”</w:t>
      </w:r>
    </w:p>
    <w:p w14:paraId="5AC679F8" w14:textId="77777777" w:rsidR="00036F73" w:rsidRDefault="00036F73" w:rsidP="00036F73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“DataAccessLibrary”</w:t>
      </w:r>
    </w:p>
    <w:p w14:paraId="0B4200F4" w14:textId="77777777" w:rsidR="00036F73" w:rsidRDefault="00036F73" w:rsidP="00036F73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“Repository”</w:t>
      </w:r>
    </w:p>
    <w:p w14:paraId="778A05D6" w14:textId="3B4EBF35" w:rsidR="00036F73" w:rsidRDefault="00036F73" w:rsidP="00036F73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“SynergyStructures”</w:t>
      </w:r>
    </w:p>
    <w:p w14:paraId="570A2CAB" w14:textId="1B8D2C8E" w:rsidR="003128B5" w:rsidRDefault="003128B5" w:rsidP="00036F73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“UnitTestsFrameworkLibrary”</w:t>
      </w:r>
    </w:p>
    <w:p w14:paraId="11F30740" w14:textId="5CCAD751" w:rsidR="003128B5" w:rsidRDefault="003128B5" w:rsidP="00036F73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“UnitTestUtilitiesLibrary”</w:t>
      </w:r>
    </w:p>
    <w:p w14:paraId="25447D98" w14:textId="662C72FD" w:rsidR="001A38EC" w:rsidRDefault="001A38EC" w:rsidP="00AF3F7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 w:rsidRPr="00281D75">
        <w:t xml:space="preserve">Copy the </w:t>
      </w:r>
      <w:r w:rsidR="00AF3F71" w:rsidRPr="003D6A33">
        <w:rPr>
          <w:b/>
        </w:rPr>
        <w:t>contents</w:t>
      </w:r>
      <w:r w:rsidR="00AF3F71">
        <w:t xml:space="preserve"> of </w:t>
      </w:r>
      <w:hyperlink r:id="rId32" w:history="1">
        <w:r w:rsidR="00AF3F71" w:rsidRPr="00CB57B0">
          <w:rPr>
            <w:rStyle w:val="Hyperlink"/>
          </w:rPr>
          <w:t>PigTest.dbv</w:t>
        </w:r>
      </w:hyperlink>
      <w:r w:rsidR="00AF3F71">
        <w:t xml:space="preserve"> </w:t>
      </w:r>
      <w:r>
        <w:t>from</w:t>
      </w:r>
      <w:r w:rsidR="00AF3F71">
        <w:t xml:space="preserve"> the</w:t>
      </w:r>
      <w:r>
        <w:t xml:space="preserve"> </w:t>
      </w:r>
      <w:hyperlink r:id="rId33" w:history="1">
        <w:r w:rsidRPr="009A73C0">
          <w:rPr>
            <w:rStyle w:val="Hyperlink"/>
          </w:rPr>
          <w:t>AnimalClassLibrary</w:t>
        </w:r>
      </w:hyperlink>
      <w:r>
        <w:t xml:space="preserve"> folder </w:t>
      </w:r>
      <w:r w:rsidRPr="00281D75">
        <w:t>to your</w:t>
      </w:r>
      <w:r>
        <w:t xml:space="preserve"> local “\AnimalClassLibrary\</w:t>
      </w:r>
      <w:r>
        <w:t>UnitTests\</w:t>
      </w:r>
      <w:r w:rsidR="00E7451A">
        <w:t>Pig</w:t>
      </w:r>
      <w:r>
        <w:t>Tests</w:t>
      </w:r>
      <w:r w:rsidR="00AF3F71">
        <w:t>\</w:t>
      </w:r>
      <w:r>
        <w:t>PigTests.dbv</w:t>
      </w:r>
      <w:r w:rsidR="00AF3F71">
        <w:t>”</w:t>
      </w:r>
      <w:r w:rsidR="00D712A5">
        <w:t>.</w:t>
      </w:r>
    </w:p>
    <w:p w14:paraId="774CFEDE" w14:textId="77777777" w:rsidR="00D712A5" w:rsidRDefault="00D712A5">
      <w:r>
        <w:br w:type="page"/>
      </w:r>
    </w:p>
    <w:p w14:paraId="1A023E85" w14:textId="2D1E1D0B" w:rsidR="00163D71" w:rsidRDefault="00163D71" w:rsidP="00163D7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>
        <w:lastRenderedPageBreak/>
        <w:t xml:space="preserve">Create a Hen class, using </w:t>
      </w:r>
      <w:hyperlink r:id="rId34" w:history="1">
        <w:r w:rsidRPr="009F5F82">
          <w:rPr>
            <w:rStyle w:val="Hyperlink"/>
          </w:rPr>
          <w:t>Pig.dbl</w:t>
        </w:r>
      </w:hyperlink>
      <w:r>
        <w:t xml:space="preserve"> as an example</w:t>
      </w:r>
      <w:r w:rsidR="00172488">
        <w:t>:</w:t>
      </w:r>
    </w:p>
    <w:p w14:paraId="6325349A" w14:textId="77777777" w:rsidR="00163D71" w:rsidRDefault="00163D71" w:rsidP="00BC1C8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Property  Name (string) get/set</w:t>
      </w:r>
    </w:p>
    <w:p w14:paraId="255FF24E" w14:textId="77777777" w:rsidR="00163D71" w:rsidRDefault="00163D71" w:rsidP="00BC1C8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Property Age (int) get</w:t>
      </w:r>
    </w:p>
    <w:p w14:paraId="6CDF6590" w14:textId="77777777" w:rsidR="00163D71" w:rsidRDefault="00163D71" w:rsidP="00BC1C8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Property BirthDate (@DateTime) get/set</w:t>
      </w:r>
    </w:p>
    <w:p w14:paraId="51482D3D" w14:textId="77777777" w:rsidR="00163D71" w:rsidRDefault="00163D71" w:rsidP="00BC1C8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Property ExpirationDate (@DateTime) get/set</w:t>
      </w:r>
    </w:p>
    <w:p w14:paraId="58FC549A" w14:textId="77777777" w:rsidR="00163D71" w:rsidRDefault="00163D71" w:rsidP="00BC1C8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Property Weight (decimal) get/set</w:t>
      </w:r>
    </w:p>
    <w:p w14:paraId="634670CF" w14:textId="77777777" w:rsidR="00163D71" w:rsidRDefault="00163D71" w:rsidP="00BC1C8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Property Organic (boolean) get/set</w:t>
      </w:r>
    </w:p>
    <w:p w14:paraId="20629F60" w14:textId="77777777" w:rsidR="00163D71" w:rsidRDefault="00163D71" w:rsidP="00BC1C8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Property Breed (ChickenBreed enum) get/set</w:t>
      </w:r>
    </w:p>
    <w:p w14:paraId="0288E81E" w14:textId="77777777" w:rsidR="00163D71" w:rsidRDefault="00163D71" w:rsidP="00BC1C8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Property UnitPrice (decimal) get/set</w:t>
      </w:r>
    </w:p>
    <w:p w14:paraId="593D69E4" w14:textId="77777777" w:rsidR="00163D71" w:rsidRDefault="00163D71" w:rsidP="00BC1C8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>Property RetailPrice (decimal) get</w:t>
      </w:r>
    </w:p>
    <w:p w14:paraId="24142301" w14:textId="77777777" w:rsidR="00163D71" w:rsidRDefault="00163D71" w:rsidP="00BC1C87">
      <w:pPr>
        <w:numPr>
          <w:ilvl w:val="2"/>
          <w:numId w:val="2"/>
        </w:numPr>
        <w:shd w:val="clear" w:color="auto" w:fill="FFFFFF"/>
        <w:spacing w:before="100" w:beforeAutospacing="1" w:after="24" w:line="240" w:lineRule="auto"/>
      </w:pPr>
      <w:r>
        <w:t>Retail Price is calculated as follows:</w:t>
      </w:r>
    </w:p>
    <w:p w14:paraId="338F994F" w14:textId="77777777" w:rsidR="00163D71" w:rsidRDefault="00163D71" w:rsidP="00BC1C87">
      <w:pPr>
        <w:numPr>
          <w:ilvl w:val="3"/>
          <w:numId w:val="2"/>
        </w:numPr>
        <w:shd w:val="clear" w:color="auto" w:fill="FFFFFF"/>
        <w:spacing w:before="100" w:beforeAutospacing="1" w:after="24" w:line="240" w:lineRule="auto"/>
      </w:pPr>
      <w:r>
        <w:t>UnitPrice * Weight</w:t>
      </w:r>
    </w:p>
    <w:p w14:paraId="26F92B2A" w14:textId="77777777" w:rsidR="00163D71" w:rsidRDefault="00163D71" w:rsidP="00BC1C87">
      <w:pPr>
        <w:numPr>
          <w:ilvl w:val="3"/>
          <w:numId w:val="2"/>
        </w:numPr>
        <w:shd w:val="clear" w:color="auto" w:fill="FFFFFF"/>
        <w:spacing w:before="100" w:beforeAutospacing="1" w:after="24" w:line="240" w:lineRule="auto"/>
      </w:pPr>
      <w:r>
        <w:t>Plus age premium: $1.00 if &lt; 1 year, $0.75 if 1-2 years.</w:t>
      </w:r>
    </w:p>
    <w:p w14:paraId="3FF9BE54" w14:textId="77777777" w:rsidR="00163D71" w:rsidRDefault="00163D71" w:rsidP="00BC1C87">
      <w:pPr>
        <w:numPr>
          <w:ilvl w:val="3"/>
          <w:numId w:val="2"/>
        </w:numPr>
        <w:shd w:val="clear" w:color="auto" w:fill="FFFFFF"/>
        <w:spacing w:before="100" w:beforeAutospacing="1" w:after="24" w:line="240" w:lineRule="auto"/>
      </w:pPr>
      <w:r>
        <w:t>Plus organic premium: $2.00 if organic</w:t>
      </w:r>
    </w:p>
    <w:p w14:paraId="6B076EB6" w14:textId="77777777" w:rsidR="00163D71" w:rsidRDefault="00163D71" w:rsidP="00BC1C87">
      <w:pPr>
        <w:numPr>
          <w:ilvl w:val="3"/>
          <w:numId w:val="2"/>
        </w:numPr>
        <w:shd w:val="clear" w:color="auto" w:fill="FFFFFF"/>
        <w:spacing w:before="100" w:beforeAutospacing="1" w:after="24" w:line="240" w:lineRule="auto"/>
      </w:pPr>
      <w:r>
        <w:t>Expired discount: If expired then Retail Price is 10% of its calculated price.</w:t>
      </w:r>
    </w:p>
    <w:p w14:paraId="7C176AEE" w14:textId="77777777" w:rsidR="00374D30" w:rsidRDefault="00163D71" w:rsidP="00163D7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>
        <w:t xml:space="preserve">Create a ChickenMapper class which allows Hens to be saved to a CSV file. </w:t>
      </w:r>
    </w:p>
    <w:p w14:paraId="172F1FED" w14:textId="36285685" w:rsidR="00163D71" w:rsidRDefault="00163D71" w:rsidP="00374D3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</w:pPr>
      <w:r>
        <w:t xml:space="preserve">Use </w:t>
      </w:r>
      <w:hyperlink r:id="rId35" w:history="1">
        <w:r w:rsidRPr="003716AA">
          <w:rPr>
            <w:rStyle w:val="Hyperlink"/>
          </w:rPr>
          <w:t>PigMapper.dbl</w:t>
        </w:r>
      </w:hyperlink>
      <w:r>
        <w:t xml:space="preserve"> as an example.</w:t>
      </w:r>
    </w:p>
    <w:p w14:paraId="7AB7BF11" w14:textId="0FFEC428" w:rsidR="00604BA9" w:rsidRDefault="00163D71" w:rsidP="003B75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</w:pPr>
      <w:r>
        <w:t>Create unit tests for the Hen class</w:t>
      </w:r>
      <w:r w:rsidR="00E912BB">
        <w:t xml:space="preserve">, using </w:t>
      </w:r>
      <w:hyperlink r:id="rId36" w:history="1">
        <w:r w:rsidR="00E912BB" w:rsidRPr="007B1A5A">
          <w:rPr>
            <w:rStyle w:val="Hyperlink"/>
          </w:rPr>
          <w:t>PigTests.dbv</w:t>
        </w:r>
      </w:hyperlink>
      <w:r w:rsidR="00E912BB">
        <w:t xml:space="preserve"> as an example.</w:t>
      </w:r>
    </w:p>
    <w:p w14:paraId="42528D86" w14:textId="77777777" w:rsidR="00E912BB" w:rsidRDefault="00E912BB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36BFAF38" w14:textId="42AEADE9" w:rsidR="000C53D1" w:rsidRDefault="000C53D1" w:rsidP="000C53D1">
      <w:pPr>
        <w:pStyle w:val="Heading1"/>
      </w:pPr>
      <w:r>
        <w:lastRenderedPageBreak/>
        <w:t>Discussion</w:t>
      </w:r>
    </w:p>
    <w:p w14:paraId="6015235E" w14:textId="72B1D91F" w:rsidR="0072410F" w:rsidRPr="002607CA" w:rsidRDefault="000C53D1" w:rsidP="00AF54CB">
      <w:pPr>
        <w:pStyle w:val="NoSpacing"/>
      </w:pPr>
      <w:r>
        <w:t>This is obviously a complex exercise, and the key to success is to take it slowly and step by step.</w:t>
      </w:r>
    </w:p>
    <w:sectPr w:rsidR="0072410F" w:rsidRPr="002607CA" w:rsidSect="000C72E1">
      <w:headerReference w:type="default" r:id="rId37"/>
      <w:footerReference w:type="default" r:id="rId38"/>
      <w:footerReference w:type="firs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029B592C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DC79DA" w:rsidRPr="00DC79DA">
                              <w:rPr>
                                <w:noProof/>
                                <w:color w:val="FFFFFF" w:themeColor="background1"/>
                              </w:rPr>
                              <w:t>6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029B592C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DC79DA" w:rsidRPr="00DC79DA">
                        <w:rPr>
                          <w:noProof/>
                          <w:color w:val="FFFFFF" w:themeColor="background1"/>
                        </w:rPr>
                        <w:t>6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4AECFBA0" w:rsidR="00324E3E" w:rsidRDefault="006A00A6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A00A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1 – Chickens Galore!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1C6EC9FD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8E1CD4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7/30/2021 11:53 AM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4AECFBA0" w:rsidR="00324E3E" w:rsidRDefault="006A00A6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A00A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1 – Chickens Galore!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1C6EC9FD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8E1CD4">
                        <w:rPr>
                          <w:noProof/>
                          <w:color w:val="FFFFFF" w:themeColor="background1"/>
                          <w:sz w:val="20"/>
                        </w:rPr>
                        <w:t>7/30/2021 11:53 AM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5F0"/>
    <w:multiLevelType w:val="hybridMultilevel"/>
    <w:tmpl w:val="52D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528A"/>
    <w:multiLevelType w:val="hybridMultilevel"/>
    <w:tmpl w:val="120C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36F73"/>
    <w:rsid w:val="0004756D"/>
    <w:rsid w:val="0007570E"/>
    <w:rsid w:val="000C53D1"/>
    <w:rsid w:val="000C72E1"/>
    <w:rsid w:val="000F3681"/>
    <w:rsid w:val="00107DB9"/>
    <w:rsid w:val="00150969"/>
    <w:rsid w:val="00151963"/>
    <w:rsid w:val="00163D71"/>
    <w:rsid w:val="00172488"/>
    <w:rsid w:val="001A38EC"/>
    <w:rsid w:val="001A6091"/>
    <w:rsid w:val="00210D7D"/>
    <w:rsid w:val="00221605"/>
    <w:rsid w:val="002607CA"/>
    <w:rsid w:val="002765F3"/>
    <w:rsid w:val="00281D75"/>
    <w:rsid w:val="003128B5"/>
    <w:rsid w:val="00323674"/>
    <w:rsid w:val="00324E3E"/>
    <w:rsid w:val="003716AA"/>
    <w:rsid w:val="00374D30"/>
    <w:rsid w:val="003D6A33"/>
    <w:rsid w:val="00447BEE"/>
    <w:rsid w:val="004A1697"/>
    <w:rsid w:val="005662E3"/>
    <w:rsid w:val="00572607"/>
    <w:rsid w:val="005D5B6A"/>
    <w:rsid w:val="005E0175"/>
    <w:rsid w:val="00604BA9"/>
    <w:rsid w:val="006150F8"/>
    <w:rsid w:val="00676D52"/>
    <w:rsid w:val="00693801"/>
    <w:rsid w:val="006A00A6"/>
    <w:rsid w:val="007208FF"/>
    <w:rsid w:val="0072410F"/>
    <w:rsid w:val="00743C06"/>
    <w:rsid w:val="007A6A5A"/>
    <w:rsid w:val="007B1A5A"/>
    <w:rsid w:val="008233E2"/>
    <w:rsid w:val="00853C7F"/>
    <w:rsid w:val="008E1CD4"/>
    <w:rsid w:val="00922580"/>
    <w:rsid w:val="00984DC0"/>
    <w:rsid w:val="009A73C0"/>
    <w:rsid w:val="009B3F95"/>
    <w:rsid w:val="009C2C65"/>
    <w:rsid w:val="009D03A1"/>
    <w:rsid w:val="009D0C21"/>
    <w:rsid w:val="009E7826"/>
    <w:rsid w:val="009F5F82"/>
    <w:rsid w:val="00A21FC3"/>
    <w:rsid w:val="00A32E31"/>
    <w:rsid w:val="00A377AC"/>
    <w:rsid w:val="00A93D3E"/>
    <w:rsid w:val="00AF3F71"/>
    <w:rsid w:val="00AF54CB"/>
    <w:rsid w:val="00B45911"/>
    <w:rsid w:val="00B726BB"/>
    <w:rsid w:val="00BB5980"/>
    <w:rsid w:val="00BC0607"/>
    <w:rsid w:val="00BC1C87"/>
    <w:rsid w:val="00C65F49"/>
    <w:rsid w:val="00CB15D7"/>
    <w:rsid w:val="00CB57B0"/>
    <w:rsid w:val="00D45BF0"/>
    <w:rsid w:val="00D52500"/>
    <w:rsid w:val="00D712A5"/>
    <w:rsid w:val="00D942F5"/>
    <w:rsid w:val="00DB3E37"/>
    <w:rsid w:val="00DC79DA"/>
    <w:rsid w:val="00E11FF1"/>
    <w:rsid w:val="00E46754"/>
    <w:rsid w:val="00E64C63"/>
    <w:rsid w:val="00E740CC"/>
    <w:rsid w:val="00E7451A"/>
    <w:rsid w:val="00E912BB"/>
    <w:rsid w:val="00EE0CA7"/>
    <w:rsid w:val="00EF0C3D"/>
    <w:rsid w:val="00F130A3"/>
    <w:rsid w:val="00F20F35"/>
    <w:rsid w:val="00F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EC4084C2-BAE4-477D-B9A0-BAE470BF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F73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607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1CD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45BF0"/>
    <w:rPr>
      <w:color w:val="D6A73B" w:themeColor="followedHyperlink"/>
      <w:u w:val="single"/>
    </w:rPr>
  </w:style>
  <w:style w:type="paragraph" w:styleId="NoSpacing">
    <w:name w:val="No Spacing"/>
    <w:uiPriority w:val="1"/>
    <w:qFormat/>
    <w:rsid w:val="00AF54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ynergex.com/docs/versions/v111/index.htm" TargetMode="External"/><Relationship Id="rId18" Type="http://schemas.openxmlformats.org/officeDocument/2006/relationships/hyperlink" Target="http://echo.cu.net/cuwiki/Traditional_Synergy_in_Visual_Studio_Common_Terminology" TargetMode="External"/><Relationship Id="rId26" Type="http://schemas.openxmlformats.org/officeDocument/2006/relationships/hyperlink" Target="http://jobfunc2.cu.net/Job%20Functions/Forms/AllItems.aspx?RootFolder=%2FJob%20Functions%2FProgrammer%2FProgrammer%20Handbook%2FSynergy%20Training%20%2D%20OO%20Synergy%2FAnimalClassLibrary&amp;FolderCTID=0x012000FC5F7830AB3285468F1BB93F0E3B999A&amp;View=%7B7508F81D%2DB9E4%2D493C%2DB51B%2D6EAE9F530F0D%7D" TargetMode="External"/><Relationship Id="rId39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echo.cu.net/cuwiki/Debugging_(TSVS)" TargetMode="External"/><Relationship Id="rId34" Type="http://schemas.openxmlformats.org/officeDocument/2006/relationships/hyperlink" Target="http://jobfunc2.cu.net/Job%20Functions/Programmer/Programmer%20Handbook/Synergy%20Training%20-%20OO%20Synergy/AnimalClassLibrary/Pig.dbl" TargetMode="External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yperlink" Target="http://echo.cu.net/cuwiki/Traditional_Synergy_in_Visual_Studio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jobfunc2.cu.net/Job%20Functions/Forms/AllItems.aspx?RootFolder=%2FJob%20Functions%2FProgrammer%2FProgrammer%20Handbook%2FSynergy%20Training%20%2D%20OO%20Synergy%2FAnimalClassLibrary&amp;FolderCTID=0x012000FC5F7830AB3285468F1BB93F0E3B999A&amp;View=%7B7508F81D%2DB9E4%2D493C%2DB51B%2D6EAE9F530F0D%7D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20" Type="http://schemas.openxmlformats.org/officeDocument/2006/relationships/hyperlink" Target="http://echo.cu.net/cuwiki/Creating_a_New_ELB_Project_(TSVS)" TargetMode="External"/><Relationship Id="rId29" Type="http://schemas.openxmlformats.org/officeDocument/2006/relationships/hyperlink" Target="http://jobfunc2.cu.net/Job%20Functions/Programmer/Programmer%20Handbook/Synergy%20Training%20-%20OO%20Synergy/AnimalClassLibrary/Pig.dbl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2.png"/><Relationship Id="rId32" Type="http://schemas.openxmlformats.org/officeDocument/2006/relationships/hyperlink" Target="http://jobfunc2.cu.net/Job%20Functions/Programmer/Programmer%20Handbook/Synergy%20Training%20-%20OO%20Synergy/AnimalClassLibrary/PigTests.dbv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jobfunc2.cu.net/Job%20Functions/Programmer/Programmer%20Handbook/Synergy%20Training%20-%20OO%20Synergy/AnimalClassLibrary/Enumerations.dbl" TargetMode="External"/><Relationship Id="rId36" Type="http://schemas.openxmlformats.org/officeDocument/2006/relationships/hyperlink" Target="http://jobfunc2.cu.net/Job%20Functions/Programmer/Programmer%20Handbook/Synergy%20Training%20-%20OO%20Synergy/AnimalClassLibrary/PigTests.dbv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echo.cu.net/cuwiki/Installing_Traditional_Synergy_in_Visual_Studio_Templates" TargetMode="External"/><Relationship Id="rId31" Type="http://schemas.openxmlformats.org/officeDocument/2006/relationships/hyperlink" Target="http://echo.cu.net/cuwiki/Creating_a_New_Unit_Test_Project_(TSVS)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ynergex.com/docs/versions/v111/index.htm" TargetMode="External"/><Relationship Id="rId22" Type="http://schemas.openxmlformats.org/officeDocument/2006/relationships/hyperlink" Target="http://echo.cu.net/cuwiki/Creating_a_New_ELB_Project_(TSVS)" TargetMode="External"/><Relationship Id="rId27" Type="http://schemas.openxmlformats.org/officeDocument/2006/relationships/hyperlink" Target="http://jobfunc2.cu.net/Job%20Functions/Programmer/Programmer%20Handbook/Synergy%20Training%20-%20OO%20Synergy/AnimalClassLibrary/Pigs.txt" TargetMode="External"/><Relationship Id="rId30" Type="http://schemas.openxmlformats.org/officeDocument/2006/relationships/hyperlink" Target="http://jobfunc2.cu.net/Job%20Functions/Programmer/Programmer%20Handbook/Synergy%20Training%20-%20OO%20Synergy/AnimalClassLibrary/PigMapper.dbl" TargetMode="External"/><Relationship Id="rId35" Type="http://schemas.openxmlformats.org/officeDocument/2006/relationships/hyperlink" Target="http://jobfunc2.cu.net/Job%20Functions/Programmer/Programmer%20Handbook/Synergy%20Training%20-%20OO%20Synergy/AnimalClassLibrary/PigMapper.db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C6309-2D56-4798-AD6D-C3EDC391B717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F3B0F4-CA2B-482D-9C69-47B29A886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- 1.docx</Template>
  <TotalTime>183</TotalTime>
  <Pages>6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– Chickens Galore!</dc:title>
  <dc:subject/>
  <dc:creator>Davis Almanza</dc:creator>
  <cp:keywords/>
  <dc:description/>
  <cp:lastModifiedBy>Jason Rolle</cp:lastModifiedBy>
  <cp:revision>60</cp:revision>
  <dcterms:created xsi:type="dcterms:W3CDTF">2021-07-30T17:50:00Z</dcterms:created>
  <dcterms:modified xsi:type="dcterms:W3CDTF">2021-07-30T21:05:00Z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