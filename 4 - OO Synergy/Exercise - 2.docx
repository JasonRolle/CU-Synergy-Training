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12" w14:textId="20EA42C2" w:rsidR="00922580" w:rsidRDefault="00105B08" w:rsidP="00922580">
      <w:r>
        <w:t>To continue working with Object-Oriented Synergy.</w:t>
      </w:r>
    </w:p>
    <w:p w14:paraId="2043BD04" w14:textId="77777777" w:rsidR="00B746D2" w:rsidRDefault="00B746D2" w:rsidP="00B746D2">
      <w:pPr>
        <w:pStyle w:val="Heading1"/>
      </w:pPr>
      <w:r>
        <w:t>Resources</w:t>
      </w:r>
    </w:p>
    <w:p w14:paraId="61B7147F" w14:textId="77777777" w:rsidR="00B746D2" w:rsidRPr="002607CA" w:rsidRDefault="00B746D2" w:rsidP="00B746D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479A485E" w14:textId="77777777" w:rsidR="00B746D2" w:rsidRDefault="00B746D2" w:rsidP="00B746D2">
      <w:pPr>
        <w:pStyle w:val="ListParagraph"/>
        <w:numPr>
          <w:ilvl w:val="0"/>
          <w:numId w:val="1"/>
        </w:numPr>
      </w:pPr>
      <w:hyperlink r:id="rId13" w:anchor="lrm/10_System_Classes.htm" w:history="1">
        <w:r w:rsidRPr="00760B22">
          <w:rPr>
            <w:rStyle w:val="Hyperlink"/>
          </w:rPr>
          <w:t>System-Supplied Classes</w:t>
        </w:r>
      </w:hyperlink>
    </w:p>
    <w:p w14:paraId="04D71E23" w14:textId="77777777" w:rsidR="00B746D2" w:rsidRPr="00DE1B52" w:rsidRDefault="00B746D2" w:rsidP="00B746D2">
      <w:pPr>
        <w:pStyle w:val="ListParagraph"/>
        <w:numPr>
          <w:ilvl w:val="0"/>
          <w:numId w:val="1"/>
        </w:numPr>
      </w:pPr>
      <w:hyperlink r:id="rId14" w:anchor="lrm/8_Classes.htm" w:history="1">
        <w:r w:rsidRPr="002036AA">
          <w:rPr>
            <w:rStyle w:val="Hyperlink"/>
          </w:rPr>
          <w:t>Understanding Objects and Classes</w:t>
        </w:r>
      </w:hyperlink>
    </w:p>
    <w:p w14:paraId="4BABCBFA" w14:textId="77777777" w:rsidR="00B746D2" w:rsidRDefault="00B746D2" w:rsidP="00B746D2">
      <w:pPr>
        <w:pStyle w:val="ListParagraph"/>
        <w:numPr>
          <w:ilvl w:val="0"/>
          <w:numId w:val="1"/>
        </w:numPr>
      </w:pPr>
      <w:hyperlink r:id="rId15" w:history="1">
        <w:r w:rsidRPr="00DE1B52">
          <w:rPr>
            <w:rStyle w:val="Hyperlink"/>
          </w:rPr>
          <w:t xml:space="preserve">Synergy Best Practices - Coding </w:t>
        </w:r>
      </w:hyperlink>
      <w:hyperlink r:id="rId16" w:history="1">
        <w:r w:rsidRPr="00DE1B52">
          <w:rPr>
            <w:rStyle w:val="Hyperlink"/>
          </w:rPr>
          <w:t>Standards</w:t>
        </w:r>
      </w:hyperlink>
    </w:p>
    <w:p w14:paraId="18BD168E" w14:textId="77777777" w:rsidR="00B746D2" w:rsidRDefault="00B746D2" w:rsidP="00B746D2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Traditional Synergy in Visual Studio - CU Wiki</w:t>
        </w:r>
      </w:hyperlink>
    </w:p>
    <w:p w14:paraId="29170C2C" w14:textId="77777777" w:rsidR="00B746D2" w:rsidRDefault="00B746D2" w:rsidP="00B746D2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Traditional Synergy in Visual Studio Common Terminology - CU Wiki</w:t>
        </w:r>
      </w:hyperlink>
    </w:p>
    <w:p w14:paraId="743AAB81" w14:textId="77777777" w:rsidR="00B746D2" w:rsidRDefault="00B746D2" w:rsidP="00B746D2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Installing Traditional Synergy in Visual Studio Templates - CU Wiki</w:t>
        </w:r>
      </w:hyperlink>
    </w:p>
    <w:p w14:paraId="09D2648F" w14:textId="77777777" w:rsidR="00B746D2" w:rsidRPr="002607CA" w:rsidRDefault="00B746D2" w:rsidP="00B746D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>
          <w:rPr>
            <w:rStyle w:val="Hyperlink"/>
          </w:rPr>
          <w:t>Creating a New ELB Project (TSVS) - CU Wiki</w:t>
        </w:r>
      </w:hyperlink>
    </w:p>
    <w:p w14:paraId="67687C9E" w14:textId="77777777" w:rsidR="00B746D2" w:rsidRPr="008E1CD4" w:rsidRDefault="00B746D2" w:rsidP="00B746D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>
          <w:rPr>
            <w:rStyle w:val="Hyperlink"/>
          </w:rPr>
          <w:t>Debugging (TSVS) - CU Wiki</w:t>
        </w:r>
      </w:hyperlink>
    </w:p>
    <w:p w14:paraId="2E819BDB" w14:textId="77777777" w:rsidR="00B746D2" w:rsidRDefault="00B746D2" w:rsidP="00B746D2">
      <w:r>
        <w:br w:type="page"/>
      </w:r>
    </w:p>
    <w:p w14:paraId="3D44EDF6" w14:textId="77777777" w:rsidR="00B746D2" w:rsidRDefault="00B746D2" w:rsidP="00B746D2">
      <w:pPr>
        <w:pStyle w:val="Heading1"/>
      </w:pPr>
      <w:bookmarkStart w:id="1" w:name="_GoBack"/>
      <w:bookmarkEnd w:id="1"/>
      <w:r>
        <w:lastRenderedPageBreak/>
        <w:t>Exercise</w:t>
      </w:r>
    </w:p>
    <w:p w14:paraId="1869C233" w14:textId="77777777" w:rsidR="00B746D2" w:rsidRDefault="00B746D2" w:rsidP="00B746D2">
      <w:pPr>
        <w:spacing w:line="240" w:lineRule="auto"/>
      </w:pPr>
      <w:r>
        <w:t>For this exercise you should complete the following steps in the order shown:</w:t>
      </w:r>
    </w:p>
    <w:p w14:paraId="6E501076" w14:textId="77777777" w:rsidR="00960294" w:rsidRDefault="00960294" w:rsidP="00960294">
      <w:pPr>
        <w:pStyle w:val="ListParagraph"/>
        <w:numPr>
          <w:ilvl w:val="0"/>
          <w:numId w:val="2"/>
        </w:numPr>
      </w:pPr>
      <w:r>
        <w:t>Create a Rooster class similar to a Hen.</w:t>
      </w:r>
    </w:p>
    <w:p w14:paraId="10947DB9" w14:textId="77777777" w:rsidR="00960294" w:rsidRDefault="00960294" w:rsidP="00960294">
      <w:pPr>
        <w:pStyle w:val="ListParagraph"/>
        <w:numPr>
          <w:ilvl w:val="0"/>
          <w:numId w:val="2"/>
        </w:numPr>
      </w:pPr>
      <w:r>
        <w:t>Create a Chicken class that abstracts the common behaviors of Hens and Roosters.</w:t>
      </w:r>
    </w:p>
    <w:p w14:paraId="2BA7E99E" w14:textId="77777777" w:rsidR="00960294" w:rsidRDefault="00960294" w:rsidP="00960294">
      <w:pPr>
        <w:pStyle w:val="ListParagraph"/>
        <w:numPr>
          <w:ilvl w:val="0"/>
          <w:numId w:val="2"/>
        </w:numPr>
      </w:pPr>
      <w:r>
        <w:t>Change the Hen and Rooster classes so they extend Chicken.</w:t>
      </w:r>
    </w:p>
    <w:p w14:paraId="63BA09D8" w14:textId="77777777" w:rsidR="00960294" w:rsidRDefault="00960294" w:rsidP="00960294">
      <w:pPr>
        <w:pStyle w:val="ListParagraph"/>
        <w:numPr>
          <w:ilvl w:val="0"/>
          <w:numId w:val="2"/>
        </w:numPr>
      </w:pPr>
      <w:r>
        <w:t>Modify unit tests to include tests for Rooster and verify existing Hen tests still pass.</w:t>
      </w:r>
    </w:p>
    <w:p w14:paraId="73188D31" w14:textId="77777777" w:rsidR="00960294" w:rsidRDefault="00960294" w:rsidP="00960294">
      <w:pPr>
        <w:pStyle w:val="ListParagraph"/>
        <w:numPr>
          <w:ilvl w:val="0"/>
          <w:numId w:val="2"/>
        </w:numPr>
      </w:pPr>
      <w:r>
        <w:t>Modify the Chicken class as follows:</w:t>
      </w:r>
    </w:p>
    <w:p w14:paraId="0FED75F5" w14:textId="6C0F3BFB" w:rsidR="00960294" w:rsidRDefault="00960294" w:rsidP="003D2F45">
      <w:pPr>
        <w:pStyle w:val="ListParagraph"/>
        <w:numPr>
          <w:ilvl w:val="1"/>
          <w:numId w:val="2"/>
        </w:numPr>
      </w:pPr>
      <w:r>
        <w:t>Make the class abstract</w:t>
      </w:r>
      <w:r w:rsidR="00C904B9">
        <w:t>.</w:t>
      </w:r>
    </w:p>
    <w:p w14:paraId="23D2F3E0" w14:textId="48CB3DFA" w:rsidR="00960294" w:rsidRDefault="00960294" w:rsidP="003D2F45">
      <w:pPr>
        <w:pStyle w:val="ListParagraph"/>
        <w:numPr>
          <w:ilvl w:val="1"/>
          <w:numId w:val="2"/>
        </w:numPr>
      </w:pPr>
      <w:r>
        <w:t>Make the RetailPrice a virtual method</w:t>
      </w:r>
      <w:r w:rsidR="00C904B9">
        <w:t>.</w:t>
      </w:r>
    </w:p>
    <w:p w14:paraId="6EE290DE" w14:textId="77777777" w:rsidR="00960294" w:rsidRDefault="00960294" w:rsidP="00960294">
      <w:pPr>
        <w:pStyle w:val="ListParagraph"/>
        <w:numPr>
          <w:ilvl w:val="0"/>
          <w:numId w:val="2"/>
        </w:numPr>
      </w:pPr>
      <w:r>
        <w:t>Modify the Rooster class as follows:</w:t>
      </w:r>
    </w:p>
    <w:p w14:paraId="04DC9335" w14:textId="4DB45EF8" w:rsidR="00960294" w:rsidRDefault="00960294" w:rsidP="003D2F45">
      <w:pPr>
        <w:pStyle w:val="ListParagraph"/>
        <w:numPr>
          <w:ilvl w:val="1"/>
          <w:numId w:val="2"/>
        </w:numPr>
      </w:pPr>
      <w:r>
        <w:t>Add property Crows (</w:t>
      </w:r>
      <w:r w:rsidR="00DA219F">
        <w:t>Boolean</w:t>
      </w:r>
      <w:r>
        <w:t>) get/set.</w:t>
      </w:r>
    </w:p>
    <w:p w14:paraId="1D0803CA" w14:textId="77777777" w:rsidR="00960294" w:rsidRDefault="00960294" w:rsidP="003D2F45">
      <w:pPr>
        <w:pStyle w:val="ListParagraph"/>
        <w:numPr>
          <w:ilvl w:val="1"/>
          <w:numId w:val="2"/>
        </w:numPr>
      </w:pPr>
      <w:r>
        <w:t>Override RetailPrice so that it adds a premium of $0.50 if the rooster crows.</w:t>
      </w:r>
    </w:p>
    <w:p w14:paraId="57862450" w14:textId="77777777" w:rsidR="00960294" w:rsidRDefault="00960294" w:rsidP="003D2F45">
      <w:pPr>
        <w:pStyle w:val="ListParagraph"/>
        <w:numPr>
          <w:ilvl w:val="1"/>
          <w:numId w:val="2"/>
        </w:numPr>
      </w:pPr>
      <w:r>
        <w:t>Add a unit test to verify this behavior.</w:t>
      </w:r>
    </w:p>
    <w:p w14:paraId="502BF949" w14:textId="77777777" w:rsidR="00960294" w:rsidRDefault="00960294" w:rsidP="00960294">
      <w:pPr>
        <w:pStyle w:val="ListParagraph"/>
        <w:numPr>
          <w:ilvl w:val="0"/>
          <w:numId w:val="2"/>
        </w:numPr>
      </w:pPr>
      <w:r>
        <w:t>Modify the Chicken, Hen, and Rooster classes as follows:</w:t>
      </w:r>
    </w:p>
    <w:p w14:paraId="2411E491" w14:textId="77777777" w:rsidR="00DC1F81" w:rsidRDefault="00960294" w:rsidP="003D2F45">
      <w:pPr>
        <w:pStyle w:val="ListParagraph"/>
        <w:numPr>
          <w:ilvl w:val="1"/>
          <w:numId w:val="2"/>
        </w:numPr>
      </w:pPr>
      <w:r>
        <w:t>Add an abstract method to Chicken CalculateFoodConsumption</w:t>
      </w:r>
      <w:r w:rsidR="00DC1F81">
        <w:t>:</w:t>
      </w:r>
    </w:p>
    <w:p w14:paraId="326979A6" w14:textId="77777777" w:rsidR="007807C5" w:rsidRDefault="00960294" w:rsidP="00DC1F81">
      <w:pPr>
        <w:pStyle w:val="ListParagraph"/>
        <w:numPr>
          <w:ilvl w:val="2"/>
          <w:numId w:val="2"/>
        </w:numPr>
      </w:pPr>
      <w:r>
        <w:t>It has no parameters</w:t>
      </w:r>
      <w:r w:rsidR="007807C5">
        <w:t>.</w:t>
      </w:r>
    </w:p>
    <w:p w14:paraId="420758C2" w14:textId="498B3C66" w:rsidR="00960294" w:rsidRDefault="007807C5" w:rsidP="00DC1F81">
      <w:pPr>
        <w:pStyle w:val="ListParagraph"/>
        <w:numPr>
          <w:ilvl w:val="2"/>
          <w:numId w:val="2"/>
        </w:numPr>
      </w:pPr>
      <w:r>
        <w:t>R</w:t>
      </w:r>
      <w:r w:rsidR="00960294">
        <w:t>eturns a decimal indicating the amount of food in pounds.</w:t>
      </w:r>
    </w:p>
    <w:p w14:paraId="63F4C0E4" w14:textId="77777777" w:rsidR="00216234" w:rsidRDefault="00960294" w:rsidP="003D2F45">
      <w:pPr>
        <w:pStyle w:val="ListParagraph"/>
        <w:numPr>
          <w:ilvl w:val="1"/>
          <w:numId w:val="2"/>
        </w:numPr>
      </w:pPr>
      <w:r>
        <w:t>Implement CalculateFoodConsumption for Hen:</w:t>
      </w:r>
    </w:p>
    <w:p w14:paraId="2EE4F241" w14:textId="15E3EC81" w:rsidR="00960294" w:rsidRDefault="00960294" w:rsidP="00216234">
      <w:pPr>
        <w:pStyle w:val="ListParagraph"/>
        <w:numPr>
          <w:ilvl w:val="2"/>
          <w:numId w:val="2"/>
        </w:numPr>
      </w:pPr>
      <w:r>
        <w:t xml:space="preserve"> Weight * 0.25</w:t>
      </w:r>
    </w:p>
    <w:p w14:paraId="7B6E2D33" w14:textId="77777777" w:rsidR="00216234" w:rsidRDefault="00960294" w:rsidP="003D2F45">
      <w:pPr>
        <w:pStyle w:val="ListParagraph"/>
        <w:numPr>
          <w:ilvl w:val="1"/>
          <w:numId w:val="2"/>
        </w:numPr>
      </w:pPr>
      <w:r>
        <w:t xml:space="preserve">Implement CalculateFoodConsumption for Rooster: </w:t>
      </w:r>
    </w:p>
    <w:p w14:paraId="202E710C" w14:textId="1D08F365" w:rsidR="00960294" w:rsidRDefault="00960294" w:rsidP="00216234">
      <w:pPr>
        <w:pStyle w:val="ListParagraph"/>
        <w:numPr>
          <w:ilvl w:val="2"/>
          <w:numId w:val="2"/>
        </w:numPr>
      </w:pPr>
      <w:r>
        <w:t>Weight * 0.10 (because Roosters eat less since they don't lay eggs).</w:t>
      </w:r>
    </w:p>
    <w:p w14:paraId="560FC772" w14:textId="30B38D23" w:rsidR="00105B08" w:rsidRDefault="00960294" w:rsidP="003D2F45">
      <w:pPr>
        <w:pStyle w:val="ListParagraph"/>
        <w:numPr>
          <w:ilvl w:val="1"/>
          <w:numId w:val="2"/>
        </w:numPr>
      </w:pPr>
      <w:r>
        <w:t>Add unit tests to cover this method.</w:t>
      </w:r>
    </w:p>
    <w:p w14:paraId="166E8BF2" w14:textId="325BD9F4" w:rsidR="00B746D2" w:rsidRDefault="00B746D2" w:rsidP="00B746D2"/>
    <w:p w14:paraId="4ACB5A57" w14:textId="77777777" w:rsidR="00B746D2" w:rsidRDefault="00B746D2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423E2A0" w14:textId="4AA22DFF" w:rsidR="00B746D2" w:rsidRDefault="00B746D2" w:rsidP="00B746D2">
      <w:pPr>
        <w:pStyle w:val="Heading1"/>
      </w:pPr>
      <w:r>
        <w:lastRenderedPageBreak/>
        <w:t>Discussion</w:t>
      </w:r>
    </w:p>
    <w:p w14:paraId="08C542A1" w14:textId="5FB9EDE3" w:rsidR="00B746D2" w:rsidRPr="00922580" w:rsidRDefault="00B746D2" w:rsidP="00B746D2">
      <w:r>
        <w:t>This is obviously a complex exercise, and the key to success is to take it slowly and step by step.</w:t>
      </w:r>
    </w:p>
    <w:sectPr w:rsidR="00B746D2" w:rsidRPr="00922580" w:rsidSect="000C72E1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7D866145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62AF3" w:rsidRPr="00062AF3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7D866145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62AF3" w:rsidRPr="00062AF3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4A0A3010" w:rsidR="00324E3E" w:rsidRDefault="00AD200A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D200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2 – Roosters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75B4D8D5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960294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7/30/2021 3:10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4A0A3010" w:rsidR="00324E3E" w:rsidRDefault="00AD200A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D200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2 – Roosters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75B4D8D5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960294">
                        <w:rPr>
                          <w:noProof/>
                          <w:color w:val="FFFFFF" w:themeColor="background1"/>
                          <w:sz w:val="20"/>
                        </w:rPr>
                        <w:t>7/30/2021 3:10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1570C"/>
    <w:multiLevelType w:val="hybridMultilevel"/>
    <w:tmpl w:val="FA16E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62AF3"/>
    <w:rsid w:val="000C72E1"/>
    <w:rsid w:val="0010076C"/>
    <w:rsid w:val="00105B08"/>
    <w:rsid w:val="00150969"/>
    <w:rsid w:val="001A6091"/>
    <w:rsid w:val="00216234"/>
    <w:rsid w:val="002765F3"/>
    <w:rsid w:val="00323674"/>
    <w:rsid w:val="00324E3E"/>
    <w:rsid w:val="00381EA9"/>
    <w:rsid w:val="003D2F45"/>
    <w:rsid w:val="00572607"/>
    <w:rsid w:val="005D5B6A"/>
    <w:rsid w:val="00693801"/>
    <w:rsid w:val="007807C5"/>
    <w:rsid w:val="007947EF"/>
    <w:rsid w:val="00825C05"/>
    <w:rsid w:val="00922580"/>
    <w:rsid w:val="00960294"/>
    <w:rsid w:val="00984DC0"/>
    <w:rsid w:val="009D0C21"/>
    <w:rsid w:val="009E7826"/>
    <w:rsid w:val="00A377AC"/>
    <w:rsid w:val="00AD200A"/>
    <w:rsid w:val="00B012FB"/>
    <w:rsid w:val="00B45911"/>
    <w:rsid w:val="00B656C1"/>
    <w:rsid w:val="00B726BB"/>
    <w:rsid w:val="00B746D2"/>
    <w:rsid w:val="00BA7115"/>
    <w:rsid w:val="00BB5980"/>
    <w:rsid w:val="00BC0607"/>
    <w:rsid w:val="00C904B9"/>
    <w:rsid w:val="00DA219F"/>
    <w:rsid w:val="00DA6636"/>
    <w:rsid w:val="00DB3E37"/>
    <w:rsid w:val="00DC1F81"/>
    <w:rsid w:val="00E46754"/>
    <w:rsid w:val="00E64C63"/>
    <w:rsid w:val="00EF0C3D"/>
    <w:rsid w:val="00F130A3"/>
    <w:rsid w:val="00F20F35"/>
    <w:rsid w:val="00F30B96"/>
    <w:rsid w:val="00F4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6E64999A-44CC-461C-98FC-F09718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7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ynergex.com/docs/versions/v111/index.htm" TargetMode="External"/><Relationship Id="rId18" Type="http://schemas.openxmlformats.org/officeDocument/2006/relationships/hyperlink" Target="http://echo.cu.net/cuwiki/Traditional_Synergy_in_Visual_Studio_Common_Terminology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://echo.cu.net/cuwiki/Debugging_(TSVS)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Traditional_Synergy_in_Visual_Studio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0" Type="http://schemas.openxmlformats.org/officeDocument/2006/relationships/hyperlink" Target="http://echo.cu.net/cuwiki/Creating_a_New_ELB_Project_(TSVS)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Installing_Traditional_Synergy_in_Visual_Studio_Templat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ynergex.com/docs/versions/v111/index.ht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E978EF-0996-4DB1-97E9-98B76B8E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- 2.docx</Template>
  <TotalTime>5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 – Roosters</dc:title>
  <dc:subject/>
  <dc:creator>Davis Almanza</dc:creator>
  <cp:keywords/>
  <dc:description/>
  <cp:lastModifiedBy>Jason Rolle</cp:lastModifiedBy>
  <cp:revision>22</cp:revision>
  <dcterms:created xsi:type="dcterms:W3CDTF">2021-07-30T21:08:00Z</dcterms:created>
  <dcterms:modified xsi:type="dcterms:W3CDTF">2021-07-30T21:14:00Z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